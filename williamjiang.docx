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420"/>
        <w:gridCol w:w="10136"/>
      </w:tblGrid>
      <w:tr w:rsidR="008E18D5" w:rsidRPr="008E42C9" w14:paraId="7AFD3C38" w14:textId="77777777" w:rsidTr="00C866C5">
        <w:tc>
          <w:tcPr>
            <w:tcW w:w="10440" w:type="dxa"/>
            <w:gridSpan w:val="2"/>
          </w:tcPr>
          <w:p w14:paraId="19303241" w14:textId="77777777" w:rsidR="00075E73" w:rsidRPr="008E42C9" w:rsidRDefault="00DB2CAC" w:rsidP="00C866C5">
            <w:pPr>
              <w:pStyle w:val="Heading1"/>
              <w:spacing w:before="240"/>
              <w:jc w:val="both"/>
              <w:rPr>
                <w:rFonts w:ascii="Times New Roman" w:hAnsi="Times New Roman"/>
                <w:b/>
                <w:bCs/>
                <w:sz w:val="38"/>
              </w:rPr>
            </w:pPr>
            <w:r w:rsidRPr="008E42C9">
              <w:rPr>
                <w:rFonts w:ascii="Times New Roman" w:hAnsi="Times New Roman"/>
                <w:b/>
                <w:bCs/>
                <w:sz w:val="38"/>
                <w:lang w:eastAsia="zh-CN"/>
              </w:rPr>
              <w:t>William</w:t>
            </w:r>
            <w:r w:rsidR="00E47E83" w:rsidRPr="008E42C9">
              <w:rPr>
                <w:rFonts w:ascii="Times New Roman" w:hAnsi="Times New Roman"/>
                <w:b/>
                <w:bCs/>
                <w:sz w:val="38"/>
                <w:lang w:eastAsia="zh-CN"/>
              </w:rPr>
              <w:t xml:space="preserve"> </w:t>
            </w:r>
            <w:r w:rsidR="00505EDD" w:rsidRPr="008E42C9">
              <w:rPr>
                <w:rFonts w:ascii="Times New Roman" w:hAnsi="Times New Roman"/>
                <w:b/>
                <w:bCs/>
                <w:sz w:val="38"/>
              </w:rPr>
              <w:t>Jiang</w:t>
            </w:r>
          </w:p>
          <w:p w14:paraId="5C0D9EB2" w14:textId="2059F74E" w:rsidR="007F313F" w:rsidRPr="008E42C9" w:rsidRDefault="007F313F" w:rsidP="00C866C5">
            <w:pPr>
              <w:spacing w:line="240" w:lineRule="auto"/>
              <w:jc w:val="both"/>
              <w:rPr>
                <w:rFonts w:cs="Tahoma"/>
                <w:b/>
              </w:rPr>
            </w:pPr>
            <w:r w:rsidRPr="008E42C9">
              <w:rPr>
                <w:rFonts w:eastAsia="MS Mincho" w:cs="Tahoma"/>
                <w:b/>
                <w:lang w:eastAsia="ja-JP"/>
              </w:rPr>
              <w:t xml:space="preserve">Senior </w:t>
            </w:r>
            <w:r w:rsidRPr="008E42C9">
              <w:rPr>
                <w:rFonts w:cs="Tahoma"/>
                <w:b/>
              </w:rPr>
              <w:t>Front</w:t>
            </w:r>
            <w:r w:rsidRPr="008E42C9">
              <w:rPr>
                <w:rFonts w:eastAsia="MS Mincho" w:cs="Tahoma"/>
                <w:b/>
                <w:lang w:eastAsia="ja-JP"/>
              </w:rPr>
              <w:t>e</w:t>
            </w:r>
            <w:r w:rsidRPr="008E42C9">
              <w:rPr>
                <w:rFonts w:cs="Tahoma"/>
                <w:b/>
              </w:rPr>
              <w:t>nd</w:t>
            </w:r>
            <w:r w:rsidRPr="008E42C9">
              <w:rPr>
                <w:rFonts w:eastAsia="MS Mincho" w:cs="Tahoma"/>
                <w:b/>
                <w:lang w:eastAsia="ja-JP"/>
              </w:rPr>
              <w:t>/</w:t>
            </w:r>
            <w:proofErr w:type="spellStart"/>
            <w:r w:rsidRPr="008E42C9">
              <w:rPr>
                <w:rFonts w:eastAsia="MS Mincho" w:cs="Tahoma"/>
                <w:b/>
                <w:lang w:eastAsia="ja-JP"/>
              </w:rPr>
              <w:t>FullStack</w:t>
            </w:r>
            <w:proofErr w:type="spellEnd"/>
            <w:r w:rsidRPr="008E42C9">
              <w:rPr>
                <w:rFonts w:cs="Tahoma"/>
                <w:b/>
              </w:rPr>
              <w:t xml:space="preserve"> Developer</w:t>
            </w:r>
          </w:p>
          <w:p w14:paraId="4B14370C" w14:textId="263E08FB" w:rsidR="007F313F" w:rsidRPr="008E42C9" w:rsidRDefault="00CC5001" w:rsidP="00C866C5">
            <w:pPr>
              <w:spacing w:line="240" w:lineRule="auto"/>
              <w:jc w:val="both"/>
              <w:rPr>
                <w:rFonts w:cs="Tahoma"/>
                <w:b/>
              </w:rPr>
            </w:pPr>
            <w:hyperlink r:id="rId9" w:history="1">
              <w:r w:rsidR="00543353" w:rsidRPr="00E86CFD">
                <w:rPr>
                  <w:rStyle w:val="Hyperlink"/>
                  <w:rFonts w:cs="Tahoma"/>
                  <w:b/>
                </w:rPr>
                <w:t>williamjxj@hotmail.com</w:t>
              </w:r>
            </w:hyperlink>
          </w:p>
          <w:p w14:paraId="06B8A3A1" w14:textId="3F5F57C4" w:rsidR="000D3537" w:rsidRPr="008E42C9" w:rsidRDefault="00543353" w:rsidP="00C866C5">
            <w:pPr>
              <w:spacing w:line="240" w:lineRule="auto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347.822.1246</w:t>
            </w:r>
          </w:p>
        </w:tc>
      </w:tr>
      <w:tr w:rsidR="00DE7766" w:rsidRPr="008E42C9" w14:paraId="6BEF7AAF" w14:textId="77777777" w:rsidTr="00C866C5">
        <w:trPr>
          <w:trHeight w:val="153"/>
        </w:trPr>
        <w:tc>
          <w:tcPr>
            <w:tcW w:w="10440" w:type="dxa"/>
            <w:gridSpan w:val="2"/>
          </w:tcPr>
          <w:p w14:paraId="4CEE16FE" w14:textId="0A4614B4" w:rsidR="00DE7766" w:rsidRPr="008E42C9" w:rsidRDefault="00BC02CD" w:rsidP="00C866C5">
            <w:pPr>
              <w:spacing w:before="120" w:after="80" w:line="240" w:lineRule="auto"/>
              <w:jc w:val="both"/>
              <w:rPr>
                <w:rFonts w:cs="Tahoma"/>
                <w:b/>
              </w:rPr>
            </w:pPr>
            <w:r w:rsidRPr="008E42C9">
              <w:rPr>
                <w:rFonts w:cs="Tahoma"/>
                <w:b/>
              </w:rPr>
              <w:t>Highlights of Qualifications</w:t>
            </w:r>
          </w:p>
          <w:p w14:paraId="6506BF69" w14:textId="77777777" w:rsidR="009446FF" w:rsidRPr="00D25F11" w:rsidRDefault="009446FF" w:rsidP="009446FF">
            <w:pPr>
              <w:pStyle w:val="bulletedlist"/>
              <w:rPr>
                <w:rFonts w:cs="Tahoma"/>
              </w:rPr>
            </w:pPr>
            <w:r>
              <w:t>An IT professional with 1</w:t>
            </w:r>
            <w:r>
              <w:rPr>
                <w:lang w:eastAsia="zh-CN"/>
              </w:rPr>
              <w:t>0+</w:t>
            </w:r>
            <w:r>
              <w:t xml:space="preserve"> years of working experience in software development and design.</w:t>
            </w:r>
          </w:p>
          <w:p w14:paraId="4EEA19E0" w14:textId="77777777" w:rsidR="009446FF" w:rsidRDefault="009446FF" w:rsidP="009446FF">
            <w:pPr>
              <w:pStyle w:val="bulletedlist"/>
              <w:rPr>
                <w:rFonts w:cs="Tahoma"/>
              </w:rPr>
            </w:pPr>
            <w:r w:rsidRPr="00BD7310">
              <w:rPr>
                <w:rFonts w:cs="Tahoma"/>
                <w:lang w:eastAsia="zh-CN"/>
              </w:rPr>
              <w:t>Core competencies include</w:t>
            </w:r>
            <w:r>
              <w:rPr>
                <w:rFonts w:cs="Tahoma"/>
                <w:b/>
                <w:lang w:eastAsia="zh-CN"/>
              </w:rPr>
              <w:t xml:space="preserve"> </w:t>
            </w:r>
            <w:r>
              <w:rPr>
                <w:rFonts w:cs="Tahoma"/>
                <w:lang w:val="en-CA" w:eastAsia="zh-CN"/>
              </w:rPr>
              <w:t>include</w:t>
            </w:r>
            <w:r>
              <w:rPr>
                <w:rFonts w:cs="Tahoma"/>
                <w:b/>
                <w:lang w:val="en-CA" w:eastAsia="zh-CN"/>
              </w:rPr>
              <w:t xml:space="preserve"> JavaScript, </w:t>
            </w:r>
            <w:proofErr w:type="spellStart"/>
            <w:r>
              <w:rPr>
                <w:rFonts w:cs="Tahoma"/>
                <w:b/>
                <w:lang w:val="en-CA" w:eastAsia="zh-CN"/>
              </w:rPr>
              <w:t>AngularJS</w:t>
            </w:r>
            <w:proofErr w:type="spellEnd"/>
            <w:r>
              <w:rPr>
                <w:rFonts w:cs="Tahoma"/>
                <w:b/>
                <w:lang w:val="en-CA" w:eastAsia="zh-CN"/>
              </w:rPr>
              <w:t xml:space="preserve">, </w:t>
            </w:r>
            <w:proofErr w:type="spellStart"/>
            <w:r>
              <w:rPr>
                <w:rFonts w:cs="Tahoma"/>
                <w:b/>
                <w:lang w:val="en-CA" w:eastAsia="zh-CN"/>
              </w:rPr>
              <w:t>jQuery</w:t>
            </w:r>
            <w:proofErr w:type="spellEnd"/>
            <w:r>
              <w:rPr>
                <w:rFonts w:cs="Tahoma"/>
                <w:b/>
                <w:lang w:val="en-CA" w:eastAsia="zh-CN"/>
              </w:rPr>
              <w:t xml:space="preserve">, </w:t>
            </w:r>
            <w:r>
              <w:rPr>
                <w:b/>
                <w:lang w:val="en-CA" w:eastAsia="zh-CN"/>
              </w:rPr>
              <w:t xml:space="preserve">HTML5/CSS3, </w:t>
            </w:r>
            <w:r>
              <w:rPr>
                <w:rFonts w:cs="Tahoma"/>
                <w:b/>
                <w:lang w:val="en-CA" w:eastAsia="zh-CN"/>
              </w:rPr>
              <w:t xml:space="preserve">Backbone, </w:t>
            </w:r>
            <w:r>
              <w:rPr>
                <w:b/>
                <w:lang w:val="en-CA" w:eastAsia="zh-CN"/>
              </w:rPr>
              <w:t>Twitter-Bootstrap</w:t>
            </w:r>
            <w:r>
              <w:rPr>
                <w:rFonts w:cs="Tahoma"/>
                <w:b/>
                <w:lang w:val="en-CA" w:eastAsia="zh-CN"/>
              </w:rPr>
              <w:t xml:space="preserve">, Node.js, </w:t>
            </w:r>
            <w:proofErr w:type="spellStart"/>
            <w:r>
              <w:rPr>
                <w:rFonts w:cs="Tahoma"/>
                <w:b/>
                <w:lang w:val="en-CA" w:eastAsia="zh-CN"/>
              </w:rPr>
              <w:t>MongoDB</w:t>
            </w:r>
            <w:proofErr w:type="spellEnd"/>
            <w:r>
              <w:rPr>
                <w:rFonts w:cs="Tahoma"/>
                <w:lang w:eastAsia="zh-CN"/>
              </w:rPr>
              <w:t>.</w:t>
            </w:r>
          </w:p>
          <w:p w14:paraId="05EF9473" w14:textId="77777777" w:rsidR="009446FF" w:rsidRDefault="009446FF" w:rsidP="009446FF">
            <w:pPr>
              <w:pStyle w:val="bulletedlist"/>
              <w:rPr>
                <w:rFonts w:cs="Tahoma"/>
              </w:rPr>
            </w:pPr>
            <w:r>
              <w:rPr>
                <w:rFonts w:cs="Tahoma"/>
                <w:lang w:eastAsia="zh-CN"/>
              </w:rPr>
              <w:t xml:space="preserve">Extensive experience includes </w:t>
            </w:r>
            <w:r>
              <w:rPr>
                <w:rFonts w:cs="Tahoma"/>
                <w:b/>
                <w:lang w:val="en-CA" w:eastAsia="zh-CN"/>
              </w:rPr>
              <w:t xml:space="preserve">JavaScript frameworks, MEAN.io, </w:t>
            </w:r>
            <w:proofErr w:type="spellStart"/>
            <w:r>
              <w:rPr>
                <w:rFonts w:cs="Tahoma"/>
                <w:b/>
                <w:lang w:val="en-CA" w:eastAsia="zh-CN"/>
              </w:rPr>
              <w:t>Reactjs</w:t>
            </w:r>
            <w:proofErr w:type="spellEnd"/>
            <w:r>
              <w:rPr>
                <w:rFonts w:cs="Tahoma"/>
                <w:b/>
                <w:lang w:val="en-CA" w:eastAsia="zh-CN"/>
              </w:rPr>
              <w:t xml:space="preserve">, </w:t>
            </w:r>
            <w:proofErr w:type="spellStart"/>
            <w:r>
              <w:rPr>
                <w:rFonts w:cs="Tahoma"/>
                <w:b/>
                <w:lang w:val="en-CA" w:eastAsia="zh-CN"/>
              </w:rPr>
              <w:t>TypeScript</w:t>
            </w:r>
            <w:proofErr w:type="spellEnd"/>
            <w:r>
              <w:rPr>
                <w:rFonts w:cs="Tahoma"/>
                <w:b/>
                <w:lang w:val="en-CA" w:eastAsia="zh-CN"/>
              </w:rPr>
              <w:t>, ES6, Angular-</w:t>
            </w:r>
            <w:proofErr w:type="spellStart"/>
            <w:r>
              <w:rPr>
                <w:rFonts w:cs="Tahoma"/>
                <w:b/>
                <w:lang w:val="en-CA" w:eastAsia="zh-CN"/>
              </w:rPr>
              <w:t>fullstack</w:t>
            </w:r>
            <w:proofErr w:type="spellEnd"/>
            <w:r>
              <w:rPr>
                <w:rFonts w:cs="Tahoma"/>
                <w:b/>
                <w:lang w:val="en-CA" w:eastAsia="zh-CN"/>
              </w:rPr>
              <w:t xml:space="preserve">, </w:t>
            </w:r>
            <w:proofErr w:type="spellStart"/>
            <w:r>
              <w:rPr>
                <w:rFonts w:eastAsia="MS Mincho" w:cs="Tahoma" w:hint="eastAsia"/>
                <w:b/>
                <w:lang w:val="en-CA" w:eastAsia="ja-JP"/>
              </w:rPr>
              <w:t>git</w:t>
            </w:r>
            <w:proofErr w:type="spellEnd"/>
            <w:r>
              <w:rPr>
                <w:rFonts w:eastAsia="MS Mincho" w:cs="Tahoma" w:hint="eastAsia"/>
                <w:b/>
                <w:lang w:val="en-CA" w:eastAsia="ja-JP"/>
              </w:rPr>
              <w:t>/</w:t>
            </w:r>
            <w:proofErr w:type="spellStart"/>
            <w:r>
              <w:rPr>
                <w:rFonts w:cs="Tahoma"/>
                <w:b/>
                <w:lang w:val="en-CA" w:eastAsia="zh-CN"/>
              </w:rPr>
              <w:t>github</w:t>
            </w:r>
            <w:proofErr w:type="spellEnd"/>
            <w:r>
              <w:rPr>
                <w:rFonts w:cs="Tahoma"/>
                <w:b/>
                <w:lang w:val="en-CA" w:eastAsia="zh-CN"/>
              </w:rPr>
              <w:t xml:space="preserve">, </w:t>
            </w:r>
            <w:proofErr w:type="spellStart"/>
            <w:r>
              <w:rPr>
                <w:rFonts w:cs="Tahoma"/>
                <w:b/>
                <w:lang w:val="en-CA" w:eastAsia="zh-CN"/>
              </w:rPr>
              <w:t>npm</w:t>
            </w:r>
            <w:proofErr w:type="spellEnd"/>
            <w:r>
              <w:rPr>
                <w:rFonts w:cs="Tahoma"/>
                <w:b/>
                <w:lang w:val="en-CA" w:eastAsia="zh-CN"/>
              </w:rPr>
              <w:t>, karma test, Yeoman, Amazon S3</w:t>
            </w:r>
            <w:r>
              <w:rPr>
                <w:rFonts w:cs="Tahoma"/>
                <w:b/>
                <w:lang w:eastAsia="zh-CN"/>
              </w:rPr>
              <w:t>.</w:t>
            </w:r>
          </w:p>
          <w:p w14:paraId="531EACBC" w14:textId="77777777" w:rsidR="009446FF" w:rsidRPr="00786E6D" w:rsidRDefault="009446FF" w:rsidP="009446FF">
            <w:pPr>
              <w:pStyle w:val="bulletedlist"/>
              <w:rPr>
                <w:rFonts w:cs="Tahoma"/>
              </w:rPr>
            </w:pPr>
            <w:r>
              <w:rPr>
                <w:rFonts w:cs="Tahoma"/>
                <w:lang w:eastAsia="zh-CN"/>
              </w:rPr>
              <w:t>Proficiency</w:t>
            </w:r>
            <w:r>
              <w:rPr>
                <w:lang w:eastAsia="zh-CN"/>
              </w:rPr>
              <w:t xml:space="preserve"> in </w:t>
            </w:r>
            <w:r>
              <w:rPr>
                <w:rFonts w:cs="Tahoma"/>
                <w:b/>
                <w:lang w:eastAsia="zh-CN"/>
              </w:rPr>
              <w:t>PHP</w:t>
            </w:r>
            <w:r w:rsidRPr="00D136E2">
              <w:rPr>
                <w:lang w:eastAsia="zh-CN"/>
              </w:rPr>
              <w:t>,</w:t>
            </w:r>
            <w:r>
              <w:rPr>
                <w:lang w:eastAsia="zh-CN"/>
              </w:rPr>
              <w:t xml:space="preserve"> </w:t>
            </w:r>
            <w:r w:rsidRPr="007263D4">
              <w:rPr>
                <w:b/>
                <w:lang w:eastAsia="zh-CN"/>
              </w:rPr>
              <w:t>LAMP</w:t>
            </w:r>
            <w:r>
              <w:rPr>
                <w:b/>
                <w:lang w:eastAsia="zh-CN"/>
              </w:rPr>
              <w:t>-stack</w:t>
            </w:r>
            <w:r>
              <w:rPr>
                <w:rFonts w:cs="Tahoma"/>
                <w:b/>
                <w:lang w:eastAsia="zh-CN"/>
              </w:rPr>
              <w:t>, RDBMS/No-SQL Databases</w:t>
            </w:r>
            <w:r>
              <w:rPr>
                <w:lang w:eastAsia="zh-CN"/>
              </w:rPr>
              <w:t>,</w:t>
            </w:r>
            <w:r>
              <w:rPr>
                <w:rFonts w:cs="Tahom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Perl</w:t>
            </w:r>
            <w:r w:rsidRPr="00D136E2">
              <w:rPr>
                <w:lang w:eastAsia="zh-CN"/>
              </w:rPr>
              <w:t>,</w:t>
            </w:r>
            <w:r>
              <w:rPr>
                <w:b/>
                <w:lang w:eastAsia="zh-CN"/>
              </w:rPr>
              <w:t xml:space="preserve"> </w:t>
            </w:r>
            <w:r>
              <w:rPr>
                <w:rFonts w:cs="Tahoma"/>
                <w:b/>
                <w:lang w:eastAsia="zh-CN"/>
              </w:rPr>
              <w:t>Shell</w:t>
            </w:r>
            <w:r>
              <w:rPr>
                <w:rFonts w:eastAsia="MS Mincho" w:cs="Tahoma" w:hint="eastAsia"/>
                <w:b/>
                <w:lang w:eastAsia="ja-JP"/>
              </w:rPr>
              <w:t>, vim</w:t>
            </w:r>
            <w:r w:rsidRPr="00577214">
              <w:rPr>
                <w:lang w:eastAsia="zh-CN"/>
              </w:rPr>
              <w:t>.</w:t>
            </w:r>
          </w:p>
          <w:p w14:paraId="5AD58189" w14:textId="77777777" w:rsidR="009446FF" w:rsidRPr="004C70AD" w:rsidRDefault="009446FF" w:rsidP="009446FF">
            <w:pPr>
              <w:pStyle w:val="bulletedlist"/>
              <w:rPr>
                <w:rFonts w:cs="Tahoma"/>
              </w:rPr>
            </w:pPr>
            <w:r>
              <w:rPr>
                <w:rFonts w:cs="Tahoma"/>
                <w:lang w:eastAsia="zh-CN"/>
              </w:rPr>
              <w:t xml:space="preserve">Comprehensive and in-depth knowledge about </w:t>
            </w:r>
            <w:r w:rsidRPr="003822A7">
              <w:rPr>
                <w:rFonts w:cs="Tahoma"/>
                <w:b/>
                <w:lang w:eastAsia="zh-CN"/>
              </w:rPr>
              <w:t xml:space="preserve">Agile/SCRUM Development, MVC, ORM, </w:t>
            </w:r>
            <w:r>
              <w:rPr>
                <w:rFonts w:cs="Tahoma"/>
                <w:b/>
                <w:lang w:eastAsia="zh-CN"/>
              </w:rPr>
              <w:t>CMS, CRM, C, Java, SEO</w:t>
            </w:r>
            <w:r w:rsidRPr="003822A7">
              <w:rPr>
                <w:rFonts w:cs="Tahoma"/>
                <w:b/>
                <w:lang w:eastAsia="zh-CN"/>
              </w:rPr>
              <w:t xml:space="preserve">, </w:t>
            </w:r>
            <w:proofErr w:type="spellStart"/>
            <w:r w:rsidRPr="003822A7">
              <w:rPr>
                <w:rFonts w:cs="Tahoma"/>
                <w:b/>
                <w:lang w:eastAsia="zh-CN"/>
              </w:rPr>
              <w:t>Saas</w:t>
            </w:r>
            <w:proofErr w:type="spellEnd"/>
            <w:r w:rsidRPr="003822A7">
              <w:rPr>
                <w:rFonts w:cs="Tahoma"/>
                <w:b/>
                <w:lang w:eastAsia="zh-CN"/>
              </w:rPr>
              <w:t xml:space="preserve">, </w:t>
            </w:r>
            <w:r>
              <w:rPr>
                <w:rFonts w:cs="Tahoma"/>
                <w:b/>
                <w:lang w:eastAsia="zh-CN"/>
              </w:rPr>
              <w:t xml:space="preserve">Amazon </w:t>
            </w:r>
            <w:r w:rsidRPr="003822A7">
              <w:rPr>
                <w:rFonts w:cs="Tahoma"/>
                <w:b/>
                <w:lang w:eastAsia="zh-CN"/>
              </w:rPr>
              <w:t>Cloud, SCM</w:t>
            </w:r>
            <w:r>
              <w:rPr>
                <w:rFonts w:cs="Tahoma"/>
                <w:b/>
                <w:lang w:eastAsia="zh-CN"/>
              </w:rPr>
              <w:t>, JIRA</w:t>
            </w:r>
            <w:r w:rsidRPr="003822A7">
              <w:rPr>
                <w:rFonts w:cs="Tahoma"/>
                <w:b/>
                <w:lang w:eastAsia="zh-CN"/>
              </w:rPr>
              <w:t>.</w:t>
            </w:r>
          </w:p>
          <w:p w14:paraId="4BD74B6C" w14:textId="77777777" w:rsidR="009446FF" w:rsidRPr="00BD7310" w:rsidRDefault="009446FF" w:rsidP="009446FF">
            <w:pPr>
              <w:pStyle w:val="bulletedlist"/>
              <w:rPr>
                <w:rFonts w:cs="Tahoma"/>
              </w:rPr>
            </w:pPr>
            <w:r w:rsidRPr="00BD7310">
              <w:rPr>
                <w:rFonts w:cs="Tahoma"/>
              </w:rPr>
              <w:t xml:space="preserve">1 </w:t>
            </w:r>
            <w:r>
              <w:rPr>
                <w:rFonts w:cs="Tahoma"/>
              </w:rPr>
              <w:t>project</w:t>
            </w:r>
            <w:r w:rsidRPr="00BD7310">
              <w:rPr>
                <w:rFonts w:cs="Tahoma"/>
              </w:rPr>
              <w:t xml:space="preserve"> in FedEx was awarded on </w:t>
            </w:r>
            <w:r w:rsidRPr="00BD7310">
              <w:rPr>
                <w:rFonts w:cs="Tahoma"/>
                <w:b/>
              </w:rPr>
              <w:t>APEC 2002</w:t>
            </w:r>
            <w:r w:rsidRPr="00BD7310">
              <w:rPr>
                <w:rFonts w:cs="Tahoma"/>
              </w:rPr>
              <w:t xml:space="preserve"> in Shanghai, China</w:t>
            </w:r>
            <w:r>
              <w:rPr>
                <w:rFonts w:cs="Tahoma"/>
              </w:rPr>
              <w:t>:</w:t>
            </w:r>
            <w:r w:rsidRPr="00BD7310">
              <w:rPr>
                <w:rFonts w:cs="Tahoma"/>
              </w:rPr>
              <w:t xml:space="preserve"> </w:t>
            </w:r>
            <w:r w:rsidRPr="008B280E">
              <w:rPr>
                <w:rFonts w:cs="Tahoma"/>
                <w:b/>
              </w:rPr>
              <w:t>Perl</w:t>
            </w:r>
            <w:r>
              <w:rPr>
                <w:rFonts w:cs="Tahoma"/>
              </w:rPr>
              <w:t xml:space="preserve">, </w:t>
            </w:r>
            <w:r w:rsidRPr="008B280E">
              <w:rPr>
                <w:rFonts w:cs="Tahoma"/>
                <w:b/>
              </w:rPr>
              <w:t>Oracle</w:t>
            </w:r>
            <w:r>
              <w:rPr>
                <w:rFonts w:cs="Tahoma"/>
              </w:rPr>
              <w:t>, and XML</w:t>
            </w:r>
            <w:r w:rsidRPr="00BD7310">
              <w:rPr>
                <w:rFonts w:cs="Tahoma"/>
              </w:rPr>
              <w:t xml:space="preserve"> in Solaris</w:t>
            </w:r>
            <w:r>
              <w:rPr>
                <w:rFonts w:cs="Tahoma"/>
                <w:lang w:eastAsia="zh-CN"/>
              </w:rPr>
              <w:t>.</w:t>
            </w:r>
          </w:p>
          <w:p w14:paraId="1D75423B" w14:textId="77777777" w:rsidR="009446FF" w:rsidRDefault="009446FF" w:rsidP="009446FF">
            <w:pPr>
              <w:pStyle w:val="bulletedlist"/>
            </w:pPr>
            <w:r>
              <w:t xml:space="preserve">1 project was awarded </w:t>
            </w:r>
            <w:r w:rsidRPr="00AA53E3">
              <w:rPr>
                <w:b/>
              </w:rPr>
              <w:t>First-Class</w:t>
            </w:r>
            <w:r>
              <w:t xml:space="preserve"> in Science and Technology Progress of Shaanxi Province, China for CDMA application</w:t>
            </w:r>
            <w:r>
              <w:rPr>
                <w:lang w:eastAsia="zh-CN"/>
              </w:rPr>
              <w:t xml:space="preserve"> by using </w:t>
            </w:r>
            <w:r w:rsidRPr="00A6085D">
              <w:rPr>
                <w:b/>
                <w:lang w:eastAsia="zh-CN"/>
              </w:rPr>
              <w:t>C/</w:t>
            </w:r>
            <w:r>
              <w:rPr>
                <w:b/>
                <w:lang w:eastAsia="zh-CN"/>
              </w:rPr>
              <w:t>Oracle</w:t>
            </w:r>
            <w:r>
              <w:t>.</w:t>
            </w:r>
          </w:p>
          <w:p w14:paraId="367A9CAA" w14:textId="77777777" w:rsidR="009446FF" w:rsidRPr="000946EB" w:rsidRDefault="009446FF" w:rsidP="009446FF">
            <w:pPr>
              <w:pStyle w:val="bulletedlist"/>
            </w:pPr>
            <w:r>
              <w:t xml:space="preserve">On a personal note, </w:t>
            </w:r>
            <w:r>
              <w:rPr>
                <w:rFonts w:cs="Tahoma"/>
                <w:lang w:eastAsia="zh-CN"/>
              </w:rPr>
              <w:t>Very dedicated, responsible, s</w:t>
            </w:r>
            <w:r w:rsidRPr="00BD7310">
              <w:rPr>
                <w:rFonts w:cs="Tahoma"/>
              </w:rPr>
              <w:t>elf-directed trouble-shooter who enjoys working with others sharing ideas and knowledge of the IT industry</w:t>
            </w:r>
            <w:r>
              <w:rPr>
                <w:rFonts w:cs="Tahoma"/>
              </w:rPr>
              <w:t>.</w:t>
            </w:r>
          </w:p>
          <w:p w14:paraId="18D8E753" w14:textId="77777777" w:rsidR="009446FF" w:rsidRPr="006918B5" w:rsidRDefault="009446FF" w:rsidP="009446FF">
            <w:pPr>
              <w:pStyle w:val="bulletedlist"/>
              <w:rPr>
                <w:rFonts w:cs="Tahoma"/>
              </w:rPr>
            </w:pPr>
            <w:r w:rsidRPr="006918B5">
              <w:rPr>
                <w:rFonts w:cs="Tahoma"/>
              </w:rPr>
              <w:t xml:space="preserve">My technical cyberspace is: </w:t>
            </w:r>
            <w:hyperlink r:id="rId10" w:history="1">
              <w:r w:rsidRPr="00052C55">
                <w:rPr>
                  <w:rStyle w:val="Hyperlink"/>
                  <w:rFonts w:cs="Tahoma"/>
                  <w:b/>
                  <w:sz w:val="18"/>
                  <w:szCs w:val="18"/>
                </w:rPr>
                <w:t>http://williamjxj.com</w:t>
              </w:r>
            </w:hyperlink>
            <w:r w:rsidRPr="006918B5">
              <w:rPr>
                <w:rFonts w:cs="Tahoma"/>
              </w:rPr>
              <w:t xml:space="preserve"> </w:t>
            </w:r>
            <w:r>
              <w:rPr>
                <w:rFonts w:eastAsia="MS Mincho" w:cs="Tahoma" w:hint="eastAsia"/>
                <w:lang w:eastAsia="ja-JP"/>
              </w:rPr>
              <w:t>(near 400 posted articles)</w:t>
            </w:r>
          </w:p>
          <w:p w14:paraId="2B8643F7" w14:textId="77777777" w:rsidR="009446FF" w:rsidRDefault="009446FF" w:rsidP="009446FF">
            <w:pPr>
              <w:pStyle w:val="bulletedlist"/>
              <w:numPr>
                <w:ilvl w:val="0"/>
                <w:numId w:val="0"/>
              </w:numPr>
              <w:ind w:left="288"/>
              <w:rPr>
                <w:rFonts w:eastAsia="MS Mincho"/>
                <w:lang w:eastAsia="ja-JP"/>
              </w:rPr>
            </w:pPr>
            <w:proofErr w:type="spellStart"/>
            <w:proofErr w:type="gramStart"/>
            <w:r>
              <w:rPr>
                <w:rFonts w:eastAsia="MS Mincho" w:cs="Tahoma" w:hint="eastAsia"/>
                <w:lang w:eastAsia="ja-JP"/>
              </w:rPr>
              <w:t>github</w:t>
            </w:r>
            <w:proofErr w:type="spellEnd"/>
            <w:proofErr w:type="gramEnd"/>
            <w:r w:rsidRPr="006918B5">
              <w:rPr>
                <w:rFonts w:cs="Tahoma"/>
              </w:rPr>
              <w:t xml:space="preserve">: </w:t>
            </w:r>
            <w:hyperlink r:id="rId11" w:history="1">
              <w:r w:rsidRPr="006918B5">
                <w:rPr>
                  <w:rStyle w:val="Hyperlink"/>
                  <w:rFonts w:cs="Tahoma"/>
                  <w:b/>
                  <w:sz w:val="18"/>
                  <w:szCs w:val="18"/>
                </w:rPr>
                <w:t>https://github.com/williamjxj?tab=repositories</w:t>
              </w:r>
            </w:hyperlink>
            <w:r>
              <w:rPr>
                <w:rStyle w:val="Hyperlink"/>
                <w:rFonts w:cs="Tahoma"/>
                <w:b/>
                <w:sz w:val="18"/>
                <w:szCs w:val="18"/>
              </w:rPr>
              <w:t xml:space="preserve">, </w:t>
            </w:r>
          </w:p>
          <w:p w14:paraId="3DC88DC2" w14:textId="58EA1C4B" w:rsidR="00C738DE" w:rsidRPr="008E42C9" w:rsidRDefault="009446FF" w:rsidP="009446FF">
            <w:pPr>
              <w:pStyle w:val="bulletedlist"/>
              <w:numPr>
                <w:ilvl w:val="0"/>
                <w:numId w:val="0"/>
              </w:numPr>
              <w:ind w:left="288"/>
              <w:rPr>
                <w:rFonts w:cs="Tahoma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MS Mincho" w:cs="Tahoma" w:hint="eastAsia"/>
                <w:lang w:eastAsia="ja-JP"/>
              </w:rPr>
              <w:t>j</w:t>
            </w:r>
            <w:r w:rsidRPr="006918B5">
              <w:rPr>
                <w:rFonts w:eastAsia="MS Mincho" w:cs="Tahoma"/>
                <w:lang w:eastAsia="ja-JP"/>
              </w:rPr>
              <w:t>sfiddle</w:t>
            </w:r>
            <w:proofErr w:type="spellEnd"/>
            <w:proofErr w:type="gramEnd"/>
            <w:r w:rsidRPr="006918B5">
              <w:rPr>
                <w:rFonts w:eastAsia="MS Mincho" w:cs="Tahoma"/>
                <w:lang w:eastAsia="ja-JP"/>
              </w:rPr>
              <w:t>:</w:t>
            </w:r>
            <w:r w:rsidRPr="006918B5">
              <w:rPr>
                <w:rFonts w:cs="Tahoma"/>
                <w:b/>
                <w:bCs/>
                <w:color w:val="5133AB"/>
                <w:shd w:val="clear" w:color="auto" w:fill="FFFFFF"/>
              </w:rPr>
              <w:t xml:space="preserve"> </w:t>
            </w:r>
            <w:hyperlink r:id="rId12" w:history="1">
              <w:r w:rsidRPr="00F823FE">
                <w:rPr>
                  <w:rStyle w:val="Hyperlink"/>
                  <w:rFonts w:cs="Tahoma"/>
                  <w:b/>
                  <w:bCs/>
                  <w:sz w:val="18"/>
                  <w:szCs w:val="18"/>
                  <w:shd w:val="clear" w:color="auto" w:fill="FFFFFF"/>
                </w:rPr>
                <w:t>http://jsfiddle.net/user/williamjxj/fiddles</w:t>
              </w:r>
            </w:hyperlink>
          </w:p>
        </w:tc>
      </w:tr>
      <w:tr w:rsidR="00DE7766" w:rsidRPr="008E42C9" w14:paraId="76EB3464" w14:textId="77777777" w:rsidTr="00C866C5">
        <w:trPr>
          <w:trHeight w:val="152"/>
        </w:trPr>
        <w:tc>
          <w:tcPr>
            <w:tcW w:w="313" w:type="dxa"/>
          </w:tcPr>
          <w:p w14:paraId="630AA69C" w14:textId="77777777" w:rsidR="00DE7766" w:rsidRPr="008E42C9" w:rsidRDefault="00DE7766" w:rsidP="00C866C5">
            <w:pPr>
              <w:pStyle w:val="Heading1"/>
              <w:spacing w:before="0" w:after="0" w:line="240" w:lineRule="auto"/>
              <w:jc w:val="both"/>
              <w:rPr>
                <w:rFonts w:cs="Tahoma"/>
              </w:rPr>
            </w:pPr>
          </w:p>
        </w:tc>
        <w:tc>
          <w:tcPr>
            <w:tcW w:w="10127" w:type="dxa"/>
          </w:tcPr>
          <w:p w14:paraId="6D89D54D" w14:textId="68717E4A" w:rsidR="000946EB" w:rsidRPr="008E42C9" w:rsidRDefault="000946EB" w:rsidP="00C866C5">
            <w:pPr>
              <w:pStyle w:val="bulletedlist"/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cs="Tahoma"/>
              </w:rPr>
            </w:pPr>
          </w:p>
        </w:tc>
      </w:tr>
      <w:tr w:rsidR="00537C43" w:rsidRPr="008E42C9" w14:paraId="59333ECA" w14:textId="77777777" w:rsidTr="00C866C5">
        <w:trPr>
          <w:trHeight w:val="152"/>
        </w:trPr>
        <w:tc>
          <w:tcPr>
            <w:tcW w:w="10440" w:type="dxa"/>
            <w:gridSpan w:val="2"/>
          </w:tcPr>
          <w:p w14:paraId="68D275B8" w14:textId="1C4679A7" w:rsidR="00E93AFB" w:rsidRPr="008E42C9" w:rsidRDefault="00E93AFB" w:rsidP="00C866C5">
            <w:pPr>
              <w:pStyle w:val="Heading1"/>
              <w:spacing w:before="40" w:after="80"/>
              <w:jc w:val="both"/>
              <w:rPr>
                <w:rFonts w:cs="Tahoma"/>
                <w:b/>
              </w:rPr>
            </w:pPr>
            <w:r w:rsidRPr="008E42C9">
              <w:rPr>
                <w:rFonts w:cs="Tahoma"/>
                <w:b/>
              </w:rPr>
              <w:t xml:space="preserve">CORE </w:t>
            </w:r>
            <w:r w:rsidR="00055FDB" w:rsidRPr="008E42C9">
              <w:rPr>
                <w:rFonts w:eastAsia="MS Mincho" w:cs="Tahoma"/>
                <w:b/>
                <w:lang w:eastAsia="ja-JP"/>
              </w:rPr>
              <w:t xml:space="preserve">EXPERIENCE &amp; </w:t>
            </w:r>
            <w:r w:rsidR="00537C43" w:rsidRPr="008E42C9">
              <w:rPr>
                <w:rFonts w:cs="Tahoma"/>
                <w:b/>
              </w:rPr>
              <w:t>skills</w:t>
            </w:r>
          </w:p>
          <w:tbl>
            <w:tblPr>
              <w:tblW w:w="10432" w:type="dxa"/>
              <w:tblBorders>
                <w:top w:val="single" w:sz="12" w:space="0" w:color="008080"/>
                <w:left w:val="single" w:sz="6" w:space="0" w:color="008080"/>
                <w:bottom w:val="single" w:sz="12" w:space="0" w:color="008080"/>
                <w:right w:val="single" w:sz="6" w:space="0" w:color="008080"/>
                <w:insideH w:val="single" w:sz="6" w:space="0" w:color="008080"/>
                <w:insideV w:val="single" w:sz="6" w:space="0" w:color="008080"/>
              </w:tblBorders>
              <w:tblLook w:val="0000" w:firstRow="0" w:lastRow="0" w:firstColumn="0" w:lastColumn="0" w:noHBand="0" w:noVBand="0"/>
            </w:tblPr>
            <w:tblGrid>
              <w:gridCol w:w="2151"/>
              <w:gridCol w:w="4500"/>
              <w:gridCol w:w="1350"/>
              <w:gridCol w:w="1229"/>
              <w:gridCol w:w="1202"/>
            </w:tblGrid>
            <w:tr w:rsidR="00BF47C4" w:rsidRPr="008E42C9" w14:paraId="446DDF3D" w14:textId="77777777" w:rsidTr="00BF47C4">
              <w:trPr>
                <w:trHeight w:val="424"/>
              </w:trPr>
              <w:tc>
                <w:tcPr>
                  <w:tcW w:w="1031" w:type="pct"/>
                  <w:shd w:val="solid" w:color="C0C0C0" w:fill="FFFFFF"/>
                  <w:vAlign w:val="center"/>
                </w:tcPr>
                <w:p w14:paraId="6CFAF5C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Categories</w:t>
                  </w:r>
                </w:p>
              </w:tc>
              <w:tc>
                <w:tcPr>
                  <w:tcW w:w="2157" w:type="pct"/>
                  <w:shd w:val="solid" w:color="C0C0C0" w:fill="FFFFFF"/>
                  <w:vAlign w:val="center"/>
                </w:tcPr>
                <w:p w14:paraId="72B3964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Languages/Tools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6E990A9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Skill 1-10</w:t>
                  </w:r>
                </w:p>
                <w:p w14:paraId="00392DB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(10=expert)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2C9C532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Last Used</w:t>
                  </w:r>
                </w:p>
                <w:p w14:paraId="042EA81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(Year)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0CF2F63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Experience</w:t>
                  </w:r>
                </w:p>
                <w:p w14:paraId="5FDD360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b/>
                      <w:bCs/>
                      <w:lang w:val="en-CA" w:eastAsia="zh-CN"/>
                    </w:rPr>
                  </w:pPr>
                  <w:r w:rsidRPr="008E42C9">
                    <w:rPr>
                      <w:rFonts w:cs="Tahoma"/>
                      <w:b/>
                      <w:bCs/>
                      <w:lang w:val="en-CA" w:eastAsia="zh-CN"/>
                    </w:rPr>
                    <w:t>(Years)</w:t>
                  </w:r>
                </w:p>
              </w:tc>
            </w:tr>
            <w:tr w:rsidR="00BF47C4" w:rsidRPr="008E42C9" w14:paraId="5E714164" w14:textId="77777777" w:rsidTr="00BF47C4">
              <w:trPr>
                <w:trHeight w:val="229"/>
              </w:trPr>
              <w:tc>
                <w:tcPr>
                  <w:tcW w:w="1031" w:type="pct"/>
                  <w:vMerge w:val="restart"/>
                  <w:vAlign w:val="center"/>
                </w:tcPr>
                <w:p w14:paraId="461A124F" w14:textId="334BBA07" w:rsidR="00BF47C4" w:rsidRPr="008E42C9" w:rsidRDefault="00BF47C4" w:rsidP="00BF47C4">
                  <w:pPr>
                    <w:jc w:val="center"/>
                    <w:rPr>
                      <w:rFonts w:eastAsia="MS Mincho" w:cs="Tahoma"/>
                      <w:lang w:val="en-CA" w:eastAsia="ja-JP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Basic</w:t>
                  </w:r>
                  <w:r w:rsidRPr="008E42C9">
                    <w:rPr>
                      <w:rFonts w:eastAsia="MS Mincho" w:cs="Tahoma"/>
                      <w:lang w:val="en-CA" w:eastAsia="ja-JP"/>
                    </w:rPr>
                    <w:t xml:space="preserve"> (highlight)</w:t>
                  </w:r>
                </w:p>
              </w:tc>
              <w:tc>
                <w:tcPr>
                  <w:tcW w:w="2157" w:type="pct"/>
                </w:tcPr>
                <w:p w14:paraId="713D30CB" w14:textId="1E579805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JavaScript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AngularJS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5385E29E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9</w:t>
                  </w:r>
                </w:p>
              </w:tc>
              <w:tc>
                <w:tcPr>
                  <w:tcW w:w="589" w:type="pct"/>
                </w:tcPr>
                <w:p w14:paraId="52539F7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6D1875E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10/2</w:t>
                  </w:r>
                </w:p>
              </w:tc>
            </w:tr>
            <w:tr w:rsidR="00BF47C4" w:rsidRPr="008E42C9" w14:paraId="35945B8D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39E6850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5B892B83" w14:textId="57BA037F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HTML, CSS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, HTML5/CSS3, less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38572A9D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030AA3B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4A36DBA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10</w:t>
                  </w:r>
                </w:p>
              </w:tc>
            </w:tr>
            <w:tr w:rsidR="00BF47C4" w:rsidRPr="008E42C9" w14:paraId="6FAB2F4C" w14:textId="77777777" w:rsidTr="00BF47C4">
              <w:trPr>
                <w:trHeight w:val="229"/>
              </w:trPr>
              <w:tc>
                <w:tcPr>
                  <w:tcW w:w="1031" w:type="pct"/>
                  <w:vMerge w:val="restart"/>
                  <w:vAlign w:val="center"/>
                </w:tcPr>
                <w:p w14:paraId="1788F33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Front-end, JavaScript Framework</w:t>
                  </w:r>
                </w:p>
              </w:tc>
              <w:tc>
                <w:tcPr>
                  <w:tcW w:w="2157" w:type="pct"/>
                </w:tcPr>
                <w:p w14:paraId="7BE720ED" w14:textId="27C5EE93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proofErr w:type="gram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jQuery</w:t>
                  </w:r>
                  <w:proofErr w:type="spellEnd"/>
                  <w:proofErr w:type="gram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jQuery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-UI</w:t>
                  </w:r>
                </w:p>
              </w:tc>
              <w:tc>
                <w:tcPr>
                  <w:tcW w:w="647" w:type="pct"/>
                </w:tcPr>
                <w:p w14:paraId="6CE71AC8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9</w:t>
                  </w:r>
                </w:p>
              </w:tc>
              <w:tc>
                <w:tcPr>
                  <w:tcW w:w="589" w:type="pct"/>
                </w:tcPr>
                <w:p w14:paraId="78FB6011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5EA15E4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</w:tr>
            <w:tr w:rsidR="00BF47C4" w:rsidRPr="008E42C9" w14:paraId="0FF371B7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vAlign w:val="center"/>
                </w:tcPr>
                <w:p w14:paraId="15425E77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2E2EA56B" w14:textId="0E8856C1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Twitter Bootstrap,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ui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-bootstrap</w:t>
                  </w:r>
                </w:p>
              </w:tc>
              <w:tc>
                <w:tcPr>
                  <w:tcW w:w="647" w:type="pct"/>
                </w:tcPr>
                <w:p w14:paraId="4E8CB77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07670F8C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17CC33F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3F37A550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095E362D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7E5114C4" w14:textId="6290AE13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Ajax, CORS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07969ACB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37BD0D5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6AB5101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</w:tr>
            <w:tr w:rsidR="00BF47C4" w:rsidRPr="008E42C9" w14:paraId="4FF9D791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vAlign w:val="center"/>
                </w:tcPr>
                <w:p w14:paraId="54CDCF2B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76918E0B" w14:textId="4BCBAEEA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Angular modules</w:t>
                  </w:r>
                  <w:r w:rsidR="00EC3750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 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(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ng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-modules)</w:t>
                  </w:r>
                </w:p>
              </w:tc>
              <w:tc>
                <w:tcPr>
                  <w:tcW w:w="647" w:type="pct"/>
                </w:tcPr>
                <w:p w14:paraId="49032BA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19ADFEE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4319CDD2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  <w:tr w:rsidR="00BF47C4" w:rsidRPr="008E42C9" w14:paraId="13DC481C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3ECFAD31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403410A2" w14:textId="2C752C12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HTML5 Boilerplate, Responsive CSS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286EFCE8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44E912E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3C86A10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  <w:tr w:rsidR="00BF47C4" w:rsidRPr="008E42C9" w14:paraId="65812497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vAlign w:val="center"/>
                </w:tcPr>
                <w:p w14:paraId="04C7275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673D5E9E" w14:textId="77C633CB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React.js,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TypeScript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, ES6</w:t>
                  </w:r>
                </w:p>
              </w:tc>
              <w:tc>
                <w:tcPr>
                  <w:tcW w:w="647" w:type="pct"/>
                </w:tcPr>
                <w:p w14:paraId="3863B2B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63CBA56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1694CCC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13B2722B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2665B27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267B36A6" w14:textId="54C840EC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gram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grunt</w:t>
                  </w:r>
                  <w:proofErr w:type="gram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bower, 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gulp</w:t>
                  </w: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Yoeman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Jshint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5FEC4E7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078B85CD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0E98B708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69704D69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vAlign w:val="center"/>
                </w:tcPr>
                <w:p w14:paraId="3FD2A14E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0E830455" w14:textId="4F3F1210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Handlebars, {</w:t>
                  </w:r>
                  <w:proofErr w:type="gram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{ </w:t>
                  </w: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mustache</w:t>
                  </w:r>
                  <w:proofErr w:type="spellEnd"/>
                  <w:proofErr w:type="gram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 }}</w:t>
                  </w:r>
                </w:p>
              </w:tc>
              <w:tc>
                <w:tcPr>
                  <w:tcW w:w="647" w:type="pct"/>
                </w:tcPr>
                <w:p w14:paraId="5349DFE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</w:tcPr>
                <w:p w14:paraId="5420B05C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</w:tcPr>
                <w:p w14:paraId="051A9FC7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4C49BD0F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1456B739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5DBFC5C5" w14:textId="6854CECC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Jasmine, 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karma, </w:t>
                  </w: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QUnit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2112FC0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705B2368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736A339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5C0E880D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vAlign w:val="center"/>
                </w:tcPr>
                <w:p w14:paraId="43E6D1E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Server-Side JavaScript</w:t>
                  </w:r>
                </w:p>
              </w:tc>
              <w:tc>
                <w:tcPr>
                  <w:tcW w:w="2157" w:type="pct"/>
                </w:tcPr>
                <w:p w14:paraId="090E47A9" w14:textId="2756587D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Node.js</w:t>
                  </w:r>
                </w:p>
              </w:tc>
              <w:tc>
                <w:tcPr>
                  <w:tcW w:w="647" w:type="pct"/>
                </w:tcPr>
                <w:p w14:paraId="03DFC43D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3A780139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28D3AFDD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0B95D80B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3486419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1D8F737C" w14:textId="6F96003D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proofErr w:type="gram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n</w:t>
                  </w: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pm</w:t>
                  </w:r>
                  <w:proofErr w:type="spellEnd"/>
                  <w:proofErr w:type="gram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node_modules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234E1AE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066B45B3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5C5D8A77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22802B22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vAlign w:val="center"/>
                </w:tcPr>
                <w:p w14:paraId="0E8DC53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6FD275D6" w14:textId="13EB10A4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RESTful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 APIs,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Restangular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, Promise</w:t>
                  </w:r>
                </w:p>
              </w:tc>
              <w:tc>
                <w:tcPr>
                  <w:tcW w:w="647" w:type="pct"/>
                </w:tcPr>
                <w:p w14:paraId="77FF83CE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207079C9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15FCE8EB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050BFF88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2A036DD3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60991383" w14:textId="1D60F2D2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Express.js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6B8E7CF3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545C79D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7ABB7888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5D536462" w14:textId="77777777" w:rsidTr="00BF47C4">
              <w:trPr>
                <w:trHeight w:val="218"/>
              </w:trPr>
              <w:tc>
                <w:tcPr>
                  <w:tcW w:w="1031" w:type="pct"/>
                  <w:vMerge/>
                </w:tcPr>
                <w:p w14:paraId="3856BD47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72A82176" w14:textId="3F30FA65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MEAN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.io</w:t>
                  </w:r>
                </w:p>
              </w:tc>
              <w:tc>
                <w:tcPr>
                  <w:tcW w:w="647" w:type="pct"/>
                </w:tcPr>
                <w:p w14:paraId="37188F73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4443F1B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7D9BCEA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11D58CDD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shd w:val="solid" w:color="C0C0C0" w:fill="FFFFFF"/>
                  <w:vAlign w:val="center"/>
                </w:tcPr>
                <w:p w14:paraId="633EF8B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More Tools</w:t>
                  </w:r>
                </w:p>
              </w:tc>
              <w:tc>
                <w:tcPr>
                  <w:tcW w:w="2157" w:type="pct"/>
                  <w:shd w:val="solid" w:color="C0C0C0" w:fill="FFFFFF"/>
                </w:tcPr>
                <w:p w14:paraId="01D85AA7" w14:textId="1CB584AB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WebStorm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641A67CC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640CE09D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5D11E04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21922690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vAlign w:val="center"/>
                </w:tcPr>
                <w:p w14:paraId="4889ACF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64BC44EF" w14:textId="29122A53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Dreamweaver</w:t>
                  </w:r>
                </w:p>
              </w:tc>
              <w:tc>
                <w:tcPr>
                  <w:tcW w:w="647" w:type="pct"/>
                </w:tcPr>
                <w:p w14:paraId="25AD652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9</w:t>
                  </w:r>
                </w:p>
              </w:tc>
              <w:tc>
                <w:tcPr>
                  <w:tcW w:w="589" w:type="pct"/>
                </w:tcPr>
                <w:p w14:paraId="080F862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</w:tcPr>
                <w:p w14:paraId="569B5ED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</w:tr>
            <w:tr w:rsidR="00BF47C4" w:rsidRPr="008E42C9" w14:paraId="21C74B40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</w:tcPr>
                <w:p w14:paraId="7EDE2E9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2CAE2D40" w14:textId="2D7E3A7F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Photoshop, Illustrator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310AB45C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02B60B89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1CE53FA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4</w:t>
                  </w:r>
                </w:p>
              </w:tc>
            </w:tr>
            <w:tr w:rsidR="00BF47C4" w:rsidRPr="008E42C9" w14:paraId="1E8E9485" w14:textId="77777777" w:rsidTr="00BF47C4">
              <w:trPr>
                <w:trHeight w:val="218"/>
              </w:trPr>
              <w:tc>
                <w:tcPr>
                  <w:tcW w:w="1031" w:type="pct"/>
                  <w:vMerge/>
                </w:tcPr>
                <w:p w14:paraId="759EAA77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62FE9DBA" w14:textId="5EE6FD54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Plunk</w:t>
                  </w: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r</w:t>
                  </w:r>
                  <w:proofErr w:type="spell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jsFiddle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5CF5C43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5B7504B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3342A3B1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52B12F3F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</w:tcPr>
                <w:p w14:paraId="5EE4764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7D9A51F6" w14:textId="0BE3C9CA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Jshint</w:t>
                  </w:r>
                  <w:proofErr w:type="spell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nodemon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2447583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600FBD3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56DC0B7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76E7197D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vAlign w:val="center"/>
                </w:tcPr>
                <w:p w14:paraId="726E5B40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JavaScript Library</w:t>
                  </w:r>
                </w:p>
              </w:tc>
              <w:tc>
                <w:tcPr>
                  <w:tcW w:w="2157" w:type="pct"/>
                </w:tcPr>
                <w:p w14:paraId="0EAF9E83" w14:textId="55757476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WebSocket</w:t>
                  </w:r>
                  <w:proofErr w:type="spell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, socket.io</w:t>
                  </w:r>
                </w:p>
              </w:tc>
              <w:tc>
                <w:tcPr>
                  <w:tcW w:w="647" w:type="pct"/>
                </w:tcPr>
                <w:p w14:paraId="0260CF9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5708E969" w14:textId="7CC3FCA9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</w:t>
                  </w:r>
                  <w:r w:rsidR="00984CE0">
                    <w:rPr>
                      <w:rFonts w:cs="Tahoma"/>
                      <w:lang w:val="en-CA" w:eastAsia="zh-CN"/>
                    </w:rPr>
                    <w:t>5</w:t>
                  </w:r>
                </w:p>
              </w:tc>
              <w:tc>
                <w:tcPr>
                  <w:tcW w:w="576" w:type="pct"/>
                </w:tcPr>
                <w:p w14:paraId="0BEF504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610CED9A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</w:tcPr>
                <w:p w14:paraId="1AC9D9FB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4CBC388A" w14:textId="590F1024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proofErr w:type="gram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loadash</w:t>
                  </w:r>
                  <w:proofErr w:type="spellEnd"/>
                  <w:proofErr w:type="gram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underscore, </w:t>
                  </w: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commonjs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6BD1F579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70C32002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08AFF31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  <w:tr w:rsidR="00BF47C4" w:rsidRPr="008E42C9" w14:paraId="759632C6" w14:textId="77777777" w:rsidTr="00BF47C4">
              <w:trPr>
                <w:trHeight w:val="218"/>
              </w:trPr>
              <w:tc>
                <w:tcPr>
                  <w:tcW w:w="1031" w:type="pct"/>
                  <w:vMerge/>
                </w:tcPr>
                <w:p w14:paraId="480414A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5F98E6C4" w14:textId="230F6EE1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proofErr w:type="gram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jQuery</w:t>
                  </w:r>
                  <w:proofErr w:type="gram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-ui</w:t>
                  </w:r>
                  <w:proofErr w:type="spell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jQuery</w:t>
                  </w:r>
                  <w:proofErr w:type="spellEnd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-mobile</w:t>
                  </w:r>
                </w:p>
              </w:tc>
              <w:tc>
                <w:tcPr>
                  <w:tcW w:w="647" w:type="pct"/>
                </w:tcPr>
                <w:p w14:paraId="07D9CB77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495F5B0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6A345B0F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6B48BBB4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</w:tcPr>
                <w:p w14:paraId="1E26DE74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5430B9D1" w14:textId="5F604789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JavaScript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AngularJS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6C55712C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24E3948E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49C6D0E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</w:t>
                  </w:r>
                </w:p>
              </w:tc>
            </w:tr>
            <w:tr w:rsidR="00BF47C4" w:rsidRPr="008E42C9" w14:paraId="236764CA" w14:textId="77777777" w:rsidTr="00BF47C4">
              <w:trPr>
                <w:trHeight w:val="218"/>
              </w:trPr>
              <w:tc>
                <w:tcPr>
                  <w:tcW w:w="1031" w:type="pct"/>
                  <w:vMerge/>
                </w:tcPr>
                <w:p w14:paraId="6055D26A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5776073F" w14:textId="5B9603DE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HTML, CSS</w:t>
                  </w:r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, HTML5/CSS3, less</w:t>
                  </w:r>
                </w:p>
              </w:tc>
              <w:tc>
                <w:tcPr>
                  <w:tcW w:w="647" w:type="pct"/>
                </w:tcPr>
                <w:p w14:paraId="6600D473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48E33471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4F5FA5C5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7E528C69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</w:tcPr>
                <w:p w14:paraId="50925447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18B7F8CB" w14:textId="3AFA5B12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proofErr w:type="gramStart"/>
                  <w:r w:rsidRPr="00715ADB"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jQuery</w:t>
                  </w:r>
                  <w:proofErr w:type="spellEnd"/>
                  <w:proofErr w:type="gram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 xml:space="preserve">, </w:t>
                  </w:r>
                  <w:proofErr w:type="spellStart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jQuery</w:t>
                  </w:r>
                  <w:proofErr w:type="spellEnd"/>
                  <w:r>
                    <w:rPr>
                      <w:rFonts w:cs="Tahoma"/>
                      <w:sz w:val="18"/>
                      <w:szCs w:val="18"/>
                      <w:lang w:val="en-CA" w:eastAsia="zh-CN"/>
                    </w:rPr>
                    <w:t>-UI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64D044C8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5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24EB9FF9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7E64DBD6" w14:textId="77777777" w:rsidR="00BF47C4" w:rsidRPr="008E42C9" w:rsidRDefault="00BF47C4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</w:t>
                  </w:r>
                </w:p>
              </w:tc>
            </w:tr>
            <w:tr w:rsidR="00BF47C4" w:rsidRPr="008E42C9" w14:paraId="2D34CFD6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vAlign w:val="center"/>
                </w:tcPr>
                <w:p w14:paraId="3FE1991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NoSQL</w:t>
                  </w:r>
                  <w:proofErr w:type="spellEnd"/>
                </w:p>
              </w:tc>
              <w:tc>
                <w:tcPr>
                  <w:tcW w:w="2157" w:type="pct"/>
                </w:tcPr>
                <w:p w14:paraId="4CBB1EC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MongoDB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4198E28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2137494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61023840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  <w:tr w:rsidR="00BF47C4" w:rsidRPr="008E42C9" w14:paraId="0B9EC958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5E15FD63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0CA6A51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fr-CA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CouchDB</w:t>
                  </w:r>
                  <w:proofErr w:type="spellEnd"/>
                  <w:r w:rsidRPr="008E42C9">
                    <w:rPr>
                      <w:rFonts w:cs="Tahoma"/>
                      <w:lang w:val="en-CA" w:eastAsia="zh-CN"/>
                    </w:rPr>
                    <w:t xml:space="preserve">, </w:t>
                  </w: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MapReduce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7018534C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704072A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737C88F3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57C33665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vAlign w:val="center"/>
                </w:tcPr>
                <w:p w14:paraId="659EDA35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1A2607A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Redis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4000A12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73334F4C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</w:tcPr>
                <w:p w14:paraId="127619A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17A841AB" w14:textId="77777777" w:rsidTr="00BF47C4">
              <w:trPr>
                <w:trHeight w:val="218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770A9DE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6D587F4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Apache Cassandra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7716E6C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44A17954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2013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01B8552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</w:t>
                  </w:r>
                </w:p>
              </w:tc>
            </w:tr>
            <w:tr w:rsidR="00BF47C4" w:rsidRPr="008E42C9" w14:paraId="200CC58C" w14:textId="77777777" w:rsidTr="00BF47C4">
              <w:trPr>
                <w:trHeight w:val="229"/>
              </w:trPr>
              <w:tc>
                <w:tcPr>
                  <w:tcW w:w="1031" w:type="pct"/>
                  <w:vMerge w:val="restart"/>
                  <w:vAlign w:val="center"/>
                </w:tcPr>
                <w:p w14:paraId="2CEBF7F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SQL</w:t>
                  </w:r>
                </w:p>
              </w:tc>
              <w:tc>
                <w:tcPr>
                  <w:tcW w:w="2157" w:type="pct"/>
                </w:tcPr>
                <w:p w14:paraId="7393B995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fr-CA" w:eastAsia="zh-CN"/>
                    </w:rPr>
                  </w:pPr>
                  <w:r w:rsidRPr="008E42C9">
                    <w:rPr>
                      <w:rFonts w:cs="Tahoma"/>
                      <w:lang w:val="fr-CA" w:eastAsia="zh-CN"/>
                    </w:rPr>
                    <w:t>T-SQL, transaction, trigger</w:t>
                  </w:r>
                </w:p>
              </w:tc>
              <w:tc>
                <w:tcPr>
                  <w:tcW w:w="647" w:type="pct"/>
                </w:tcPr>
                <w:p w14:paraId="05436B9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0683270C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2012</w:t>
                  </w:r>
                </w:p>
              </w:tc>
              <w:tc>
                <w:tcPr>
                  <w:tcW w:w="576" w:type="pct"/>
                </w:tcPr>
                <w:p w14:paraId="707DAAC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</w:tr>
            <w:tr w:rsidR="00BF47C4" w:rsidRPr="008E42C9" w14:paraId="0A4DD106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25034315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09315174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fr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Oracle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440E73EE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7982526A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2012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17A0AE5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</w:tr>
            <w:tr w:rsidR="00BF47C4" w:rsidRPr="008E42C9" w14:paraId="2B64F295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vAlign w:val="center"/>
                </w:tcPr>
                <w:p w14:paraId="66587F3C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6C161981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PostgreSQL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26DD5B9B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5</w:t>
                  </w:r>
                </w:p>
              </w:tc>
              <w:tc>
                <w:tcPr>
                  <w:tcW w:w="589" w:type="pct"/>
                </w:tcPr>
                <w:p w14:paraId="151018F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</w:tcPr>
                <w:p w14:paraId="259A4C11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2BB4DAD2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shd w:val="solid" w:color="C0C0C0" w:fill="FFFFFF"/>
                  <w:vAlign w:val="center"/>
                </w:tcPr>
                <w:p w14:paraId="5ABAFFC4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LAMP-Stack</w:t>
                  </w:r>
                </w:p>
              </w:tc>
              <w:tc>
                <w:tcPr>
                  <w:tcW w:w="2157" w:type="pct"/>
                  <w:shd w:val="solid" w:color="C0C0C0" w:fill="FFFFFF"/>
                </w:tcPr>
                <w:p w14:paraId="52F2E08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PHP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4A9CDBE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9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7EAD41F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57C7EBFB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10</w:t>
                  </w:r>
                </w:p>
              </w:tc>
            </w:tr>
            <w:tr w:rsidR="00BF47C4" w:rsidRPr="008E42C9" w14:paraId="1CB1B897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vAlign w:val="center"/>
                </w:tcPr>
                <w:p w14:paraId="543B6D93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06E77E9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Linux, Shell Scripts</w:t>
                  </w:r>
                </w:p>
              </w:tc>
              <w:tc>
                <w:tcPr>
                  <w:tcW w:w="647" w:type="pct"/>
                </w:tcPr>
                <w:p w14:paraId="79F026B1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9</w:t>
                  </w:r>
                </w:p>
              </w:tc>
              <w:tc>
                <w:tcPr>
                  <w:tcW w:w="589" w:type="pct"/>
                </w:tcPr>
                <w:p w14:paraId="0D094B3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</w:tcPr>
                <w:p w14:paraId="38973AA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10</w:t>
                  </w:r>
                </w:p>
              </w:tc>
            </w:tr>
            <w:tr w:rsidR="00BF47C4" w:rsidRPr="008E42C9" w14:paraId="7E24DF49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69033ADD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3BF6317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Apache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6ED45B6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9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63C3489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55C4E8D4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10</w:t>
                  </w:r>
                </w:p>
              </w:tc>
            </w:tr>
            <w:tr w:rsidR="00BF47C4" w:rsidRPr="008E42C9" w14:paraId="64378B66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vAlign w:val="center"/>
                </w:tcPr>
                <w:p w14:paraId="6796DE4A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21DAB6F1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MySQL</w:t>
                  </w:r>
                </w:p>
              </w:tc>
              <w:tc>
                <w:tcPr>
                  <w:tcW w:w="647" w:type="pct"/>
                </w:tcPr>
                <w:p w14:paraId="5EA91144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1708561E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</w:tcPr>
                <w:p w14:paraId="35DC6C6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10</w:t>
                  </w:r>
                </w:p>
              </w:tc>
            </w:tr>
            <w:tr w:rsidR="00BF47C4" w:rsidRPr="008E42C9" w14:paraId="5174385B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41EBBC0B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0B99D2BB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Perl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27361685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610AA3D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2013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703C396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10</w:t>
                  </w:r>
                </w:p>
              </w:tc>
            </w:tr>
            <w:tr w:rsidR="00BF47C4" w:rsidRPr="008E42C9" w14:paraId="6FFD5160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vAlign w:val="center"/>
                </w:tcPr>
                <w:p w14:paraId="72A2DD96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PHP Extension/Server Apps</w:t>
                  </w:r>
                </w:p>
              </w:tc>
              <w:tc>
                <w:tcPr>
                  <w:tcW w:w="2157" w:type="pct"/>
                </w:tcPr>
                <w:p w14:paraId="6D1BBE3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Memcached</w:t>
                  </w:r>
                  <w:proofErr w:type="spellEnd"/>
                  <w:r w:rsidRPr="008E42C9">
                    <w:rPr>
                      <w:rFonts w:cs="Tahoma"/>
                      <w:lang w:val="en-CA" w:eastAsia="zh-CN"/>
                    </w:rPr>
                    <w:t>, PHP-</w:t>
                  </w: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Redis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5C5D7EE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</w:tcPr>
                <w:p w14:paraId="09DB2B6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2013</w:t>
                  </w:r>
                </w:p>
              </w:tc>
              <w:tc>
                <w:tcPr>
                  <w:tcW w:w="576" w:type="pct"/>
                </w:tcPr>
                <w:p w14:paraId="381DF2E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  <w:tr w:rsidR="00BF47C4" w:rsidRPr="008E42C9" w14:paraId="151854A5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vAlign w:val="center"/>
                </w:tcPr>
                <w:p w14:paraId="57DCA099" w14:textId="77777777" w:rsidR="00055FDB" w:rsidRPr="008E42C9" w:rsidRDefault="00055FDB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4609EBD7" w14:textId="092CC2CA" w:rsidR="00055FDB" w:rsidRPr="008E42C9" w:rsidRDefault="00055FDB" w:rsidP="00BF47C4">
                  <w:pPr>
                    <w:jc w:val="center"/>
                    <w:rPr>
                      <w:rFonts w:eastAsia="MS Mincho" w:cs="Tahoma"/>
                      <w:lang w:val="en-CA" w:eastAsia="ja-JP"/>
                    </w:rPr>
                  </w:pPr>
                  <w:proofErr w:type="spellStart"/>
                  <w:r w:rsidRPr="008E42C9">
                    <w:rPr>
                      <w:rFonts w:eastAsia="MS Mincho" w:cs="Tahoma"/>
                      <w:lang w:val="en-CA" w:eastAsia="ja-JP"/>
                    </w:rPr>
                    <w:t>CakePHP</w:t>
                  </w:r>
                  <w:proofErr w:type="spellEnd"/>
                  <w:r w:rsidRPr="008E42C9">
                    <w:rPr>
                      <w:rFonts w:eastAsia="MS Mincho" w:cs="Tahoma"/>
                      <w:lang w:val="en-CA" w:eastAsia="ja-JP"/>
                    </w:rPr>
                    <w:t xml:space="preserve">, </w:t>
                  </w:r>
                  <w:proofErr w:type="spellStart"/>
                  <w:r w:rsidRPr="008E42C9">
                    <w:rPr>
                      <w:rFonts w:eastAsia="MS Mincho" w:cs="Tahoma"/>
                      <w:lang w:val="en-CA" w:eastAsia="ja-JP"/>
                    </w:rPr>
                    <w:t>Laravel</w:t>
                  </w:r>
                  <w:proofErr w:type="spellEnd"/>
                  <w:r w:rsidRPr="008E42C9">
                    <w:rPr>
                      <w:rFonts w:eastAsia="MS Mincho" w:cs="Tahoma"/>
                      <w:lang w:val="en-CA" w:eastAsia="ja-JP"/>
                    </w:rPr>
                    <w:t xml:space="preserve"> 4, </w:t>
                  </w:r>
                  <w:proofErr w:type="spellStart"/>
                  <w:r w:rsidRPr="008E42C9">
                    <w:rPr>
                      <w:rFonts w:eastAsia="MS Mincho" w:cs="Tahoma"/>
                      <w:lang w:val="en-CA" w:eastAsia="ja-JP"/>
                    </w:rPr>
                    <w:t>Wordpress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05A98448" w14:textId="37B6C1E9" w:rsidR="00055FDB" w:rsidRPr="008E42C9" w:rsidRDefault="00055FDB" w:rsidP="00BF47C4">
                  <w:pPr>
                    <w:jc w:val="center"/>
                    <w:rPr>
                      <w:rFonts w:eastAsia="MS Mincho" w:cs="Tahoma"/>
                      <w:lang w:val="en-CA" w:eastAsia="ja-JP"/>
                    </w:rPr>
                  </w:pPr>
                  <w:r w:rsidRPr="008E42C9">
                    <w:rPr>
                      <w:rFonts w:eastAsia="MS Mincho" w:cs="Tahoma"/>
                      <w:lang w:val="en-CA" w:eastAsia="ja-JP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53446438" w14:textId="7939D006" w:rsidR="00055FDB" w:rsidRPr="008E42C9" w:rsidRDefault="00055FDB" w:rsidP="00BF47C4">
                  <w:pPr>
                    <w:jc w:val="center"/>
                    <w:rPr>
                      <w:rFonts w:eastAsia="MS Mincho" w:cs="Tahoma"/>
                      <w:lang w:val="en-CA" w:eastAsia="ja-JP"/>
                    </w:rPr>
                  </w:pPr>
                  <w:r w:rsidRPr="008E42C9">
                    <w:rPr>
                      <w:rFonts w:eastAsia="MS Mincho" w:cs="Tahoma"/>
                      <w:lang w:val="en-CA" w:eastAsia="ja-JP"/>
                    </w:rPr>
                    <w:t>2013</w:t>
                  </w:r>
                </w:p>
              </w:tc>
              <w:tc>
                <w:tcPr>
                  <w:tcW w:w="576" w:type="pct"/>
                </w:tcPr>
                <w:p w14:paraId="01C59CAD" w14:textId="39EE61DA" w:rsidR="00055FDB" w:rsidRPr="008E42C9" w:rsidRDefault="00055FDB" w:rsidP="00BF47C4">
                  <w:pPr>
                    <w:jc w:val="center"/>
                    <w:rPr>
                      <w:rFonts w:eastAsia="MS Mincho" w:cs="Tahoma"/>
                      <w:lang w:val="en-CA" w:eastAsia="ja-JP"/>
                    </w:rPr>
                  </w:pPr>
                  <w:r w:rsidRPr="008E42C9">
                    <w:rPr>
                      <w:rFonts w:eastAsia="MS Mincho" w:cs="Tahoma"/>
                      <w:lang w:val="en-CA" w:eastAsia="ja-JP"/>
                    </w:rPr>
                    <w:t>4</w:t>
                  </w:r>
                </w:p>
              </w:tc>
            </w:tr>
            <w:tr w:rsidR="00BF47C4" w:rsidRPr="008E42C9" w14:paraId="19E8A226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6427C390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6486568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Smarty, PDO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10B29CD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2F379A21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2013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0320BC6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</w:tr>
            <w:tr w:rsidR="00BF47C4" w:rsidRPr="008E42C9" w14:paraId="74EC9C89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vAlign w:val="center"/>
                </w:tcPr>
                <w:p w14:paraId="0CA14069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2130B3E5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 xml:space="preserve">Sphinx, </w:t>
                  </w: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ZeroMQ</w:t>
                  </w:r>
                  <w:proofErr w:type="spellEnd"/>
                  <w:r w:rsidRPr="008E42C9">
                    <w:rPr>
                      <w:rFonts w:cs="Tahoma"/>
                      <w:lang w:val="en-CA" w:eastAsia="zh-CN"/>
                    </w:rPr>
                    <w:t>, Varnish</w:t>
                  </w:r>
                </w:p>
              </w:tc>
              <w:tc>
                <w:tcPr>
                  <w:tcW w:w="647" w:type="pct"/>
                </w:tcPr>
                <w:p w14:paraId="6472110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0705677C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2013</w:t>
                  </w:r>
                </w:p>
              </w:tc>
              <w:tc>
                <w:tcPr>
                  <w:tcW w:w="576" w:type="pct"/>
                </w:tcPr>
                <w:p w14:paraId="755FBD43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4</w:t>
                  </w:r>
                </w:p>
              </w:tc>
            </w:tr>
            <w:tr w:rsidR="00BF47C4" w:rsidRPr="008E42C9" w14:paraId="60C6E8C5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343E34DF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517F27A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GB" w:eastAsia="zh-CN"/>
                    </w:rPr>
                    <w:t>Jenkins continuous integration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162106F0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0C13F3CA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747C549C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1</w:t>
                  </w:r>
                </w:p>
              </w:tc>
            </w:tr>
            <w:tr w:rsidR="00BF47C4" w:rsidRPr="008E42C9" w14:paraId="0D82D191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shd w:val="solid" w:color="C0C0C0" w:fill="FFFFFF"/>
                  <w:vAlign w:val="center"/>
                </w:tcPr>
                <w:p w14:paraId="672B57BE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SCM</w:t>
                  </w:r>
                </w:p>
              </w:tc>
              <w:tc>
                <w:tcPr>
                  <w:tcW w:w="2157" w:type="pct"/>
                  <w:shd w:val="solid" w:color="C0C0C0" w:fill="FFFFFF"/>
                </w:tcPr>
                <w:p w14:paraId="04D1FE33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Git</w:t>
                  </w:r>
                  <w:proofErr w:type="spellEnd"/>
                  <w:r w:rsidRPr="008E42C9">
                    <w:rPr>
                      <w:rFonts w:cs="Tahoma"/>
                      <w:lang w:val="en-CA" w:eastAsia="zh-CN"/>
                    </w:rPr>
                    <w:t xml:space="preserve">, </w:t>
                  </w: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github</w:t>
                  </w:r>
                  <w:proofErr w:type="spellEnd"/>
                </w:p>
              </w:tc>
              <w:tc>
                <w:tcPr>
                  <w:tcW w:w="647" w:type="pct"/>
                  <w:shd w:val="solid" w:color="C0C0C0" w:fill="FFFFFF"/>
                </w:tcPr>
                <w:p w14:paraId="0711ACC5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9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4C1DA48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283ED51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5</w:t>
                  </w:r>
                </w:p>
              </w:tc>
            </w:tr>
            <w:tr w:rsidR="00BF47C4" w:rsidRPr="008E42C9" w14:paraId="36C4BD06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vAlign w:val="center"/>
                </w:tcPr>
                <w:p w14:paraId="6EAE7034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35137480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SVN, CVS</w:t>
                  </w:r>
                </w:p>
              </w:tc>
              <w:tc>
                <w:tcPr>
                  <w:tcW w:w="647" w:type="pct"/>
                </w:tcPr>
                <w:p w14:paraId="466924D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</w:tcPr>
                <w:p w14:paraId="4AB7643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2013</w:t>
                  </w:r>
                </w:p>
              </w:tc>
              <w:tc>
                <w:tcPr>
                  <w:tcW w:w="576" w:type="pct"/>
                </w:tcPr>
                <w:p w14:paraId="788C3B1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07EDC39E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shd w:val="solid" w:color="C0C0C0" w:fill="FFFFFF"/>
                  <w:vAlign w:val="center"/>
                </w:tcPr>
                <w:p w14:paraId="349461D4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Project Management</w:t>
                  </w:r>
                </w:p>
              </w:tc>
              <w:tc>
                <w:tcPr>
                  <w:tcW w:w="2157" w:type="pct"/>
                  <w:shd w:val="solid" w:color="C0C0C0" w:fill="FFFFFF"/>
                </w:tcPr>
                <w:p w14:paraId="3B79C2E7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JIRA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4936FD4C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5DA01D3B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628E4B5B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  <w:tr w:rsidR="00BF47C4" w:rsidRPr="008E42C9" w14:paraId="068C919F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vAlign w:val="center"/>
                </w:tcPr>
                <w:p w14:paraId="47764AE8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20247D33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GB" w:eastAsia="zh-CN"/>
                    </w:rPr>
                    <w:t>Pivotal Tracker, Asana</w:t>
                  </w:r>
                </w:p>
              </w:tc>
              <w:tc>
                <w:tcPr>
                  <w:tcW w:w="647" w:type="pct"/>
                </w:tcPr>
                <w:p w14:paraId="32E3DBFA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</w:tcPr>
                <w:p w14:paraId="6A7AE67A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07E8BC4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  <w:tr w:rsidR="00BF47C4" w:rsidRPr="008E42C9" w14:paraId="62151F33" w14:textId="77777777" w:rsidTr="00BF47C4">
              <w:trPr>
                <w:trHeight w:val="218"/>
              </w:trPr>
              <w:tc>
                <w:tcPr>
                  <w:tcW w:w="1031" w:type="pct"/>
                  <w:vMerge w:val="restart"/>
                  <w:shd w:val="solid" w:color="C0C0C0" w:fill="FFFFFF"/>
                  <w:vAlign w:val="center"/>
                </w:tcPr>
                <w:p w14:paraId="59BB245A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Others</w:t>
                  </w:r>
                </w:p>
              </w:tc>
              <w:tc>
                <w:tcPr>
                  <w:tcW w:w="2157" w:type="pct"/>
                  <w:shd w:val="solid" w:color="C0C0C0" w:fill="FFFFFF"/>
                </w:tcPr>
                <w:p w14:paraId="7B6E753F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Agile/SCRUM Development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5794E8F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8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06B97DE2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151F0525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5</w:t>
                  </w:r>
                </w:p>
              </w:tc>
            </w:tr>
            <w:tr w:rsidR="00BF47C4" w:rsidRPr="008E42C9" w14:paraId="7A7385A5" w14:textId="77777777" w:rsidTr="00BF47C4">
              <w:trPr>
                <w:trHeight w:val="229"/>
              </w:trPr>
              <w:tc>
                <w:tcPr>
                  <w:tcW w:w="1031" w:type="pct"/>
                  <w:vMerge/>
                  <w:vAlign w:val="center"/>
                </w:tcPr>
                <w:p w14:paraId="5F5AE1A9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CA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3C8FED15" w14:textId="77777777" w:rsidR="008D44DF" w:rsidRPr="008E42C9" w:rsidRDefault="008D44DF" w:rsidP="00BF47C4">
                  <w:pPr>
                    <w:ind w:left="-1314" w:firstLine="1314"/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 xml:space="preserve">Oracle VM </w:t>
                  </w:r>
                  <w:proofErr w:type="spellStart"/>
                  <w:r w:rsidRPr="008E42C9">
                    <w:rPr>
                      <w:rFonts w:cs="Tahoma"/>
                      <w:lang w:val="en-CA" w:eastAsia="zh-CN"/>
                    </w:rPr>
                    <w:t>VirtualBox</w:t>
                  </w:r>
                  <w:proofErr w:type="spellEnd"/>
                </w:p>
              </w:tc>
              <w:tc>
                <w:tcPr>
                  <w:tcW w:w="647" w:type="pct"/>
                </w:tcPr>
                <w:p w14:paraId="78870C8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6FF979D3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2014</w:t>
                  </w:r>
                </w:p>
              </w:tc>
              <w:tc>
                <w:tcPr>
                  <w:tcW w:w="576" w:type="pct"/>
                </w:tcPr>
                <w:p w14:paraId="50C3968D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6BA6A37E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shd w:val="solid" w:color="C0C0C0" w:fill="FFFFFF"/>
                  <w:vAlign w:val="center"/>
                </w:tcPr>
                <w:p w14:paraId="3CDB16C2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GB" w:eastAsia="zh-CN"/>
                    </w:rPr>
                  </w:pPr>
                </w:p>
              </w:tc>
              <w:tc>
                <w:tcPr>
                  <w:tcW w:w="2157" w:type="pct"/>
                  <w:shd w:val="solid" w:color="C0C0C0" w:fill="FFFFFF"/>
                </w:tcPr>
                <w:p w14:paraId="3C04E838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GB" w:eastAsia="zh-CN"/>
                    </w:rPr>
                  </w:pPr>
                  <w:proofErr w:type="spellStart"/>
                  <w:r w:rsidRPr="008E42C9">
                    <w:rPr>
                      <w:rFonts w:cs="Tahoma"/>
                      <w:lang w:val="en-GB" w:eastAsia="zh-CN"/>
                    </w:rPr>
                    <w:t>Heroku</w:t>
                  </w:r>
                  <w:proofErr w:type="spellEnd"/>
                  <w:r w:rsidRPr="008E42C9">
                    <w:rPr>
                      <w:rFonts w:cs="Tahoma"/>
                      <w:lang w:val="en-GB" w:eastAsia="zh-CN"/>
                    </w:rPr>
                    <w:t>, Amazon S3</w:t>
                  </w:r>
                </w:p>
              </w:tc>
              <w:tc>
                <w:tcPr>
                  <w:tcW w:w="647" w:type="pct"/>
                  <w:shd w:val="solid" w:color="C0C0C0" w:fill="FFFFFF"/>
                </w:tcPr>
                <w:p w14:paraId="234D7AB9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6</w:t>
                  </w:r>
                </w:p>
              </w:tc>
              <w:tc>
                <w:tcPr>
                  <w:tcW w:w="589" w:type="pct"/>
                  <w:shd w:val="solid" w:color="C0C0C0" w:fill="FFFFFF"/>
                </w:tcPr>
                <w:p w14:paraId="6E69BE88" w14:textId="5E1AE7E8" w:rsidR="008D44DF" w:rsidRPr="008E42C9" w:rsidRDefault="006918B5" w:rsidP="00BF47C4">
                  <w:pPr>
                    <w:jc w:val="center"/>
                    <w:rPr>
                      <w:rFonts w:eastAsia="MS Mincho" w:cs="Tahoma"/>
                      <w:lang w:val="en-CA" w:eastAsia="ja-JP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</w:t>
                  </w:r>
                  <w:r w:rsidRPr="008E42C9">
                    <w:rPr>
                      <w:rFonts w:eastAsia="MS Mincho" w:cs="Tahoma"/>
                      <w:lang w:val="en-CA" w:eastAsia="ja-JP"/>
                    </w:rPr>
                    <w:t>5</w:t>
                  </w:r>
                </w:p>
              </w:tc>
              <w:tc>
                <w:tcPr>
                  <w:tcW w:w="576" w:type="pct"/>
                  <w:shd w:val="solid" w:color="C0C0C0" w:fill="FFFFFF"/>
                </w:tcPr>
                <w:p w14:paraId="69BF5181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</w:t>
                  </w:r>
                </w:p>
              </w:tc>
            </w:tr>
            <w:tr w:rsidR="00BF47C4" w:rsidRPr="008E42C9" w14:paraId="731A8BD3" w14:textId="77777777" w:rsidTr="00BF47C4">
              <w:trPr>
                <w:trHeight w:val="241"/>
              </w:trPr>
              <w:tc>
                <w:tcPr>
                  <w:tcW w:w="1031" w:type="pct"/>
                  <w:vMerge/>
                  <w:vAlign w:val="center"/>
                </w:tcPr>
                <w:p w14:paraId="72DB0C9C" w14:textId="77777777" w:rsidR="008D44DF" w:rsidRPr="008E42C9" w:rsidRDefault="008D44DF" w:rsidP="00C866C5">
                  <w:pPr>
                    <w:jc w:val="both"/>
                    <w:rPr>
                      <w:rFonts w:cs="Tahoma"/>
                      <w:lang w:val="en-GB" w:eastAsia="zh-CN"/>
                    </w:rPr>
                  </w:pPr>
                </w:p>
              </w:tc>
              <w:tc>
                <w:tcPr>
                  <w:tcW w:w="2157" w:type="pct"/>
                </w:tcPr>
                <w:p w14:paraId="587FB5FB" w14:textId="77777777" w:rsidR="008D44DF" w:rsidRPr="008E42C9" w:rsidRDefault="00CC5001" w:rsidP="00BF47C4">
                  <w:pPr>
                    <w:jc w:val="center"/>
                    <w:rPr>
                      <w:rFonts w:cs="Tahoma"/>
                      <w:lang w:val="en-GB" w:eastAsia="zh-CN"/>
                    </w:rPr>
                  </w:pPr>
                  <w:hyperlink r:id="rId13" w:history="1">
                    <w:r w:rsidR="008D44DF" w:rsidRPr="008E42C9">
                      <w:rPr>
                        <w:rStyle w:val="Hyperlink"/>
                        <w:rFonts w:cs="Tahoma"/>
                        <w:lang w:val="en-CA" w:eastAsia="zh-CN"/>
                      </w:rPr>
                      <w:t>http://stackoverflow.com/</w:t>
                    </w:r>
                  </w:hyperlink>
                </w:p>
              </w:tc>
              <w:tc>
                <w:tcPr>
                  <w:tcW w:w="647" w:type="pct"/>
                </w:tcPr>
                <w:p w14:paraId="36753B05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7</w:t>
                  </w:r>
                </w:p>
              </w:tc>
              <w:tc>
                <w:tcPr>
                  <w:tcW w:w="589" w:type="pct"/>
                </w:tcPr>
                <w:p w14:paraId="4A660AAE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2015</w:t>
                  </w:r>
                </w:p>
              </w:tc>
              <w:tc>
                <w:tcPr>
                  <w:tcW w:w="576" w:type="pct"/>
                </w:tcPr>
                <w:p w14:paraId="47B48336" w14:textId="77777777" w:rsidR="008D44DF" w:rsidRPr="008E42C9" w:rsidRDefault="008D44DF" w:rsidP="00BF47C4">
                  <w:pPr>
                    <w:jc w:val="center"/>
                    <w:rPr>
                      <w:rFonts w:cs="Tahoma"/>
                      <w:lang w:val="en-CA" w:eastAsia="zh-CN"/>
                    </w:rPr>
                  </w:pPr>
                  <w:r w:rsidRPr="008E42C9">
                    <w:rPr>
                      <w:rFonts w:cs="Tahoma"/>
                      <w:lang w:val="en-CA" w:eastAsia="zh-CN"/>
                    </w:rPr>
                    <w:t>3</w:t>
                  </w:r>
                </w:p>
              </w:tc>
            </w:tr>
          </w:tbl>
          <w:p w14:paraId="094AFEED" w14:textId="77777777" w:rsidR="008D44DF" w:rsidRPr="008E42C9" w:rsidRDefault="008D44DF" w:rsidP="00C866C5">
            <w:pPr>
              <w:jc w:val="both"/>
              <w:rPr>
                <w:rFonts w:cs="Tahoma"/>
              </w:rPr>
            </w:pPr>
          </w:p>
        </w:tc>
      </w:tr>
    </w:tbl>
    <w:p w14:paraId="273091E6" w14:textId="77777777" w:rsidR="008B514A" w:rsidRPr="008E42C9" w:rsidRDefault="008B514A" w:rsidP="00C866C5">
      <w:pPr>
        <w:jc w:val="both"/>
        <w:rPr>
          <w:rFonts w:cs="Tahoma"/>
          <w:lang w:eastAsia="zh-CN"/>
        </w:rPr>
      </w:pPr>
    </w:p>
    <w:p w14:paraId="5BAA2824" w14:textId="77777777" w:rsidR="008D44DF" w:rsidRPr="008E42C9" w:rsidRDefault="008D44DF" w:rsidP="00C866C5">
      <w:pPr>
        <w:spacing w:line="240" w:lineRule="auto"/>
        <w:jc w:val="both"/>
        <w:rPr>
          <w:rFonts w:cs="Tahoma"/>
          <w:b/>
          <w:u w:val="single"/>
        </w:rPr>
      </w:pPr>
      <w:r w:rsidRPr="008E42C9">
        <w:rPr>
          <w:rFonts w:cs="Tahoma"/>
          <w:b/>
          <w:u w:val="single"/>
        </w:rPr>
        <w:t>Education &amp; Certification:</w:t>
      </w:r>
    </w:p>
    <w:p w14:paraId="29D2D5D4" w14:textId="6DC73122" w:rsidR="008D44DF" w:rsidRPr="008E42C9" w:rsidRDefault="008D44DF" w:rsidP="00DA3D3D">
      <w:pPr>
        <w:pStyle w:val="ListParagraph"/>
        <w:numPr>
          <w:ilvl w:val="0"/>
          <w:numId w:val="27"/>
        </w:numPr>
        <w:spacing w:line="240" w:lineRule="auto"/>
        <w:ind w:left="1080"/>
        <w:jc w:val="both"/>
        <w:rPr>
          <w:rFonts w:cs="Tahoma"/>
        </w:rPr>
      </w:pPr>
      <w:r w:rsidRPr="008E42C9">
        <w:rPr>
          <w:rFonts w:cs="Tahoma"/>
        </w:rPr>
        <w:t xml:space="preserve">Xi'an </w:t>
      </w:r>
      <w:proofErr w:type="spellStart"/>
      <w:r w:rsidRPr="008E42C9">
        <w:rPr>
          <w:rFonts w:cs="Tahoma"/>
        </w:rPr>
        <w:t>Jiaotong</w:t>
      </w:r>
      <w:proofErr w:type="spellEnd"/>
      <w:r w:rsidRPr="008E42C9">
        <w:rPr>
          <w:rFonts w:cs="Tahoma"/>
        </w:rPr>
        <w:t xml:space="preserve"> University, China</w:t>
      </w:r>
    </w:p>
    <w:p w14:paraId="1861FD4F" w14:textId="349BC1D1" w:rsidR="008D44DF" w:rsidRPr="008E42C9" w:rsidRDefault="008D44DF" w:rsidP="00DA3D3D">
      <w:pPr>
        <w:pStyle w:val="ListParagraph"/>
        <w:spacing w:line="240" w:lineRule="auto"/>
        <w:ind w:left="1080"/>
        <w:jc w:val="both"/>
        <w:rPr>
          <w:rFonts w:eastAsia="MS Mincho" w:cs="Tahoma"/>
          <w:lang w:eastAsia="ja-JP"/>
        </w:rPr>
      </w:pPr>
      <w:r w:rsidRPr="008E42C9">
        <w:rPr>
          <w:rFonts w:cs="Tahoma"/>
        </w:rPr>
        <w:t>Bachelor Degree of Engineer</w:t>
      </w:r>
      <w:r w:rsidR="0087164A" w:rsidRPr="008E42C9">
        <w:rPr>
          <w:rFonts w:eastAsia="MS Mincho" w:cs="Tahoma"/>
          <w:lang w:eastAsia="ja-JP"/>
        </w:rPr>
        <w:t xml:space="preserve">, </w:t>
      </w:r>
      <w:r w:rsidR="0087164A" w:rsidRPr="008E42C9">
        <w:rPr>
          <w:rFonts w:cs="Tahoma"/>
        </w:rPr>
        <w:t>Sep 1987 - Jul 1991</w:t>
      </w:r>
      <w:r w:rsidR="0087164A" w:rsidRPr="008E42C9">
        <w:rPr>
          <w:rFonts w:eastAsia="MS Mincho" w:cs="Tahoma"/>
          <w:lang w:eastAsia="ja-JP"/>
        </w:rPr>
        <w:t xml:space="preserve"> (4 Years)</w:t>
      </w:r>
    </w:p>
    <w:p w14:paraId="023F8AA2" w14:textId="060C23FF" w:rsidR="008D44DF" w:rsidRPr="008E42C9" w:rsidRDefault="000E5B07" w:rsidP="00DA3D3D">
      <w:pPr>
        <w:pStyle w:val="ListParagraph"/>
        <w:numPr>
          <w:ilvl w:val="0"/>
          <w:numId w:val="27"/>
        </w:numPr>
        <w:spacing w:line="240" w:lineRule="auto"/>
        <w:ind w:left="1080"/>
        <w:jc w:val="both"/>
        <w:rPr>
          <w:rFonts w:cs="Tahoma"/>
        </w:rPr>
      </w:pPr>
      <w:r w:rsidRPr="008E42C9">
        <w:rPr>
          <w:rFonts w:cs="Tahoma"/>
        </w:rPr>
        <w:t>Unive</w:t>
      </w:r>
      <w:r w:rsidR="008D44DF" w:rsidRPr="008E42C9">
        <w:rPr>
          <w:rFonts w:cs="Tahoma"/>
        </w:rPr>
        <w:t>rsal Learning Institute, Vancouver, Canada</w:t>
      </w:r>
    </w:p>
    <w:p w14:paraId="5AB60E8A" w14:textId="5CDAAA7F" w:rsidR="008D44DF" w:rsidRPr="008E42C9" w:rsidRDefault="008D44DF" w:rsidP="00DA3D3D">
      <w:pPr>
        <w:pStyle w:val="ListParagraph"/>
        <w:spacing w:line="240" w:lineRule="auto"/>
        <w:ind w:left="1080"/>
        <w:jc w:val="both"/>
        <w:rPr>
          <w:rFonts w:eastAsia="MS Mincho" w:cs="Tahoma"/>
          <w:lang w:eastAsia="ja-JP"/>
        </w:rPr>
      </w:pPr>
      <w:r w:rsidRPr="008E42C9">
        <w:rPr>
          <w:rFonts w:cs="Tahoma"/>
        </w:rPr>
        <w:t>Diploma of Small Business Management</w:t>
      </w:r>
      <w:r w:rsidR="0087164A" w:rsidRPr="008E42C9">
        <w:rPr>
          <w:rFonts w:eastAsia="MS Mincho" w:cs="Tahoma"/>
          <w:lang w:eastAsia="ja-JP"/>
        </w:rPr>
        <w:t xml:space="preserve">, </w:t>
      </w:r>
      <w:r w:rsidR="0087164A" w:rsidRPr="008E42C9">
        <w:rPr>
          <w:rFonts w:cs="Tahoma"/>
        </w:rPr>
        <w:t>Mar 2004 - Mar 2005</w:t>
      </w:r>
      <w:r w:rsidR="00EC3750">
        <w:rPr>
          <w:rFonts w:cs="Tahoma"/>
        </w:rPr>
        <w:t xml:space="preserve"> </w:t>
      </w:r>
      <w:r w:rsidR="0087164A" w:rsidRPr="008E42C9">
        <w:rPr>
          <w:rFonts w:eastAsia="MS Mincho" w:cs="Tahoma"/>
          <w:lang w:eastAsia="ja-JP"/>
        </w:rPr>
        <w:t>(1 Year)</w:t>
      </w:r>
    </w:p>
    <w:p w14:paraId="1558ABFD" w14:textId="77777777" w:rsidR="008D44DF" w:rsidRPr="008E42C9" w:rsidRDefault="008D44DF" w:rsidP="00C866C5">
      <w:pPr>
        <w:spacing w:line="240" w:lineRule="auto"/>
        <w:jc w:val="both"/>
        <w:rPr>
          <w:rFonts w:cs="Tahoma"/>
        </w:rPr>
      </w:pPr>
    </w:p>
    <w:p w14:paraId="05CAC9F4" w14:textId="77777777" w:rsidR="008D44DF" w:rsidRPr="008E42C9" w:rsidRDefault="008D44DF" w:rsidP="00C866C5">
      <w:pPr>
        <w:spacing w:line="240" w:lineRule="auto"/>
        <w:jc w:val="both"/>
        <w:rPr>
          <w:rFonts w:cs="Tahoma"/>
          <w:b/>
          <w:u w:val="single"/>
        </w:rPr>
      </w:pPr>
      <w:r w:rsidRPr="008E42C9">
        <w:rPr>
          <w:rFonts w:cs="Tahoma"/>
          <w:b/>
          <w:u w:val="single"/>
        </w:rPr>
        <w:t>Training:</w:t>
      </w:r>
    </w:p>
    <w:p w14:paraId="03BD6BD1" w14:textId="6B733605" w:rsidR="008D44DF" w:rsidRPr="008E42C9" w:rsidRDefault="008D44DF" w:rsidP="00DA3D3D">
      <w:pPr>
        <w:pStyle w:val="ListParagraph"/>
        <w:numPr>
          <w:ilvl w:val="1"/>
          <w:numId w:val="38"/>
        </w:numPr>
        <w:spacing w:line="240" w:lineRule="auto"/>
        <w:jc w:val="both"/>
        <w:rPr>
          <w:rFonts w:cs="Tahoma"/>
        </w:rPr>
      </w:pPr>
      <w:r w:rsidRPr="008E42C9">
        <w:rPr>
          <w:rFonts w:cs="Tahoma"/>
        </w:rPr>
        <w:t>Rosetta Net Implementation Framework and Product Certified Engineer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2002</w:t>
      </w:r>
      <w:r w:rsidR="000E5B07" w:rsidRPr="008E42C9">
        <w:rPr>
          <w:rFonts w:eastAsia="MS Mincho" w:cs="Tahoma"/>
          <w:lang w:eastAsia="ja-JP"/>
        </w:rPr>
        <w:t>,</w:t>
      </w:r>
      <w:r w:rsidRPr="008E42C9">
        <w:rPr>
          <w:rFonts w:cs="Tahoma"/>
        </w:rPr>
        <w:t xml:space="preserve"> Singapore</w:t>
      </w:r>
    </w:p>
    <w:p w14:paraId="14DDF63D" w14:textId="68FCBDE5" w:rsidR="008D44DF" w:rsidRPr="008E42C9" w:rsidRDefault="008D44DF" w:rsidP="00DA3D3D">
      <w:pPr>
        <w:pStyle w:val="ListParagraph"/>
        <w:numPr>
          <w:ilvl w:val="1"/>
          <w:numId w:val="38"/>
        </w:numPr>
        <w:spacing w:line="240" w:lineRule="auto"/>
        <w:jc w:val="both"/>
        <w:rPr>
          <w:rFonts w:cs="Tahoma"/>
        </w:rPr>
      </w:pPr>
      <w:r w:rsidRPr="008E42C9">
        <w:rPr>
          <w:rFonts w:cs="Tahoma"/>
        </w:rPr>
        <w:t>Nortel CDMA Mobile Product Certified Engineer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1999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Nortel Canada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China</w:t>
      </w:r>
    </w:p>
    <w:p w14:paraId="223C3650" w14:textId="430DFBE4" w:rsidR="008D44DF" w:rsidRPr="008E42C9" w:rsidRDefault="008D44DF" w:rsidP="00DA3D3D">
      <w:pPr>
        <w:pStyle w:val="ListParagraph"/>
        <w:numPr>
          <w:ilvl w:val="1"/>
          <w:numId w:val="38"/>
        </w:numPr>
        <w:spacing w:line="240" w:lineRule="auto"/>
        <w:jc w:val="both"/>
        <w:rPr>
          <w:rFonts w:cs="Tahoma"/>
        </w:rPr>
      </w:pPr>
      <w:r w:rsidRPr="008E42C9">
        <w:rPr>
          <w:rFonts w:cs="Tahoma"/>
        </w:rPr>
        <w:t>IBM AS400/DB2 System Training</w:t>
      </w:r>
      <w:proofErr w:type="gramStart"/>
      <w:r w:rsidRPr="008E42C9">
        <w:rPr>
          <w:rFonts w:cs="Tahoma"/>
        </w:rPr>
        <w:t>,1998</w:t>
      </w:r>
      <w:proofErr w:type="gramEnd"/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IBM China</w:t>
      </w:r>
    </w:p>
    <w:p w14:paraId="7AFC5EB8" w14:textId="3B134CBD" w:rsidR="008D44DF" w:rsidRPr="008E42C9" w:rsidRDefault="008D44DF" w:rsidP="00DA3D3D">
      <w:pPr>
        <w:pStyle w:val="ListParagraph"/>
        <w:numPr>
          <w:ilvl w:val="1"/>
          <w:numId w:val="38"/>
        </w:numPr>
        <w:spacing w:line="240" w:lineRule="auto"/>
        <w:jc w:val="both"/>
        <w:rPr>
          <w:rFonts w:cs="Tahoma"/>
        </w:rPr>
      </w:pPr>
      <w:r w:rsidRPr="008E42C9">
        <w:rPr>
          <w:rFonts w:cs="Tahoma"/>
        </w:rPr>
        <w:t>Sybase SQL Server System Administrator Certification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1997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Sybase</w:t>
      </w:r>
      <w:r w:rsidR="000E5B07" w:rsidRPr="008E42C9">
        <w:rPr>
          <w:rFonts w:eastAsia="MS Mincho" w:cs="Tahoma"/>
          <w:lang w:eastAsia="ja-JP"/>
        </w:rPr>
        <w:t xml:space="preserve"> </w:t>
      </w:r>
      <w:r w:rsidRPr="008E42C9">
        <w:rPr>
          <w:rFonts w:cs="Tahoma"/>
        </w:rPr>
        <w:t>China</w:t>
      </w:r>
    </w:p>
    <w:p w14:paraId="3ECAB9DF" w14:textId="3585FCFD" w:rsidR="008D44DF" w:rsidRPr="008E42C9" w:rsidRDefault="008D44DF" w:rsidP="00DA3D3D">
      <w:pPr>
        <w:pStyle w:val="ListParagraph"/>
        <w:numPr>
          <w:ilvl w:val="1"/>
          <w:numId w:val="38"/>
        </w:numPr>
        <w:spacing w:line="240" w:lineRule="auto"/>
        <w:jc w:val="both"/>
        <w:rPr>
          <w:rFonts w:cs="Tahoma"/>
        </w:rPr>
      </w:pPr>
      <w:r w:rsidRPr="008E42C9">
        <w:rPr>
          <w:rFonts w:cs="Tahoma"/>
        </w:rPr>
        <w:t>Informix Database Design, DSA, DBA Certifications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1996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Informix</w:t>
      </w:r>
      <w:r w:rsidR="000E5B07" w:rsidRPr="008E42C9">
        <w:rPr>
          <w:rFonts w:eastAsia="MS Mincho" w:cs="Tahoma"/>
          <w:lang w:eastAsia="ja-JP"/>
        </w:rPr>
        <w:t xml:space="preserve"> </w:t>
      </w:r>
      <w:r w:rsidRPr="008E42C9">
        <w:rPr>
          <w:rFonts w:cs="Tahoma"/>
        </w:rPr>
        <w:t>China</w:t>
      </w:r>
    </w:p>
    <w:p w14:paraId="024971C3" w14:textId="70474BA0" w:rsidR="008D44DF" w:rsidRPr="008E42C9" w:rsidRDefault="008D44DF" w:rsidP="00DA3D3D">
      <w:pPr>
        <w:pStyle w:val="ListParagraph"/>
        <w:numPr>
          <w:ilvl w:val="1"/>
          <w:numId w:val="38"/>
        </w:numPr>
        <w:spacing w:line="240" w:lineRule="auto"/>
        <w:jc w:val="both"/>
        <w:rPr>
          <w:rFonts w:cs="Tahoma"/>
        </w:rPr>
      </w:pPr>
      <w:r w:rsidRPr="008E42C9">
        <w:rPr>
          <w:rFonts w:cs="Tahoma"/>
        </w:rPr>
        <w:t>HP-UX Network Engineer, System Administrating Engineer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1995</w:t>
      </w:r>
      <w:r w:rsidR="000E5B07" w:rsidRPr="008E42C9">
        <w:rPr>
          <w:rFonts w:eastAsia="MS Mincho" w:cs="Tahoma"/>
          <w:lang w:eastAsia="ja-JP"/>
        </w:rPr>
        <w:t xml:space="preserve">, </w:t>
      </w:r>
      <w:r w:rsidRPr="008E42C9">
        <w:rPr>
          <w:rFonts w:cs="Tahoma"/>
        </w:rPr>
        <w:t>China HP</w:t>
      </w:r>
    </w:p>
    <w:p w14:paraId="569DFFD5" w14:textId="77777777" w:rsidR="008D44DF" w:rsidRPr="008E42C9" w:rsidRDefault="008D44DF" w:rsidP="00C866C5">
      <w:pPr>
        <w:jc w:val="both"/>
        <w:rPr>
          <w:rFonts w:cs="Tahoma"/>
          <w:b/>
          <w:lang w:eastAsia="zh-CN"/>
        </w:rPr>
      </w:pPr>
    </w:p>
    <w:p w14:paraId="488897C0" w14:textId="1F6BA20D" w:rsidR="008B514A" w:rsidRPr="008E42C9" w:rsidRDefault="008D44DF" w:rsidP="00C866C5">
      <w:pPr>
        <w:jc w:val="both"/>
        <w:rPr>
          <w:rFonts w:cs="Tahoma"/>
          <w:lang w:eastAsia="zh-CN"/>
        </w:rPr>
      </w:pPr>
      <w:r w:rsidRPr="008E42C9">
        <w:rPr>
          <w:rFonts w:cs="Tahoma"/>
          <w:b/>
          <w:u w:val="single"/>
        </w:rPr>
        <w:t>Professional Experience:</w:t>
      </w:r>
    </w:p>
    <w:tbl>
      <w:tblPr>
        <w:tblW w:w="10530" w:type="dxa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352"/>
        <w:gridCol w:w="10178"/>
      </w:tblGrid>
      <w:tr w:rsidR="008B514A" w:rsidRPr="008E42C9" w14:paraId="1B25D78A" w14:textId="77777777" w:rsidTr="00C866C5">
        <w:trPr>
          <w:trHeight w:val="480"/>
        </w:trPr>
        <w:tc>
          <w:tcPr>
            <w:tcW w:w="352" w:type="dxa"/>
            <w:vMerge w:val="restart"/>
          </w:tcPr>
          <w:p w14:paraId="6D4087AB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0ED86E73" w14:textId="77777777" w:rsidR="00C738DE" w:rsidRPr="008E42C9" w:rsidRDefault="00C738DE" w:rsidP="0069541E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i/>
              </w:rPr>
            </w:pPr>
          </w:p>
          <w:p w14:paraId="598A13BA" w14:textId="77777777" w:rsidR="0069541E" w:rsidRPr="008E42C9" w:rsidRDefault="00CC5001" w:rsidP="0069541E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eastAsia="MS Mincho" w:cs="Tahoma"/>
                <w:b/>
                <w:i/>
                <w:lang w:eastAsia="ja-JP"/>
              </w:rPr>
            </w:pPr>
            <w:r>
              <w:rPr>
                <w:rFonts w:cs="Tahoma"/>
                <w:b/>
                <w:i/>
              </w:rPr>
              <w:pict w14:anchorId="44000D6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7.2pt" o:hrpct="0" o:hr="t">
                  <v:imagedata r:id="rId14" o:title=""/>
                </v:shape>
              </w:pict>
            </w:r>
          </w:p>
          <w:p w14:paraId="3E6E832A" w14:textId="77777777" w:rsidR="00B93D7A" w:rsidRPr="008E42C9" w:rsidRDefault="00B93D7A" w:rsidP="00B93D7A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snapToGrid w:val="0"/>
                <w:u w:val="single"/>
              </w:rPr>
            </w:pPr>
            <w:r>
              <w:rPr>
                <w:rFonts w:cs="Tahoma"/>
                <w:b/>
                <w:snapToGrid w:val="0"/>
                <w:u w:val="single"/>
              </w:rPr>
              <w:t>WebMD</w:t>
            </w:r>
            <w:r w:rsidRPr="008E42C9">
              <w:rPr>
                <w:rFonts w:cs="Tahoma"/>
                <w:b/>
                <w:snapToGrid w:val="0"/>
                <w:u w:val="single"/>
              </w:rPr>
              <w:t xml:space="preserve"> </w:t>
            </w:r>
            <w:r w:rsidRPr="008E42C9">
              <w:rPr>
                <w:rFonts w:cs="Tahoma"/>
              </w:rPr>
              <w:t>(</w:t>
            </w:r>
            <w:hyperlink r:id="rId15" w:history="1">
              <w:r w:rsidRPr="00812D88">
                <w:rPr>
                  <w:rStyle w:val="Hyperlink"/>
                  <w:rFonts w:cs="Tahoma"/>
                  <w:b/>
                </w:rPr>
                <w:t>http://www.webmd.com/</w:t>
              </w:r>
            </w:hyperlink>
            <w:r w:rsidRPr="008E42C9">
              <w:rPr>
                <w:rFonts w:cs="Tahoma"/>
                <w:b/>
              </w:rPr>
              <w:t>), NYC NY</w:t>
            </w:r>
          </w:p>
          <w:p w14:paraId="30AAB894" w14:textId="77777777" w:rsidR="00B93D7A" w:rsidRPr="008E42C9" w:rsidRDefault="00B93D7A" w:rsidP="00B93D7A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i/>
              </w:rPr>
            </w:pPr>
            <w:r w:rsidRPr="008E42C9">
              <w:rPr>
                <w:rFonts w:cs="Tahoma"/>
                <w:b/>
                <w:i/>
              </w:rPr>
              <w:t>Senior UI Frontend</w:t>
            </w:r>
            <w:r w:rsidRPr="008E42C9">
              <w:rPr>
                <w:rFonts w:eastAsia="MS Mincho" w:cs="Tahoma"/>
                <w:b/>
                <w:i/>
                <w:lang w:eastAsia="ja-JP"/>
              </w:rPr>
              <w:t>,</w:t>
            </w:r>
            <w:r w:rsidRPr="008E42C9">
              <w:rPr>
                <w:rFonts w:cs="Tahoma"/>
                <w:b/>
                <w:i/>
              </w:rPr>
              <w:t xml:space="preserve"> M</w:t>
            </w:r>
            <w:r w:rsidRPr="008E42C9">
              <w:rPr>
                <w:rFonts w:eastAsia="MS Mincho" w:cs="Tahoma"/>
                <w:b/>
                <w:i/>
                <w:lang w:eastAsia="ja-JP"/>
              </w:rPr>
              <w:t>EAN-stack</w:t>
            </w:r>
            <w:r w:rsidRPr="008E42C9">
              <w:rPr>
                <w:rFonts w:cs="Tahoma"/>
                <w:b/>
                <w:i/>
              </w:rPr>
              <w:t xml:space="preserve"> Architect/Developer</w:t>
            </w:r>
            <w:r w:rsidRPr="008E42C9">
              <w:rPr>
                <w:rFonts w:eastAsia="MS Mincho" w:cs="Tahoma"/>
                <w:b/>
                <w:i/>
                <w:lang w:eastAsia="ja-JP"/>
              </w:rPr>
              <w:t xml:space="preserve">, </w:t>
            </w:r>
            <w:r w:rsidRPr="008E42C9">
              <w:rPr>
                <w:rFonts w:cs="Tahoma"/>
                <w:b/>
                <w:i/>
              </w:rPr>
              <w:t>July 2015 – Present</w:t>
            </w:r>
          </w:p>
          <w:p w14:paraId="0095D5B5" w14:textId="77777777" w:rsidR="0069541E" w:rsidRPr="008E42C9" w:rsidRDefault="00CC5001" w:rsidP="0069541E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pict w14:anchorId="510F7861">
                <v:shape id="_x0000_i1026" type="#_x0000_t75" style="width:6in;height:7.2pt" o:hrpct="0" o:hr="t">
                  <v:imagedata r:id="rId16" o:title=""/>
                </v:shape>
              </w:pict>
            </w:r>
          </w:p>
          <w:p w14:paraId="6CA51132" w14:textId="3653749D" w:rsidR="00B93D7A" w:rsidRPr="008E42C9" w:rsidRDefault="00B93D7A" w:rsidP="00B93D7A">
            <w:pPr>
              <w:spacing w:line="240" w:lineRule="auto"/>
              <w:jc w:val="both"/>
              <w:rPr>
                <w:rFonts w:eastAsia="Times New Roman" w:cs="Tahoma"/>
              </w:rPr>
            </w:pPr>
            <w:r>
              <w:rPr>
                <w:rFonts w:cs="Tahoma"/>
                <w:shd w:val="clear" w:color="auto" w:fill="FFFFFF"/>
              </w:rPr>
              <w:t>D</w:t>
            </w:r>
            <w:r w:rsidRPr="008E42C9">
              <w:rPr>
                <w:rFonts w:cs="Tahoma"/>
                <w:shd w:val="clear" w:color="auto" w:fill="FFFFFF"/>
              </w:rPr>
              <w:t xml:space="preserve">elivers software services to help large media </w:t>
            </w:r>
            <w:r>
              <w:rPr>
                <w:rFonts w:cs="Tahoma"/>
                <w:shd w:val="clear" w:color="auto" w:fill="FFFFFF"/>
              </w:rPr>
              <w:t>company WebMD</w:t>
            </w:r>
            <w:r w:rsidRPr="008E42C9">
              <w:rPr>
                <w:rFonts w:cs="Tahoma"/>
                <w:shd w:val="clear" w:color="auto" w:fill="FFFFFF"/>
              </w:rPr>
              <w:t xml:space="preserve"> maximize revenues from their content and advertising inventories. </w:t>
            </w:r>
            <w:r w:rsidRPr="008E42C9">
              <w:rPr>
                <w:rFonts w:cs="Tahoma"/>
                <w:lang w:eastAsia="zh-CN"/>
              </w:rPr>
              <w:t xml:space="preserve">I work for the significant </w:t>
            </w:r>
            <w:r w:rsidRPr="008E42C9">
              <w:rPr>
                <w:rFonts w:cs="Tahoma"/>
                <w:shd w:val="clear" w:color="auto" w:fill="FFFFFF"/>
              </w:rPr>
              <w:t xml:space="preserve">project that building a web-based bridge to interact </w:t>
            </w:r>
            <w:r>
              <w:rPr>
                <w:rFonts w:cs="Tahoma"/>
                <w:shd w:val="clear" w:color="auto" w:fill="FFFFFF"/>
              </w:rPr>
              <w:t>WebMD</w:t>
            </w:r>
            <w:r w:rsidRPr="008E42C9">
              <w:rPr>
                <w:rFonts w:cs="Tahoma"/>
                <w:shd w:val="clear" w:color="auto" w:fill="FFFFFF"/>
              </w:rPr>
              <w:t xml:space="preserve"> with advertisers by using web-based functionalities</w:t>
            </w:r>
            <w:r w:rsidR="00CC5001">
              <w:rPr>
                <w:rFonts w:cs="Tahoma"/>
                <w:shd w:val="clear" w:color="auto" w:fill="FFFFFF"/>
              </w:rPr>
              <w:t xml:space="preserve">: </w:t>
            </w:r>
            <w:proofErr w:type="spellStart"/>
            <w:r w:rsidR="00CC5001">
              <w:rPr>
                <w:rFonts w:cs="Tahoma"/>
                <w:shd w:val="clear" w:color="auto" w:fill="FFFFFF"/>
              </w:rPr>
              <w:t>nodejs</w:t>
            </w:r>
            <w:proofErr w:type="spellEnd"/>
            <w:r w:rsidR="00CC5001">
              <w:rPr>
                <w:rFonts w:cs="Tahoma"/>
                <w:shd w:val="clear" w:color="auto" w:fill="FFFFFF"/>
              </w:rPr>
              <w:t xml:space="preserve">, mean-full stack, </w:t>
            </w:r>
            <w:proofErr w:type="spellStart"/>
            <w:r w:rsidR="00CC5001">
              <w:rPr>
                <w:rFonts w:cs="Tahoma"/>
                <w:shd w:val="clear" w:color="auto" w:fill="FFFFFF"/>
              </w:rPr>
              <w:t>google</w:t>
            </w:r>
            <w:proofErr w:type="spellEnd"/>
            <w:r w:rsidR="00CC5001">
              <w:rPr>
                <w:rFonts w:cs="Tahoma"/>
                <w:shd w:val="clear" w:color="auto" w:fill="FFFFFF"/>
              </w:rPr>
              <w:t xml:space="preserve"> publisher tags, media.net bidding system</w:t>
            </w:r>
            <w:r w:rsidRPr="008E42C9">
              <w:rPr>
                <w:rFonts w:eastAsia="Times New Roman" w:cs="Tahoma"/>
              </w:rPr>
              <w:t>.</w:t>
            </w:r>
            <w:bookmarkStart w:id="0" w:name="_GoBack"/>
            <w:bookmarkEnd w:id="0"/>
          </w:p>
          <w:p w14:paraId="1391AA2C" w14:textId="77777777" w:rsidR="00B93D7A" w:rsidRPr="008E42C9" w:rsidRDefault="00B93D7A" w:rsidP="00B93D7A">
            <w:pPr>
              <w:spacing w:line="240" w:lineRule="auto"/>
              <w:jc w:val="both"/>
              <w:rPr>
                <w:rFonts w:eastAsia="Times New Roman" w:cs="Tahoma"/>
              </w:rPr>
            </w:pPr>
          </w:p>
          <w:p w14:paraId="563A08F7" w14:textId="77777777" w:rsidR="00B93D7A" w:rsidRPr="008E42C9" w:rsidRDefault="00B93D7A" w:rsidP="00B93D7A">
            <w:pPr>
              <w:pStyle w:val="ListParagraph"/>
              <w:numPr>
                <w:ilvl w:val="0"/>
                <w:numId w:val="33"/>
              </w:num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eastAsia="MS Mincho" w:cs="Tahoma"/>
                <w:lang w:eastAsia="ja-JP"/>
              </w:rPr>
              <w:t>On Frontend, u</w:t>
            </w:r>
            <w:r w:rsidRPr="008E42C9">
              <w:rPr>
                <w:rFonts w:cs="Tahoma"/>
              </w:rPr>
              <w:t>s</w:t>
            </w:r>
            <w:r w:rsidRPr="008E42C9">
              <w:rPr>
                <w:rFonts w:eastAsia="MS Mincho" w:cs="Tahoma"/>
                <w:lang w:eastAsia="ja-JP"/>
              </w:rPr>
              <w:t>ing</w:t>
            </w:r>
            <w:r w:rsidRPr="008E42C9">
              <w:rPr>
                <w:rFonts w:cs="Tahoma"/>
              </w:rPr>
              <w:t xml:space="preserve"> </w:t>
            </w:r>
            <w:proofErr w:type="spellStart"/>
            <w:r w:rsidRPr="008E42C9">
              <w:rPr>
                <w:rFonts w:cs="Tahoma"/>
              </w:rPr>
              <w:t>AngularJS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 directives, services, filters, controllers, templates, several design patterns,</w:t>
            </w:r>
            <w:r w:rsidRPr="008E42C9">
              <w:rPr>
                <w:rFonts w:cs="Tahoma"/>
              </w:rPr>
              <w:t xml:space="preserve"> to implement rich function</w:t>
            </w:r>
            <w:r w:rsidRPr="008E42C9">
              <w:rPr>
                <w:rFonts w:eastAsia="MS Mincho" w:cs="Tahoma"/>
                <w:lang w:eastAsia="ja-JP"/>
              </w:rPr>
              <w:t>ality</w:t>
            </w:r>
            <w:r w:rsidRPr="008E42C9">
              <w:rPr>
                <w:rFonts w:cs="Tahoma"/>
              </w:rPr>
              <w:t xml:space="preserve"> in various pages: </w:t>
            </w:r>
            <w:r w:rsidRPr="008E42C9">
              <w:rPr>
                <w:rFonts w:eastAsia="MS Mincho" w:cs="Tahoma"/>
                <w:lang w:eastAsia="ja-JP"/>
              </w:rPr>
              <w:t xml:space="preserve">advertisers comparison, PDF documents integration, annotation on PDF, zoom/rotation, user authentication by passport.js, </w:t>
            </w:r>
            <w:r w:rsidRPr="008E42C9">
              <w:rPr>
                <w:rFonts w:cs="Tahoma"/>
              </w:rPr>
              <w:t xml:space="preserve">form validation, </w:t>
            </w:r>
            <w:r w:rsidRPr="008E42C9">
              <w:rPr>
                <w:rFonts w:eastAsia="MS Mincho" w:cs="Tahoma"/>
                <w:lang w:eastAsia="ja-JP"/>
              </w:rPr>
              <w:t>CRUD</w:t>
            </w:r>
            <w:r w:rsidRPr="008E42C9">
              <w:rPr>
                <w:rFonts w:cs="Tahoma"/>
              </w:rPr>
              <w:t xml:space="preserve">, grid, search, sort, pagination, multi-selection, server-side proxy, unit tests, </w:t>
            </w:r>
            <w:r w:rsidRPr="008E42C9">
              <w:rPr>
                <w:rFonts w:eastAsia="MS Mincho" w:cs="Tahoma"/>
                <w:lang w:eastAsia="ja-JP"/>
              </w:rPr>
              <w:t xml:space="preserve">Amazon S3 </w:t>
            </w:r>
            <w:r w:rsidRPr="008E42C9">
              <w:rPr>
                <w:rFonts w:cs="Tahoma"/>
              </w:rPr>
              <w:t>cloud integration etc.</w:t>
            </w:r>
          </w:p>
          <w:p w14:paraId="0B76C14D" w14:textId="77777777" w:rsidR="00B93D7A" w:rsidRPr="008E42C9" w:rsidRDefault="00B93D7A" w:rsidP="00B93D7A">
            <w:pPr>
              <w:pStyle w:val="ListParagraph"/>
              <w:numPr>
                <w:ilvl w:val="0"/>
                <w:numId w:val="33"/>
              </w:num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eastAsia="MS Mincho" w:cs="Tahoma"/>
                <w:lang w:eastAsia="ja-JP"/>
              </w:rPr>
              <w:t xml:space="preserve">On Server-side, </w:t>
            </w:r>
            <w:r w:rsidRPr="008E42C9">
              <w:rPr>
                <w:rFonts w:cs="Tahoma"/>
              </w:rPr>
              <w:t xml:space="preserve">to implement </w:t>
            </w:r>
            <w:r w:rsidRPr="008E42C9">
              <w:rPr>
                <w:rFonts w:eastAsia="MS Mincho" w:cs="Tahoma"/>
                <w:lang w:eastAsia="ja-JP"/>
              </w:rPr>
              <w:t>advertisement documents store and access</w:t>
            </w:r>
            <w:r w:rsidRPr="008E42C9">
              <w:rPr>
                <w:rFonts w:cs="Tahoma"/>
              </w:rPr>
              <w:t>.</w:t>
            </w:r>
            <w:r w:rsidRPr="008E42C9">
              <w:rPr>
                <w:rFonts w:eastAsia="MS Mincho" w:cs="Tahoma"/>
                <w:lang w:eastAsia="ja-JP"/>
              </w:rPr>
              <w:t xml:space="preserve"> Node Express servers process and proxy http-requests, email processing, documents upload, events control flows;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MongoDB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 for data storage and access, DB schemas validation, Mongoose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Restangular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 access; Amazon S3 Cloud Service for PDF/documents storage. </w:t>
            </w:r>
          </w:p>
          <w:p w14:paraId="56D72C09" w14:textId="35FD874D" w:rsidR="008E42C9" w:rsidRPr="00B93D7A" w:rsidRDefault="00B93D7A" w:rsidP="00B93D7A">
            <w:pPr>
              <w:pStyle w:val="ListParagraph"/>
              <w:numPr>
                <w:ilvl w:val="0"/>
                <w:numId w:val="33"/>
              </w:num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eastAsia="MS Mincho" w:cs="Tahoma"/>
                <w:lang w:eastAsia="ja-JP"/>
              </w:rPr>
              <w:t xml:space="preserve">The project is integrated with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Codeship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, version control by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git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>/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github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, project management by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pivotaltracker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, task management by grunt/Gruntfile.js, components management by bower, syntax checking with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jshint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>, Unit test using Jasmine and Karma.</w:t>
            </w:r>
            <w:r w:rsidRPr="008E42C9">
              <w:rPr>
                <w:rFonts w:cs="Tahoma"/>
              </w:rPr>
              <w:t xml:space="preserve"> </w:t>
            </w:r>
          </w:p>
          <w:p w14:paraId="0AC2F7A7" w14:textId="77777777" w:rsidR="00B93D7A" w:rsidRPr="00B93D7A" w:rsidRDefault="00B93D7A" w:rsidP="00B93D7A">
            <w:pPr>
              <w:pStyle w:val="ListParagraph"/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</w:p>
          <w:p w14:paraId="460EB68F" w14:textId="4D9C9312" w:rsidR="00B93D7A" w:rsidRPr="008E42C9" w:rsidRDefault="00CC5001" w:rsidP="00B93D7A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rFonts w:cs="Tahoma"/>
                <w:b/>
                <w:snapToGrid w:val="0"/>
                <w:u w:val="single"/>
              </w:rPr>
            </w:pPr>
            <w:r>
              <w:rPr>
                <w:rFonts w:cs="Tahoma"/>
                <w:b/>
                <w:i/>
              </w:rPr>
              <w:pict w14:anchorId="5BABD6BB">
                <v:shape id="_x0000_i1027" type="#_x0000_t75" style="width:6in;height:7.2pt" o:hrpct="0" o:hr="t">
                  <v:imagedata r:id="rId17" o:title=""/>
                </v:shape>
              </w:pict>
            </w:r>
            <w:r w:rsidR="00B93D7A" w:rsidRPr="008E42C9">
              <w:rPr>
                <w:rFonts w:cs="Tahoma"/>
                <w:b/>
                <w:snapToGrid w:val="0"/>
                <w:u w:val="single"/>
              </w:rPr>
              <w:t xml:space="preserve">DSNY-The City of NY Dept. of Sanitation </w:t>
            </w:r>
            <w:r w:rsidR="00B93D7A" w:rsidRPr="008E42C9">
              <w:rPr>
                <w:rFonts w:cs="Tahoma"/>
                <w:b/>
              </w:rPr>
              <w:t>(</w:t>
            </w:r>
            <w:hyperlink r:id="rId18" w:history="1">
              <w:r w:rsidR="00B93D7A" w:rsidRPr="008E42C9">
                <w:rPr>
                  <w:rStyle w:val="Hyperlink"/>
                  <w:rFonts w:cs="Tahoma"/>
                  <w:b/>
                </w:rPr>
                <w:t>http://www1.nyc.gov/site/dsny/index.page</w:t>
              </w:r>
            </w:hyperlink>
            <w:r w:rsidR="00B93D7A" w:rsidRPr="008E42C9">
              <w:rPr>
                <w:rFonts w:cs="Tahoma"/>
                <w:b/>
              </w:rPr>
              <w:t>), NYC NY</w:t>
            </w:r>
          </w:p>
          <w:p w14:paraId="46D3A26D" w14:textId="3B10A034" w:rsidR="004004CC" w:rsidRPr="00B93D7A" w:rsidRDefault="00B93D7A" w:rsidP="00B93D7A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t xml:space="preserve"> </w:t>
            </w:r>
            <w:r w:rsidRPr="008E42C9">
              <w:rPr>
                <w:rFonts w:cs="Tahoma"/>
                <w:b/>
                <w:i/>
              </w:rPr>
              <w:t xml:space="preserve">Senior UI </w:t>
            </w:r>
            <w:proofErr w:type="spellStart"/>
            <w:r w:rsidRPr="008E42C9">
              <w:rPr>
                <w:rFonts w:cs="Tahoma"/>
                <w:b/>
                <w:i/>
              </w:rPr>
              <w:t>Javascript</w:t>
            </w:r>
            <w:proofErr w:type="spellEnd"/>
            <w:r w:rsidRPr="008E42C9">
              <w:rPr>
                <w:rFonts w:cs="Tahoma"/>
                <w:b/>
                <w:i/>
              </w:rPr>
              <w:t xml:space="preserve">, </w:t>
            </w:r>
            <w:proofErr w:type="spellStart"/>
            <w:r w:rsidRPr="008E42C9">
              <w:rPr>
                <w:rFonts w:cs="Tahoma"/>
                <w:b/>
                <w:i/>
              </w:rPr>
              <w:t>AngularJS</w:t>
            </w:r>
            <w:proofErr w:type="spellEnd"/>
            <w:r w:rsidRPr="008E42C9">
              <w:rPr>
                <w:rFonts w:cs="Tahoma"/>
                <w:b/>
                <w:i/>
              </w:rPr>
              <w:t xml:space="preserve"> Developer</w:t>
            </w:r>
            <w:r w:rsidRPr="008E42C9">
              <w:rPr>
                <w:rFonts w:eastAsia="MS Mincho" w:cs="Tahoma"/>
                <w:b/>
                <w:i/>
                <w:lang w:eastAsia="ja-JP"/>
              </w:rPr>
              <w:t xml:space="preserve">, </w:t>
            </w:r>
            <w:r w:rsidRPr="008E42C9">
              <w:rPr>
                <w:rFonts w:cs="Tahoma"/>
                <w:b/>
                <w:i/>
              </w:rPr>
              <w:t>Mar 2015 – July 2015</w:t>
            </w:r>
          </w:p>
          <w:p w14:paraId="0DF7A4B9" w14:textId="1F7C1598" w:rsidR="007F313F" w:rsidRPr="008E42C9" w:rsidRDefault="00CC5001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pict w14:anchorId="7076FAB0">
                <v:shape id="_x0000_i1028" type="#_x0000_t75" style="width:6in;height:7.2pt" o:hrpct="0" o:hr="t">
                  <v:imagedata r:id="rId19" o:title=""/>
                </v:shape>
              </w:pict>
            </w:r>
          </w:p>
          <w:p w14:paraId="5A3C6705" w14:textId="77777777" w:rsidR="00B93D7A" w:rsidRPr="008E42C9" w:rsidRDefault="00B93D7A" w:rsidP="00B93D7A">
            <w:p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cs="Tahoma"/>
                <w:shd w:val="clear" w:color="auto" w:fill="FFFFFF"/>
              </w:rPr>
              <w:t xml:space="preserve">The Department of Sanitation (DSNY) promotes a healthy NYC environment through efficient management of the City’s solid waste, and environmentally </w:t>
            </w:r>
            <w:proofErr w:type="gramStart"/>
            <w:r w:rsidRPr="008E42C9">
              <w:rPr>
                <w:rFonts w:cs="Tahoma"/>
                <w:shd w:val="clear" w:color="auto" w:fill="FFFFFF"/>
              </w:rPr>
              <w:t>sound</w:t>
            </w:r>
            <w:proofErr w:type="gramEnd"/>
            <w:r w:rsidRPr="008E42C9">
              <w:rPr>
                <w:rFonts w:cs="Tahoma"/>
                <w:shd w:val="clear" w:color="auto" w:fill="FFFFFF"/>
              </w:rPr>
              <w:t xml:space="preserve"> long-range planning for handling the City’s recycling and garbage.</w:t>
            </w:r>
            <w:r w:rsidRPr="008E42C9">
              <w:rPr>
                <w:rStyle w:val="apple-converted-space"/>
                <w:rFonts w:cs="Tahoma"/>
                <w:shd w:val="clear" w:color="auto" w:fill="FFFFFF"/>
              </w:rPr>
              <w:t> </w:t>
            </w:r>
          </w:p>
          <w:p w14:paraId="5A4900AF" w14:textId="77777777" w:rsidR="00B93D7A" w:rsidRPr="008E42C9" w:rsidRDefault="00B93D7A" w:rsidP="00B93D7A">
            <w:pPr>
              <w:spacing w:line="240" w:lineRule="auto"/>
              <w:ind w:left="720"/>
              <w:jc w:val="both"/>
              <w:rPr>
                <w:rFonts w:cs="Tahoma"/>
                <w:shd w:val="clear" w:color="auto" w:fill="FFFFFF"/>
              </w:rPr>
            </w:pPr>
          </w:p>
          <w:p w14:paraId="3DAC198F" w14:textId="77777777" w:rsidR="00B93D7A" w:rsidRPr="008E42C9" w:rsidRDefault="00B93D7A" w:rsidP="00B93D7A">
            <w:p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 w:rsidRPr="008E42C9">
              <w:rPr>
                <w:rFonts w:cs="Tahoma"/>
                <w:shd w:val="clear" w:color="auto" w:fill="FFFFFF"/>
              </w:rPr>
              <w:t xml:space="preserve">As a </w:t>
            </w:r>
            <w:r>
              <w:rPr>
                <w:rFonts w:cs="Tahoma"/>
                <w:shd w:val="clear" w:color="auto" w:fill="FFFFFF"/>
              </w:rPr>
              <w:t>Frontend</w:t>
            </w:r>
            <w:r w:rsidRPr="008E42C9">
              <w:rPr>
                <w:rFonts w:cs="Tahoma"/>
                <w:shd w:val="clear" w:color="auto" w:fill="FFFFFF"/>
              </w:rPr>
              <w:t xml:space="preserve"> Developer</w:t>
            </w:r>
          </w:p>
          <w:p w14:paraId="0E5D5094" w14:textId="77777777" w:rsidR="00B93D7A" w:rsidRPr="008E42C9" w:rsidRDefault="00B93D7A" w:rsidP="00B93D7A">
            <w:pPr>
              <w:pStyle w:val="ListParagraph"/>
              <w:numPr>
                <w:ilvl w:val="0"/>
                <w:numId w:val="42"/>
              </w:num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 w:rsidRPr="008E42C9">
              <w:rPr>
                <w:rFonts w:cs="Tahoma"/>
                <w:shd w:val="clear" w:color="auto" w:fill="FFFFFF"/>
              </w:rPr>
              <w:lastRenderedPageBreak/>
              <w:t xml:space="preserve">Implemented components and functionality utilizing </w:t>
            </w:r>
            <w:proofErr w:type="spellStart"/>
            <w:r>
              <w:rPr>
                <w:rFonts w:cs="Tahoma"/>
                <w:shd w:val="clear" w:color="auto" w:fill="FFFFFF"/>
              </w:rPr>
              <w:t>AngularJS</w:t>
            </w:r>
            <w:proofErr w:type="spellEnd"/>
            <w:r>
              <w:rPr>
                <w:rFonts w:cs="Tahom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Tahoma"/>
                <w:shd w:val="clear" w:color="auto" w:fill="FFFFFF"/>
              </w:rPr>
              <w:t>websocket</w:t>
            </w:r>
            <w:proofErr w:type="spellEnd"/>
            <w:r>
              <w:rPr>
                <w:rFonts w:cs="Tahoma"/>
                <w:shd w:val="clear" w:color="auto" w:fill="FFFFFF"/>
              </w:rPr>
              <w:t xml:space="preserve">, and Java </w:t>
            </w:r>
            <w:proofErr w:type="spellStart"/>
            <w:r>
              <w:rPr>
                <w:rFonts w:cs="Tahoma"/>
                <w:shd w:val="clear" w:color="auto" w:fill="FFFFFF"/>
              </w:rPr>
              <w:t>RebittMQ</w:t>
            </w:r>
            <w:proofErr w:type="spellEnd"/>
            <w:r>
              <w:rPr>
                <w:rFonts w:cs="Tahoma"/>
                <w:shd w:val="clear" w:color="auto" w:fill="FFFFFF"/>
              </w:rPr>
              <w:t>.</w:t>
            </w:r>
          </w:p>
          <w:p w14:paraId="2CE8F823" w14:textId="77777777" w:rsidR="00B93D7A" w:rsidRPr="008E42C9" w:rsidRDefault="00B93D7A" w:rsidP="00B93D7A">
            <w:pPr>
              <w:pStyle w:val="ListParagraph"/>
              <w:numPr>
                <w:ilvl w:val="0"/>
                <w:numId w:val="42"/>
              </w:num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 w:rsidRPr="008E42C9">
              <w:rPr>
                <w:rFonts w:cs="Tahoma"/>
                <w:shd w:val="clear" w:color="auto" w:fill="FFFFFF"/>
              </w:rPr>
              <w:t>Utilize MV</w:t>
            </w:r>
            <w:r>
              <w:rPr>
                <w:rFonts w:cs="Tahoma"/>
                <w:shd w:val="clear" w:color="auto" w:fill="FFFFFF"/>
              </w:rPr>
              <w:t>C, Prototype and Singleton JavaS</w:t>
            </w:r>
            <w:r w:rsidRPr="008E42C9">
              <w:rPr>
                <w:rFonts w:cs="Tahoma"/>
                <w:shd w:val="clear" w:color="auto" w:fill="FFFFFF"/>
              </w:rPr>
              <w:t>cript patterns to develop application</w:t>
            </w:r>
          </w:p>
          <w:p w14:paraId="00841D4D" w14:textId="77777777" w:rsidR="00B93D7A" w:rsidRPr="008E42C9" w:rsidRDefault="00B93D7A" w:rsidP="00B93D7A">
            <w:pPr>
              <w:pStyle w:val="ListParagraph"/>
              <w:numPr>
                <w:ilvl w:val="0"/>
                <w:numId w:val="42"/>
              </w:num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 w:rsidRPr="008E42C9">
              <w:rPr>
                <w:rFonts w:cs="Tahoma"/>
                <w:shd w:val="clear" w:color="auto" w:fill="FFFFFF"/>
              </w:rPr>
              <w:t xml:space="preserve">Incorporate 3rd party JavaScript libraries such as </w:t>
            </w:r>
            <w:proofErr w:type="spellStart"/>
            <w:r w:rsidRPr="008E42C9">
              <w:rPr>
                <w:rFonts w:cs="Tahoma"/>
                <w:shd w:val="clear" w:color="auto" w:fill="FFFFFF"/>
              </w:rPr>
              <w:t>jQuery</w:t>
            </w:r>
            <w:proofErr w:type="spellEnd"/>
            <w:r w:rsidRPr="008E42C9">
              <w:rPr>
                <w:rFonts w:cs="Tahoma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Tahoma"/>
                <w:shd w:val="clear" w:color="auto" w:fill="FFFFFF"/>
              </w:rPr>
              <w:t>ui</w:t>
            </w:r>
            <w:proofErr w:type="spellEnd"/>
            <w:r>
              <w:rPr>
                <w:rFonts w:cs="Tahoma"/>
                <w:shd w:val="clear" w:color="auto" w:fill="FFFFFF"/>
              </w:rPr>
              <w:t>-bootstrap, drag-drop components, less.</w:t>
            </w:r>
          </w:p>
          <w:p w14:paraId="6764CA7E" w14:textId="77777777" w:rsidR="00B93D7A" w:rsidRPr="008E42C9" w:rsidRDefault="00B93D7A" w:rsidP="00B93D7A">
            <w:pPr>
              <w:pStyle w:val="ListParagraph"/>
              <w:numPr>
                <w:ilvl w:val="0"/>
                <w:numId w:val="42"/>
              </w:num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 w:rsidRPr="008E42C9">
              <w:rPr>
                <w:rFonts w:cs="Tahoma"/>
                <w:shd w:val="clear" w:color="auto" w:fill="FFFFFF"/>
              </w:rPr>
              <w:t xml:space="preserve">Developed </w:t>
            </w:r>
            <w:r>
              <w:rPr>
                <w:rFonts w:cs="Tahoma"/>
                <w:shd w:val="clear" w:color="auto" w:fill="FFFFFF"/>
              </w:rPr>
              <w:t xml:space="preserve">and maintaining </w:t>
            </w:r>
            <w:r w:rsidRPr="008E42C9">
              <w:rPr>
                <w:rFonts w:cs="Tahoma"/>
                <w:shd w:val="clear" w:color="auto" w:fill="FFFFFF"/>
              </w:rPr>
              <w:t xml:space="preserve">core </w:t>
            </w:r>
            <w:r>
              <w:rPr>
                <w:rFonts w:cs="Tahoma"/>
                <w:shd w:val="clear" w:color="auto" w:fill="FFFFFF"/>
              </w:rPr>
              <w:t xml:space="preserve">frontend </w:t>
            </w:r>
            <w:r w:rsidRPr="008E42C9">
              <w:rPr>
                <w:rFonts w:cs="Tahoma"/>
                <w:shd w:val="clear" w:color="auto" w:fill="FFFFFF"/>
              </w:rPr>
              <w:t xml:space="preserve">components for use by both onshore and offshore </w:t>
            </w:r>
            <w:r>
              <w:rPr>
                <w:rFonts w:cs="Tahoma"/>
                <w:shd w:val="clear" w:color="auto" w:fill="FFFFFF"/>
              </w:rPr>
              <w:t>customer</w:t>
            </w:r>
            <w:r w:rsidRPr="008E42C9">
              <w:rPr>
                <w:rFonts w:cs="Tahoma"/>
                <w:shd w:val="clear" w:color="auto" w:fill="FFFFFF"/>
              </w:rPr>
              <w:t>s</w:t>
            </w:r>
          </w:p>
          <w:p w14:paraId="20B93478" w14:textId="77777777" w:rsidR="00B93D7A" w:rsidRDefault="00B93D7A" w:rsidP="00B93D7A">
            <w:pPr>
              <w:pStyle w:val="ListParagraph"/>
              <w:numPr>
                <w:ilvl w:val="0"/>
                <w:numId w:val="42"/>
              </w:num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>
              <w:rPr>
                <w:rFonts w:cs="Tahoma"/>
                <w:shd w:val="clear" w:color="auto" w:fill="FFFFFF"/>
              </w:rPr>
              <w:t>Optimizing</w:t>
            </w:r>
            <w:r w:rsidRPr="008E42C9">
              <w:rPr>
                <w:rFonts w:cs="Tahoma"/>
                <w:shd w:val="clear" w:color="auto" w:fill="FFFFFF"/>
              </w:rPr>
              <w:t xml:space="preserve"> f</w:t>
            </w:r>
            <w:r>
              <w:rPr>
                <w:rFonts w:cs="Tahoma"/>
                <w:shd w:val="clear" w:color="auto" w:fill="FFFFFF"/>
              </w:rPr>
              <w:t>ramework functionality and fix</w:t>
            </w:r>
            <w:r w:rsidRPr="008E42C9">
              <w:rPr>
                <w:rFonts w:cs="Tahoma"/>
                <w:shd w:val="clear" w:color="auto" w:fill="FFFFFF"/>
              </w:rPr>
              <w:t xml:space="preserve"> </w:t>
            </w:r>
            <w:r>
              <w:rPr>
                <w:rFonts w:cs="Tahoma"/>
                <w:shd w:val="clear" w:color="auto" w:fill="FFFFFF"/>
              </w:rPr>
              <w:t xml:space="preserve">production </w:t>
            </w:r>
            <w:r w:rsidRPr="008E42C9">
              <w:rPr>
                <w:rFonts w:cs="Tahoma"/>
                <w:shd w:val="clear" w:color="auto" w:fill="FFFFFF"/>
              </w:rPr>
              <w:t>bugs</w:t>
            </w:r>
          </w:p>
          <w:p w14:paraId="7C1EA5B9" w14:textId="77777777" w:rsidR="00B93D7A" w:rsidRDefault="00B93D7A" w:rsidP="00B93D7A">
            <w:pPr>
              <w:pStyle w:val="ListParagraph"/>
              <w:numPr>
                <w:ilvl w:val="0"/>
                <w:numId w:val="42"/>
              </w:num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>
              <w:rPr>
                <w:rFonts w:cs="Tahoma"/>
                <w:shd w:val="clear" w:color="auto" w:fill="FFFFFF"/>
              </w:rPr>
              <w:t>Improve application by adding unit-</w:t>
            </w:r>
            <w:proofErr w:type="gramStart"/>
            <w:r>
              <w:rPr>
                <w:rFonts w:cs="Tahoma"/>
                <w:shd w:val="clear" w:color="auto" w:fill="FFFFFF"/>
              </w:rPr>
              <w:t>tests(</w:t>
            </w:r>
            <w:proofErr w:type="spellStart"/>
            <w:proofErr w:type="gramEnd"/>
            <w:r>
              <w:rPr>
                <w:rFonts w:cs="Tahoma"/>
                <w:shd w:val="clear" w:color="auto" w:fill="FFFFFF"/>
              </w:rPr>
              <w:t>karma+Jasmine</w:t>
            </w:r>
            <w:proofErr w:type="spellEnd"/>
            <w:r>
              <w:rPr>
                <w:rFonts w:cs="Tahoma"/>
                <w:shd w:val="clear" w:color="auto" w:fill="FFFFFF"/>
              </w:rPr>
              <w:t>), e2e tests(</w:t>
            </w:r>
            <w:proofErr w:type="spellStart"/>
            <w:r>
              <w:rPr>
                <w:rFonts w:cs="Tahoma"/>
                <w:shd w:val="clear" w:color="auto" w:fill="FFFFFF"/>
              </w:rPr>
              <w:t>protractor+webdriver</w:t>
            </w:r>
            <w:proofErr w:type="spellEnd"/>
            <w:r>
              <w:rPr>
                <w:rFonts w:cs="Tahoma"/>
                <w:shd w:val="clear" w:color="auto" w:fill="FFFFFF"/>
              </w:rPr>
              <w:t>)</w:t>
            </w:r>
          </w:p>
          <w:p w14:paraId="3EC8AB02" w14:textId="77777777" w:rsidR="00B93D7A" w:rsidRPr="008E42C9" w:rsidRDefault="00B93D7A" w:rsidP="00B93D7A">
            <w:pPr>
              <w:pStyle w:val="ListParagraph"/>
              <w:numPr>
                <w:ilvl w:val="0"/>
                <w:numId w:val="42"/>
              </w:numPr>
              <w:spacing w:line="240" w:lineRule="auto"/>
              <w:jc w:val="both"/>
              <w:rPr>
                <w:rFonts w:cs="Tahoma"/>
                <w:shd w:val="clear" w:color="auto" w:fill="FFFFFF"/>
              </w:rPr>
            </w:pPr>
            <w:r>
              <w:rPr>
                <w:rFonts w:cs="Tahoma"/>
                <w:shd w:val="clear" w:color="auto" w:fill="FFFFFF"/>
              </w:rPr>
              <w:t xml:space="preserve">Replace components/modules by using React.js, </w:t>
            </w:r>
            <w:proofErr w:type="spellStart"/>
            <w:r>
              <w:rPr>
                <w:rFonts w:cs="Tahoma"/>
                <w:shd w:val="clear" w:color="auto" w:fill="FFFFFF"/>
              </w:rPr>
              <w:t>TypeScript</w:t>
            </w:r>
            <w:proofErr w:type="spellEnd"/>
            <w:r>
              <w:rPr>
                <w:rFonts w:cs="Tahoma"/>
                <w:shd w:val="clear" w:color="auto" w:fill="FFFFFF"/>
              </w:rPr>
              <w:t>/ES6 technologies.</w:t>
            </w:r>
          </w:p>
          <w:p w14:paraId="55ADAA2C" w14:textId="77777777" w:rsidR="00C866C5" w:rsidRPr="008E42C9" w:rsidRDefault="00C866C5" w:rsidP="00C866C5">
            <w:pPr>
              <w:pStyle w:val="ListParagraph"/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</w:p>
          <w:p w14:paraId="7655322C" w14:textId="726BCCFA" w:rsidR="007F313F" w:rsidRPr="008E42C9" w:rsidRDefault="00CC5001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pict w14:anchorId="3D72A68A">
                <v:shape id="_x0000_i1029" type="#_x0000_t75" style="width:6in;height:7.2pt" o:hrpct="0" o:hr="t">
                  <v:imagedata r:id="rId20" o:title=""/>
                </v:shape>
              </w:pict>
            </w:r>
          </w:p>
          <w:p w14:paraId="663DC247" w14:textId="77777777" w:rsidR="007F313F" w:rsidRPr="008E42C9" w:rsidRDefault="007F313F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snapToGrid w:val="0"/>
                <w:u w:val="single"/>
              </w:rPr>
            </w:pPr>
            <w:proofErr w:type="spellStart"/>
            <w:r w:rsidRPr="008E42C9">
              <w:rPr>
                <w:rFonts w:cs="Tahoma"/>
                <w:b/>
              </w:rPr>
              <w:t>PubMatic</w:t>
            </w:r>
            <w:proofErr w:type="spellEnd"/>
            <w:r w:rsidRPr="008E42C9">
              <w:rPr>
                <w:rFonts w:cs="Tahoma"/>
                <w:b/>
              </w:rPr>
              <w:t xml:space="preserve"> (</w:t>
            </w:r>
            <w:hyperlink r:id="rId21" w:history="1">
              <w:r w:rsidRPr="008E42C9">
                <w:rPr>
                  <w:rStyle w:val="Hyperlink"/>
                  <w:rFonts w:cs="Tahoma"/>
                  <w:b/>
                </w:rPr>
                <w:t>http://pubmatic.com/index-eng.php</w:t>
              </w:r>
            </w:hyperlink>
            <w:r w:rsidRPr="008E42C9">
              <w:rPr>
                <w:rFonts w:cs="Tahoma"/>
                <w:b/>
              </w:rPr>
              <w:t>), NYC NY</w:t>
            </w:r>
          </w:p>
          <w:p w14:paraId="092B8945" w14:textId="49947509" w:rsidR="007F313F" w:rsidRPr="008E42C9" w:rsidRDefault="007F313F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eastAsia="MS Mincho" w:cs="Tahoma"/>
                <w:b/>
                <w:i/>
                <w:lang w:eastAsia="ja-JP"/>
              </w:rPr>
            </w:pPr>
            <w:r w:rsidRPr="008E42C9">
              <w:rPr>
                <w:rFonts w:cs="Tahoma"/>
                <w:b/>
                <w:i/>
              </w:rPr>
              <w:t xml:space="preserve">Senior </w:t>
            </w:r>
            <w:proofErr w:type="spellStart"/>
            <w:r w:rsidRPr="008E42C9">
              <w:rPr>
                <w:rFonts w:cs="Tahoma"/>
                <w:b/>
                <w:i/>
              </w:rPr>
              <w:t>AngularJS</w:t>
            </w:r>
            <w:proofErr w:type="spellEnd"/>
            <w:r w:rsidRPr="008E42C9">
              <w:rPr>
                <w:rFonts w:cs="Tahoma"/>
                <w:b/>
                <w:i/>
              </w:rPr>
              <w:t>, UI Frontend developer, Dec 2014 – Mar 2015</w:t>
            </w:r>
            <w:r w:rsidR="00D41722" w:rsidRPr="008E42C9">
              <w:rPr>
                <w:rFonts w:eastAsia="MS Mincho" w:cs="Tahoma"/>
                <w:b/>
                <w:i/>
                <w:lang w:eastAsia="ja-JP"/>
              </w:rPr>
              <w:t xml:space="preserve"> </w:t>
            </w:r>
          </w:p>
          <w:p w14:paraId="3B5DEE72" w14:textId="1C1579EF" w:rsidR="007F313F" w:rsidRPr="008E42C9" w:rsidRDefault="00CC5001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pict w14:anchorId="1A3DBFA7">
                <v:shape id="_x0000_i1030" type="#_x0000_t75" style="width:6in;height:7.2pt" o:hrpct="0" o:hr="t">
                  <v:imagedata r:id="rId22" o:title=""/>
                </v:shape>
              </w:pict>
            </w:r>
          </w:p>
          <w:p w14:paraId="70324375" w14:textId="77777777" w:rsidR="00586168" w:rsidRPr="008E42C9" w:rsidRDefault="00586168" w:rsidP="00C866C5">
            <w:pPr>
              <w:spacing w:line="240" w:lineRule="auto"/>
              <w:jc w:val="both"/>
              <w:rPr>
                <w:rFonts w:eastAsia="MS Mincho" w:cs="Tahoma"/>
                <w:color w:val="000000"/>
                <w:lang w:eastAsia="ja-JP"/>
              </w:rPr>
            </w:pPr>
            <w:proofErr w:type="spellStart"/>
            <w:r w:rsidRPr="008E42C9">
              <w:rPr>
                <w:rFonts w:cs="Tahoma"/>
                <w:color w:val="000000"/>
                <w:lang w:eastAsia="zh-CN"/>
              </w:rPr>
              <w:t>PubMatic</w:t>
            </w:r>
            <w:proofErr w:type="spellEnd"/>
            <w:r w:rsidRPr="008E42C9">
              <w:rPr>
                <w:rFonts w:cs="Tahoma"/>
                <w:color w:val="000000"/>
                <w:lang w:eastAsia="zh-CN"/>
              </w:rPr>
              <w:t xml:space="preserve"> is a global technology platform that powers the programmatic advertising strategy of leading publishers and premium brands. I implemented </w:t>
            </w:r>
            <w:r w:rsidRPr="008E42C9">
              <w:rPr>
                <w:rFonts w:cs="Tahoma"/>
                <w:b/>
                <w:color w:val="000000"/>
                <w:lang w:eastAsia="zh-CN"/>
              </w:rPr>
              <w:t>Automated-Guaranteed</w:t>
            </w:r>
            <w:r w:rsidRPr="008E42C9">
              <w:rPr>
                <w:rFonts w:cs="Tahoma"/>
                <w:color w:val="000000"/>
                <w:lang w:eastAsia="zh-CN"/>
              </w:rPr>
              <w:t xml:space="preserve"> project to allow bidders to post </w:t>
            </w:r>
            <w:r w:rsidRPr="008E42C9">
              <w:rPr>
                <w:rFonts w:eastAsia="MS Mincho" w:cs="Tahoma"/>
                <w:color w:val="000000"/>
                <w:lang w:eastAsia="ja-JP"/>
              </w:rPr>
              <w:t xml:space="preserve">their advertiser </w:t>
            </w:r>
            <w:r w:rsidRPr="008E42C9">
              <w:rPr>
                <w:rFonts w:cs="Tahoma"/>
                <w:color w:val="000000"/>
                <w:lang w:eastAsia="zh-CN"/>
              </w:rPr>
              <w:t>offers to the publishers.</w:t>
            </w:r>
          </w:p>
          <w:p w14:paraId="5352C076" w14:textId="77777777" w:rsidR="00586168" w:rsidRPr="008E42C9" w:rsidRDefault="00586168" w:rsidP="00C866C5">
            <w:p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</w:p>
          <w:p w14:paraId="28AE4A82" w14:textId="77777777" w:rsidR="00586168" w:rsidRPr="008E42C9" w:rsidRDefault="00586168" w:rsidP="00C866C5">
            <w:pPr>
              <w:pStyle w:val="ListParagraph"/>
              <w:numPr>
                <w:ilvl w:val="0"/>
                <w:numId w:val="34"/>
              </w:num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cs="Tahoma"/>
              </w:rPr>
              <w:t xml:space="preserve">Using </w:t>
            </w:r>
            <w:proofErr w:type="spellStart"/>
            <w:r w:rsidRPr="008E42C9">
              <w:rPr>
                <w:rFonts w:cs="Tahoma"/>
              </w:rPr>
              <w:t>AngularJS</w:t>
            </w:r>
            <w:proofErr w:type="spellEnd"/>
            <w:r w:rsidRPr="008E42C9">
              <w:rPr>
                <w:rFonts w:cs="Tahoma"/>
              </w:rPr>
              <w:t xml:space="preserve"> + </w:t>
            </w:r>
            <w:proofErr w:type="spellStart"/>
            <w:r w:rsidRPr="008E42C9">
              <w:rPr>
                <w:rFonts w:cs="Tahoma"/>
              </w:rPr>
              <w:t>NodeJS</w:t>
            </w:r>
            <w:proofErr w:type="spellEnd"/>
            <w:r w:rsidRPr="008E42C9">
              <w:rPr>
                <w:rFonts w:cs="Tahoma"/>
              </w:rPr>
              <w:t xml:space="preserve"> + Java + REST APIs, to implement full features of a bidder’s processing. The </w:t>
            </w:r>
            <w:r w:rsidRPr="008E42C9">
              <w:rPr>
                <w:rFonts w:cs="Tahoma"/>
                <w:color w:val="000000"/>
                <w:lang w:eastAsia="zh-CN"/>
              </w:rPr>
              <w:t xml:space="preserve">Automated-Guaranteed </w:t>
            </w:r>
            <w:r w:rsidRPr="008E42C9">
              <w:rPr>
                <w:rFonts w:cs="Tahoma"/>
              </w:rPr>
              <w:t xml:space="preserve">SPA application is a key part of </w:t>
            </w:r>
            <w:proofErr w:type="spellStart"/>
            <w:r w:rsidRPr="008E42C9">
              <w:rPr>
                <w:rFonts w:cs="Tahoma"/>
              </w:rPr>
              <w:t>PubMatic</w:t>
            </w:r>
            <w:proofErr w:type="spellEnd"/>
            <w:r w:rsidRPr="008E42C9">
              <w:rPr>
                <w:rFonts w:cs="Tahoma"/>
              </w:rPr>
              <w:t xml:space="preserve"> advertising strategy, using cut-edge </w:t>
            </w:r>
            <w:proofErr w:type="gramStart"/>
            <w:r w:rsidRPr="008E42C9">
              <w:rPr>
                <w:rFonts w:cs="Tahoma"/>
              </w:rPr>
              <w:t>technologies which</w:t>
            </w:r>
            <w:proofErr w:type="gramEnd"/>
            <w:r w:rsidRPr="008E42C9">
              <w:rPr>
                <w:rFonts w:cs="Tahoma"/>
              </w:rPr>
              <w:t xml:space="preserve"> include </w:t>
            </w:r>
            <w:proofErr w:type="spellStart"/>
            <w:r w:rsidRPr="008E42C9">
              <w:rPr>
                <w:rFonts w:cs="Tahoma"/>
              </w:rPr>
              <w:t>AngularJS</w:t>
            </w:r>
            <w:proofErr w:type="spellEnd"/>
            <w:r w:rsidRPr="008E42C9">
              <w:rPr>
                <w:rFonts w:cs="Tahoma"/>
              </w:rPr>
              <w:t xml:space="preserve"> &amp; Stuff, Java Rest APIs and MySQL.</w:t>
            </w:r>
          </w:p>
          <w:p w14:paraId="10FE315E" w14:textId="77777777" w:rsidR="00586168" w:rsidRPr="008E42C9" w:rsidRDefault="00586168" w:rsidP="00C866C5">
            <w:pPr>
              <w:pStyle w:val="ListParagraph"/>
              <w:numPr>
                <w:ilvl w:val="0"/>
                <w:numId w:val="34"/>
              </w:num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cs="Tahoma"/>
              </w:rPr>
              <w:t xml:space="preserve">Used </w:t>
            </w:r>
            <w:proofErr w:type="spellStart"/>
            <w:r w:rsidRPr="008E42C9">
              <w:rPr>
                <w:rFonts w:cs="Tahoma"/>
              </w:rPr>
              <w:t>AngularJS</w:t>
            </w:r>
            <w:proofErr w:type="spellEnd"/>
            <w:r w:rsidRPr="008E42C9">
              <w:rPr>
                <w:rFonts w:cs="Tahoma"/>
              </w:rPr>
              <w:t xml:space="preserve"> to implement rich function</w:t>
            </w:r>
            <w:r w:rsidRPr="008E42C9">
              <w:rPr>
                <w:rFonts w:eastAsia="MS Mincho" w:cs="Tahoma"/>
                <w:lang w:eastAsia="ja-JP"/>
              </w:rPr>
              <w:t>ality</w:t>
            </w:r>
            <w:r w:rsidRPr="008E42C9">
              <w:rPr>
                <w:rFonts w:cs="Tahoma"/>
              </w:rPr>
              <w:t xml:space="preserve"> in various pages: form validation, </w:t>
            </w:r>
            <w:r w:rsidRPr="008E42C9">
              <w:rPr>
                <w:rFonts w:eastAsia="MS Mincho" w:cs="Tahoma"/>
                <w:lang w:eastAsia="ja-JP"/>
              </w:rPr>
              <w:t>CRUD</w:t>
            </w:r>
            <w:r w:rsidRPr="008E42C9">
              <w:rPr>
                <w:rFonts w:cs="Tahoma"/>
              </w:rPr>
              <w:t>, grid, search, sort, pagination, multi-selection, tags-input, advanced directives, authentication, server-side proxy, unit tests, cloud integration, slide pages, users switch etc.</w:t>
            </w:r>
          </w:p>
          <w:p w14:paraId="7E12AE52" w14:textId="77777777" w:rsidR="00586168" w:rsidRPr="008E42C9" w:rsidRDefault="00586168" w:rsidP="00C866C5">
            <w:pPr>
              <w:pStyle w:val="ListParagraph"/>
              <w:numPr>
                <w:ilvl w:val="0"/>
                <w:numId w:val="34"/>
              </w:num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eastAsia="MS Mincho" w:cs="Tahoma"/>
                <w:lang w:eastAsia="ja-JP"/>
              </w:rPr>
              <w:t xml:space="preserve">Integrated with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Jeknins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-CI, version control by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git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>/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github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, project management by JIRA, task management by grunt, syntax checking with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jshint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, and </w:t>
            </w:r>
            <w:proofErr w:type="spellStart"/>
            <w:r w:rsidRPr="008E42C9">
              <w:rPr>
                <w:rFonts w:eastAsia="MS Mincho" w:cs="Tahoma"/>
                <w:lang w:eastAsia="ja-JP"/>
              </w:rPr>
              <w:t>js</w:t>
            </w:r>
            <w:proofErr w:type="spellEnd"/>
            <w:r w:rsidRPr="008E42C9">
              <w:rPr>
                <w:rFonts w:eastAsia="MS Mincho" w:cs="Tahoma"/>
                <w:lang w:eastAsia="ja-JP"/>
              </w:rPr>
              <w:t xml:space="preserve">/shell scripts to make the </w:t>
            </w:r>
            <w:r w:rsidRPr="008E42C9">
              <w:rPr>
                <w:rFonts w:eastAsia="MS Mincho" w:cs="Tahoma"/>
                <w:b/>
                <w:lang w:eastAsia="ja-JP"/>
              </w:rPr>
              <w:t>automated-guaranteed</w:t>
            </w:r>
            <w:r w:rsidRPr="008E42C9">
              <w:rPr>
                <w:rFonts w:eastAsia="MS Mincho" w:cs="Tahoma"/>
                <w:lang w:eastAsia="ja-JP"/>
              </w:rPr>
              <w:t xml:space="preserve"> project powerful, scalable and easy management.</w:t>
            </w:r>
            <w:r w:rsidRPr="008E42C9">
              <w:rPr>
                <w:rFonts w:cs="Tahoma"/>
              </w:rPr>
              <w:t xml:space="preserve"> </w:t>
            </w:r>
          </w:p>
          <w:p w14:paraId="74A3C641" w14:textId="774A2A6E" w:rsidR="00D41722" w:rsidRPr="008E42C9" w:rsidRDefault="00CC5001" w:rsidP="00C866C5">
            <w:pPr>
              <w:tabs>
                <w:tab w:val="right" w:pos="9026"/>
              </w:tabs>
              <w:spacing w:line="240" w:lineRule="auto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  <w:i/>
              </w:rPr>
              <w:pict w14:anchorId="054416A3">
                <v:shape id="_x0000_i1031" type="#_x0000_t75" style="width:6in;height:7.2pt" o:hrpct="0" o:hr="t">
                  <v:imagedata r:id="rId23" o:title=""/>
                </v:shape>
              </w:pict>
            </w:r>
            <w:r w:rsidR="00D41722" w:rsidRPr="008E42C9">
              <w:rPr>
                <w:rFonts w:cs="Tahoma"/>
                <w:b/>
              </w:rPr>
              <w:t>Chinesecio.com/Agfa</w:t>
            </w:r>
            <w:r w:rsidR="00D41722" w:rsidRPr="008E42C9">
              <w:rPr>
                <w:rFonts w:eastAsia="MS Mincho" w:cs="Tahoma"/>
                <w:b/>
                <w:lang w:eastAsia="ja-JP"/>
              </w:rPr>
              <w:t xml:space="preserve"> </w:t>
            </w:r>
            <w:r w:rsidR="00D41722" w:rsidRPr="008E42C9">
              <w:rPr>
                <w:rFonts w:cs="Tahoma"/>
                <w:b/>
              </w:rPr>
              <w:t>Graphics</w:t>
            </w:r>
            <w:r w:rsidR="00D41722" w:rsidRPr="008E42C9">
              <w:rPr>
                <w:rFonts w:eastAsia="MS Mincho" w:cs="Tahoma"/>
                <w:b/>
                <w:lang w:eastAsia="ja-JP"/>
              </w:rPr>
              <w:t xml:space="preserve">, </w:t>
            </w:r>
            <w:r w:rsidR="00D41722" w:rsidRPr="008E42C9">
              <w:rPr>
                <w:rFonts w:cs="Tahoma"/>
                <w:b/>
              </w:rPr>
              <w:t>Thousand Oaks CA</w:t>
            </w:r>
            <w:r w:rsidR="00D41722" w:rsidRPr="008E42C9">
              <w:rPr>
                <w:rFonts w:cs="Tahoma"/>
                <w:b/>
              </w:rPr>
              <w:tab/>
            </w:r>
          </w:p>
          <w:p w14:paraId="49F99A22" w14:textId="5F5ABD53" w:rsidR="00D41722" w:rsidRPr="008E42C9" w:rsidRDefault="00D41722" w:rsidP="00C866C5">
            <w:pPr>
              <w:tabs>
                <w:tab w:val="right" w:pos="9026"/>
              </w:tabs>
              <w:spacing w:line="240" w:lineRule="auto"/>
              <w:jc w:val="both"/>
              <w:rPr>
                <w:rFonts w:eastAsia="MS Mincho" w:cs="Tahoma"/>
                <w:b/>
                <w:i/>
                <w:lang w:eastAsia="ja-JP"/>
              </w:rPr>
            </w:pPr>
            <w:r w:rsidRPr="008E42C9">
              <w:rPr>
                <w:rFonts w:cs="Tahoma"/>
                <w:b/>
                <w:i/>
              </w:rPr>
              <w:t>Senior Frontend developer, May 2014 – Nov, 2014</w:t>
            </w:r>
            <w:r w:rsidRPr="008E42C9">
              <w:rPr>
                <w:rFonts w:eastAsia="MS Mincho" w:cs="Tahoma"/>
                <w:b/>
                <w:i/>
                <w:lang w:eastAsia="ja-JP"/>
              </w:rPr>
              <w:t xml:space="preserve"> </w:t>
            </w:r>
          </w:p>
          <w:p w14:paraId="67DDACD8" w14:textId="2D3A0A82" w:rsidR="00D41722" w:rsidRPr="008E42C9" w:rsidRDefault="00CC5001" w:rsidP="00C866C5">
            <w:pPr>
              <w:tabs>
                <w:tab w:val="right" w:pos="9026"/>
              </w:tabs>
              <w:spacing w:line="240" w:lineRule="auto"/>
              <w:jc w:val="both"/>
              <w:rPr>
                <w:rFonts w:eastAsia="MS Mincho" w:cs="Tahoma"/>
                <w:b/>
                <w:lang w:eastAsia="ja-JP"/>
              </w:rPr>
            </w:pPr>
            <w:r>
              <w:rPr>
                <w:rFonts w:cs="Tahoma"/>
                <w:b/>
                <w:i/>
              </w:rPr>
              <w:pict w14:anchorId="6D5DCF5C">
                <v:shape id="_x0000_i1032" type="#_x0000_t75" style="width:6in;height:7.2pt" o:hrpct="0" o:hr="t">
                  <v:imagedata r:id="rId24" o:title=""/>
                </v:shape>
              </w:pict>
            </w:r>
          </w:p>
          <w:p w14:paraId="079AE132" w14:textId="01CC2569" w:rsidR="00D41722" w:rsidRPr="008E42C9" w:rsidRDefault="00CC5001" w:rsidP="00C866C5">
            <w:p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  <w:hyperlink r:id="rId25" w:history="1">
              <w:r w:rsidR="00586168" w:rsidRPr="008E42C9">
                <w:rPr>
                  <w:rStyle w:val="Hyperlink"/>
                  <w:rFonts w:cs="Tahoma"/>
                </w:rPr>
                <w:t>http://www.chinesecio.com/</w:t>
              </w:r>
            </w:hyperlink>
            <w:r w:rsidR="00586168" w:rsidRPr="008E42C9">
              <w:rPr>
                <w:rFonts w:eastAsia="MS Mincho" w:cs="Tahoma"/>
                <w:lang w:eastAsia="ja-JP"/>
              </w:rPr>
              <w:t xml:space="preserve"> </w:t>
            </w:r>
            <w:r w:rsidR="00586168" w:rsidRPr="008E42C9">
              <w:rPr>
                <w:rFonts w:cs="Tahoma"/>
              </w:rPr>
              <w:t xml:space="preserve">is </w:t>
            </w:r>
            <w:r w:rsidR="00586168" w:rsidRPr="008E42C9">
              <w:rPr>
                <w:rFonts w:eastAsia="MS Mincho" w:cs="Tahoma"/>
                <w:lang w:eastAsia="ja-JP"/>
              </w:rPr>
              <w:t>‘</w:t>
            </w:r>
            <w:r w:rsidR="00586168" w:rsidRPr="008E42C9">
              <w:rPr>
                <w:rFonts w:cs="Tahoma"/>
              </w:rPr>
              <w:t>Confucius Institute Online’, which aims to promote Chinese language and culture, support local Chinese teaching internationally, and facilitate cultural exchanges.</w:t>
            </w:r>
            <w:r w:rsidR="00586168" w:rsidRPr="008E42C9">
              <w:rPr>
                <w:rFonts w:eastAsia="MS Mincho" w:cs="Tahoma"/>
                <w:lang w:eastAsia="ja-JP"/>
              </w:rPr>
              <w:t xml:space="preserve"> </w:t>
            </w:r>
            <w:r w:rsidR="00A6439F" w:rsidRPr="008E42C9">
              <w:rPr>
                <w:rFonts w:cs="Tahoma"/>
              </w:rPr>
              <w:t xml:space="preserve">The site is all based JavaScript/PHP/LAMP-stack, and Restful APIs (Cloud Services). </w:t>
            </w:r>
            <w:r w:rsidR="00A6439F" w:rsidRPr="008E42C9">
              <w:rPr>
                <w:rFonts w:eastAsia="MS Mincho" w:cs="Tahoma"/>
                <w:lang w:eastAsia="ja-JP"/>
              </w:rPr>
              <w:t xml:space="preserve">I </w:t>
            </w:r>
            <w:r w:rsidR="00A6439F" w:rsidRPr="008E42C9">
              <w:rPr>
                <w:rFonts w:cs="Tahoma"/>
              </w:rPr>
              <w:t>focus on</w:t>
            </w:r>
            <w:r w:rsidR="00A6439F" w:rsidRPr="008E42C9">
              <w:rPr>
                <w:rFonts w:eastAsia="MS Mincho" w:cs="Tahoma"/>
                <w:lang w:eastAsia="ja-JP"/>
              </w:rPr>
              <w:t xml:space="preserve"> J</w:t>
            </w:r>
            <w:r w:rsidR="00A6439F" w:rsidRPr="008E42C9">
              <w:rPr>
                <w:rFonts w:cs="Tahoma"/>
              </w:rPr>
              <w:t xml:space="preserve">avaScript, </w:t>
            </w:r>
            <w:proofErr w:type="spellStart"/>
            <w:r w:rsidR="00A6439F" w:rsidRPr="008E42C9">
              <w:rPr>
                <w:rFonts w:cs="Tahoma"/>
              </w:rPr>
              <w:t>jQuery</w:t>
            </w:r>
            <w:proofErr w:type="spellEnd"/>
            <w:r w:rsidR="00A6439F" w:rsidRPr="008E42C9">
              <w:rPr>
                <w:rFonts w:cs="Tahoma"/>
              </w:rPr>
              <w:t>, Twitter Bootstrap to add new features and do performance optimization.</w:t>
            </w:r>
          </w:p>
          <w:p w14:paraId="1EBF282C" w14:textId="77777777" w:rsidR="00D41722" w:rsidRPr="008E42C9" w:rsidRDefault="00D41722" w:rsidP="00C866C5">
            <w:pPr>
              <w:spacing w:line="240" w:lineRule="auto"/>
              <w:jc w:val="both"/>
              <w:rPr>
                <w:rFonts w:eastAsia="MS Mincho" w:cs="Tahoma"/>
                <w:lang w:eastAsia="ja-JP"/>
              </w:rPr>
            </w:pPr>
          </w:p>
          <w:p w14:paraId="5BBE02A5" w14:textId="77777777" w:rsidR="00D41722" w:rsidRPr="008E42C9" w:rsidRDefault="00D41722" w:rsidP="00C866C5">
            <w:pPr>
              <w:pStyle w:val="ListParagraph"/>
              <w:numPr>
                <w:ilvl w:val="0"/>
                <w:numId w:val="30"/>
              </w:numPr>
              <w:spacing w:line="240" w:lineRule="auto"/>
              <w:jc w:val="both"/>
              <w:rPr>
                <w:rFonts w:cs="Tahoma"/>
              </w:rPr>
            </w:pPr>
            <w:r w:rsidRPr="008E42C9">
              <w:rPr>
                <w:rFonts w:cs="Tahoma"/>
              </w:rPr>
              <w:t xml:space="preserve">Use </w:t>
            </w:r>
            <w:proofErr w:type="gramStart"/>
            <w:r w:rsidRPr="008E42C9">
              <w:rPr>
                <w:rFonts w:cs="Tahoma"/>
              </w:rPr>
              <w:t>MEAN.io,</w:t>
            </w:r>
            <w:proofErr w:type="gramEnd"/>
            <w:r w:rsidRPr="008E42C9">
              <w:rPr>
                <w:rFonts w:cs="Tahoma"/>
              </w:rPr>
              <w:t xml:space="preserve"> create an Angular/Node/</w:t>
            </w:r>
            <w:proofErr w:type="spellStart"/>
            <w:r w:rsidRPr="008E42C9">
              <w:rPr>
                <w:rFonts w:cs="Tahoma"/>
              </w:rPr>
              <w:t>MongoDB</w:t>
            </w:r>
            <w:proofErr w:type="spellEnd"/>
            <w:r w:rsidRPr="008E42C9">
              <w:rPr>
                <w:rFonts w:cs="Tahoma"/>
              </w:rPr>
              <w:t xml:space="preserve"> application for user login/register processing.</w:t>
            </w:r>
          </w:p>
          <w:p w14:paraId="5516AAF1" w14:textId="77777777" w:rsidR="00D41722" w:rsidRPr="008E42C9" w:rsidRDefault="00D41722" w:rsidP="00C866C5">
            <w:pPr>
              <w:pStyle w:val="ListParagraph"/>
              <w:numPr>
                <w:ilvl w:val="0"/>
                <w:numId w:val="30"/>
              </w:numPr>
              <w:spacing w:line="240" w:lineRule="auto"/>
              <w:jc w:val="both"/>
              <w:rPr>
                <w:rFonts w:cs="Tahoma"/>
              </w:rPr>
            </w:pPr>
            <w:r w:rsidRPr="008E42C9">
              <w:rPr>
                <w:rFonts w:cs="Tahoma"/>
              </w:rPr>
              <w:t>Write various complex scripts to provide supports for Backend as well as Frontend.</w:t>
            </w:r>
          </w:p>
          <w:p w14:paraId="61A8BE1C" w14:textId="13BD836A" w:rsidR="00D41722" w:rsidRPr="008E42C9" w:rsidRDefault="00C866C5" w:rsidP="00C866C5">
            <w:pPr>
              <w:pStyle w:val="ListParagraph"/>
              <w:numPr>
                <w:ilvl w:val="0"/>
                <w:numId w:val="30"/>
              </w:numPr>
              <w:spacing w:line="240" w:lineRule="auto"/>
              <w:jc w:val="both"/>
              <w:rPr>
                <w:rFonts w:cs="Tahoma"/>
              </w:rPr>
            </w:pPr>
            <w:r w:rsidRPr="008E42C9">
              <w:rPr>
                <w:rFonts w:cs="Tahoma"/>
              </w:rPr>
              <w:t>E-Library</w:t>
            </w:r>
            <w:r w:rsidR="00D41722" w:rsidRPr="008E42C9">
              <w:rPr>
                <w:rFonts w:cs="Tahoma"/>
              </w:rPr>
              <w:t xml:space="preserve">: designing Databases Schemas, writing/testing ORM modules, using Varnish Caching mechanism to buffering/sync data.  </w:t>
            </w:r>
          </w:p>
          <w:p w14:paraId="10C51ADA" w14:textId="152434FB" w:rsidR="00D41722" w:rsidRPr="008E42C9" w:rsidRDefault="00D41722" w:rsidP="00C866C5">
            <w:pPr>
              <w:pStyle w:val="ListParagraph"/>
              <w:numPr>
                <w:ilvl w:val="0"/>
                <w:numId w:val="30"/>
              </w:numPr>
              <w:spacing w:line="240" w:lineRule="auto"/>
              <w:jc w:val="both"/>
              <w:rPr>
                <w:rFonts w:cs="Tahoma"/>
              </w:rPr>
            </w:pPr>
            <w:r w:rsidRPr="008E42C9">
              <w:rPr>
                <w:rFonts w:cs="Tahoma"/>
              </w:rPr>
              <w:t>Using Angular.js + require.js to re-implement e-Library admin panel with Karma/Jasmine tests.</w:t>
            </w:r>
          </w:p>
          <w:p w14:paraId="58A017F1" w14:textId="77777777" w:rsidR="00C866C5" w:rsidRPr="008E42C9" w:rsidRDefault="00C866C5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b/>
                <w:snapToGrid w:val="0"/>
                <w:u w:val="single"/>
              </w:rPr>
            </w:pPr>
          </w:p>
          <w:p w14:paraId="53160E6D" w14:textId="10C3686C" w:rsidR="008B514A" w:rsidRPr="008E42C9" w:rsidRDefault="004004CC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b/>
                <w:snapToGrid w:val="0"/>
                <w:u w:val="single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BestBuy Canada</w:t>
            </w:r>
            <w:r w:rsidR="00BC7692" w:rsidRPr="008E42C9">
              <w:rPr>
                <w:rFonts w:cs="Tahoma"/>
                <w:b/>
                <w:snapToGrid w:val="0"/>
                <w:u w:val="single"/>
              </w:rPr>
              <w:t xml:space="preserve"> </w:t>
            </w:r>
            <w:r w:rsidRPr="008E42C9">
              <w:rPr>
                <w:rFonts w:cs="Tahoma"/>
                <w:snapToGrid w:val="0"/>
              </w:rPr>
              <w:t>(</w:t>
            </w:r>
            <w:hyperlink r:id="rId26" w:history="1">
              <w:r w:rsidRPr="008E42C9">
                <w:rPr>
                  <w:rStyle w:val="Hyperlink"/>
                  <w:rFonts w:cs="Tahoma"/>
                  <w:snapToGrid w:val="0"/>
                  <w:u w:val="none"/>
                </w:rPr>
                <w:t>http://www.Bestbuy.ca/</w:t>
              </w:r>
            </w:hyperlink>
            <w:r w:rsidR="00D41722" w:rsidRPr="008E42C9">
              <w:rPr>
                <w:rFonts w:cs="Tahoma"/>
                <w:snapToGrid w:val="0"/>
              </w:rPr>
              <w:t>)</w:t>
            </w:r>
            <w:r w:rsidR="00586168" w:rsidRPr="008E42C9">
              <w:rPr>
                <w:rFonts w:cs="Tahoma"/>
                <w:snapToGrid w:val="0"/>
              </w:rPr>
              <w:t xml:space="preserve">, </w:t>
            </w:r>
            <w:r w:rsidR="008D44DF" w:rsidRPr="008E42C9">
              <w:rPr>
                <w:rFonts w:cs="Tahoma"/>
                <w:b/>
                <w:snapToGrid w:val="0"/>
              </w:rPr>
              <w:t>Senior JavaScript Developer</w:t>
            </w:r>
            <w:r w:rsidR="00D41722" w:rsidRPr="008E42C9">
              <w:rPr>
                <w:rFonts w:eastAsia="MS Mincho" w:cs="Tahoma"/>
                <w:b/>
                <w:snapToGrid w:val="0"/>
                <w:lang w:eastAsia="ja-JP"/>
              </w:rPr>
              <w:t xml:space="preserve">, </w:t>
            </w:r>
            <w:r w:rsidRPr="008E42C9">
              <w:rPr>
                <w:rFonts w:cs="Tahoma"/>
                <w:b/>
                <w:snapToGrid w:val="0"/>
              </w:rPr>
              <w:t>Oct</w:t>
            </w:r>
            <w:r w:rsidR="008B514A" w:rsidRPr="008E42C9">
              <w:rPr>
                <w:rFonts w:cs="Tahoma"/>
                <w:b/>
                <w:snapToGrid w:val="0"/>
              </w:rPr>
              <w:t xml:space="preserve"> 201</w:t>
            </w:r>
            <w:r w:rsidRPr="008E42C9">
              <w:rPr>
                <w:rFonts w:cs="Tahoma"/>
                <w:b/>
                <w:snapToGrid w:val="0"/>
              </w:rPr>
              <w:t>3</w:t>
            </w:r>
            <w:r w:rsidR="008B514A" w:rsidRPr="008E42C9">
              <w:rPr>
                <w:rFonts w:cs="Tahoma"/>
                <w:b/>
                <w:snapToGrid w:val="0"/>
              </w:rPr>
              <w:t xml:space="preserve"> – </w:t>
            </w:r>
            <w:r w:rsidR="0050132B" w:rsidRPr="008E42C9">
              <w:rPr>
                <w:rFonts w:cs="Tahoma"/>
                <w:b/>
                <w:snapToGrid w:val="0"/>
              </w:rPr>
              <w:t>May</w:t>
            </w:r>
            <w:r w:rsidR="005A5E8E" w:rsidRPr="008E42C9">
              <w:rPr>
                <w:rFonts w:cs="Tahoma"/>
                <w:b/>
                <w:snapToGrid w:val="0"/>
              </w:rPr>
              <w:t xml:space="preserve"> 2014</w:t>
            </w:r>
          </w:p>
          <w:p w14:paraId="3E351C43" w14:textId="77777777" w:rsidR="008B514A" w:rsidRPr="008E42C9" w:rsidRDefault="008F60BD" w:rsidP="00C866C5">
            <w:pPr>
              <w:autoSpaceDE w:val="0"/>
              <w:autoSpaceDN w:val="0"/>
              <w:adjustRightInd w:val="0"/>
              <w:spacing w:before="40" w:after="80" w:line="220" w:lineRule="atLeast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>Work for Best Buy Canada to update existing webpages and add new features.</w:t>
            </w:r>
          </w:p>
          <w:p w14:paraId="740CBE60" w14:textId="77777777" w:rsidR="008F60BD" w:rsidRPr="008E42C9" w:rsidRDefault="008F60BD" w:rsidP="00C866C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ahoma"/>
                <w:b/>
                <w:u w:val="single"/>
                <w:lang w:eastAsia="zh-CN"/>
              </w:rPr>
            </w:pPr>
            <w:r w:rsidRPr="008E42C9">
              <w:rPr>
                <w:rFonts w:cs="Tahoma"/>
                <w:b/>
                <w:u w:val="single"/>
                <w:lang w:eastAsia="zh-CN"/>
              </w:rPr>
              <w:t xml:space="preserve">Project 1 - Gallery update </w:t>
            </w:r>
          </w:p>
          <w:p w14:paraId="303C958E" w14:textId="77777777" w:rsidR="008F60BD" w:rsidRPr="008E42C9" w:rsidRDefault="008F60BD" w:rsidP="00C866C5">
            <w:pPr>
              <w:autoSpaceDE w:val="0"/>
              <w:autoSpaceDN w:val="0"/>
              <w:adjustRightInd w:val="0"/>
              <w:spacing w:before="40" w:after="80" w:line="220" w:lineRule="atLeast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>Update product gallery’s images/</w:t>
            </w:r>
            <w:proofErr w:type="gramStart"/>
            <w:r w:rsidRPr="008E42C9">
              <w:rPr>
                <w:rFonts w:cs="Tahoma"/>
                <w:lang w:eastAsia="zh-CN"/>
              </w:rPr>
              <w:t>thumbnails,</w:t>
            </w:r>
            <w:proofErr w:type="gramEnd"/>
            <w:r w:rsidRPr="008E42C9">
              <w:rPr>
                <w:rFonts w:cs="Tahoma"/>
                <w:lang w:eastAsia="zh-CN"/>
              </w:rPr>
              <w:t xml:space="preserve"> add new features like multi-videos, 360 rotate, </w:t>
            </w:r>
            <w:proofErr w:type="spellStart"/>
            <w:r w:rsidRPr="008E42C9">
              <w:rPr>
                <w:rFonts w:cs="Tahoma"/>
                <w:lang w:eastAsia="zh-CN"/>
              </w:rPr>
              <w:t>etc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for </w:t>
            </w:r>
            <w:proofErr w:type="spellStart"/>
            <w:r w:rsidRPr="008E42C9">
              <w:rPr>
                <w:rFonts w:cs="Tahoma"/>
                <w:lang w:eastAsia="zh-CN"/>
              </w:rPr>
              <w:t>Destop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, Tablet and Mobile. </w:t>
            </w:r>
            <w:r w:rsidR="00D36722" w:rsidRPr="008E42C9">
              <w:rPr>
                <w:rFonts w:cs="Tahoma"/>
                <w:lang w:eastAsia="zh-CN"/>
              </w:rPr>
              <w:t xml:space="preserve">Writing </w:t>
            </w:r>
            <w:proofErr w:type="spellStart"/>
            <w:r w:rsidR="00D36722" w:rsidRPr="008E42C9">
              <w:rPr>
                <w:rFonts w:cs="Tahoma"/>
                <w:lang w:eastAsia="zh-CN"/>
              </w:rPr>
              <w:t>Javascript</w:t>
            </w:r>
            <w:proofErr w:type="spellEnd"/>
            <w:r w:rsidR="00D36722" w:rsidRPr="008E42C9">
              <w:rPr>
                <w:rFonts w:cs="Tahoma"/>
                <w:lang w:eastAsia="zh-CN"/>
              </w:rPr>
              <w:t xml:space="preserve"> codes for Carousel, Slider and Tabs by u</w:t>
            </w:r>
            <w:r w:rsidRPr="008E42C9">
              <w:rPr>
                <w:rFonts w:cs="Tahoma"/>
                <w:lang w:eastAsia="zh-CN"/>
              </w:rPr>
              <w:t xml:space="preserve">sing </w:t>
            </w:r>
            <w:proofErr w:type="spellStart"/>
            <w:r w:rsidRPr="008E42C9">
              <w:rPr>
                <w:rFonts w:cs="Tahoma"/>
                <w:lang w:eastAsia="zh-CN"/>
              </w:rPr>
              <w:t>JavaScriptMVC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framework, </w:t>
            </w:r>
            <w:proofErr w:type="spellStart"/>
            <w:r w:rsidRPr="008E42C9">
              <w:rPr>
                <w:rFonts w:cs="Tahoma"/>
                <w:lang w:eastAsia="zh-CN"/>
              </w:rPr>
              <w:t>jQuery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Mobile, </w:t>
            </w:r>
            <w:r w:rsidR="00D36722" w:rsidRPr="008E42C9">
              <w:rPr>
                <w:rFonts w:cs="Tahoma"/>
                <w:lang w:eastAsia="zh-CN"/>
              </w:rPr>
              <w:t xml:space="preserve">YouTube APIs </w:t>
            </w:r>
            <w:r w:rsidRPr="008E42C9">
              <w:rPr>
                <w:rFonts w:cs="Tahoma"/>
                <w:lang w:eastAsia="zh-CN"/>
              </w:rPr>
              <w:t xml:space="preserve">and </w:t>
            </w:r>
            <w:r w:rsidR="00D36722" w:rsidRPr="008E42C9">
              <w:rPr>
                <w:rFonts w:cs="Tahoma"/>
                <w:lang w:eastAsia="zh-CN"/>
              </w:rPr>
              <w:t xml:space="preserve">product </w:t>
            </w:r>
            <w:proofErr w:type="spellStart"/>
            <w:r w:rsidRPr="008E42C9">
              <w:rPr>
                <w:rFonts w:cs="Tahoma"/>
                <w:lang w:eastAsia="zh-CN"/>
              </w:rPr>
              <w:t>RESTful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APIs</w:t>
            </w:r>
            <w:r w:rsidR="00E14899" w:rsidRPr="008E42C9">
              <w:rPr>
                <w:rFonts w:cs="Tahoma"/>
                <w:lang w:eastAsia="zh-CN"/>
              </w:rPr>
              <w:t xml:space="preserve"> (ASP.NET and Java)</w:t>
            </w:r>
            <w:r w:rsidRPr="008E42C9">
              <w:rPr>
                <w:rFonts w:cs="Tahoma"/>
                <w:lang w:eastAsia="zh-CN"/>
              </w:rPr>
              <w:t>.</w:t>
            </w:r>
            <w:r w:rsidR="00D36722" w:rsidRPr="008E42C9">
              <w:rPr>
                <w:rFonts w:cs="Tahoma"/>
                <w:lang w:eastAsia="zh-CN"/>
              </w:rPr>
              <w:t xml:space="preserve"> It is available for both </w:t>
            </w:r>
            <w:hyperlink r:id="rId27" w:history="1">
              <w:r w:rsidR="00D36722" w:rsidRPr="008E42C9">
                <w:rPr>
                  <w:rStyle w:val="Hyperlink"/>
                  <w:rFonts w:cs="Tahoma"/>
                  <w:lang w:eastAsia="zh-CN"/>
                </w:rPr>
                <w:t>http://bestbuy.ca</w:t>
              </w:r>
            </w:hyperlink>
            <w:r w:rsidR="00D36722" w:rsidRPr="008E42C9">
              <w:rPr>
                <w:rFonts w:cs="Tahoma"/>
                <w:lang w:eastAsia="zh-CN"/>
              </w:rPr>
              <w:t xml:space="preserve"> and </w:t>
            </w:r>
            <w:hyperlink r:id="rId28" w:history="1">
              <w:r w:rsidR="00D36722" w:rsidRPr="008E42C9">
                <w:rPr>
                  <w:rStyle w:val="Hyperlink"/>
                  <w:rFonts w:cs="Tahoma"/>
                  <w:lang w:eastAsia="zh-CN"/>
                </w:rPr>
                <w:t>http://futureshop.ca</w:t>
              </w:r>
            </w:hyperlink>
            <w:r w:rsidR="00D36722" w:rsidRPr="008E42C9">
              <w:rPr>
                <w:rFonts w:cs="Tahoma"/>
                <w:lang w:eastAsia="zh-CN"/>
              </w:rPr>
              <w:t xml:space="preserve">. </w:t>
            </w:r>
          </w:p>
          <w:p w14:paraId="2CD9018E" w14:textId="77777777" w:rsidR="008F60BD" w:rsidRPr="008E42C9" w:rsidRDefault="008F60BD" w:rsidP="00C866C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cs="Tahoma"/>
                <w:b/>
                <w:u w:val="single"/>
                <w:lang w:eastAsia="zh-CN"/>
              </w:rPr>
            </w:pPr>
            <w:r w:rsidRPr="008E42C9">
              <w:rPr>
                <w:rFonts w:cs="Tahoma"/>
                <w:b/>
                <w:u w:val="single"/>
                <w:lang w:eastAsia="zh-CN"/>
              </w:rPr>
              <w:t xml:space="preserve">Project 2 - </w:t>
            </w:r>
            <w:proofErr w:type="spellStart"/>
            <w:r w:rsidR="00D36722" w:rsidRPr="008E42C9">
              <w:rPr>
                <w:rFonts w:cs="Tahoma"/>
                <w:b/>
                <w:u w:val="single"/>
                <w:lang w:eastAsia="zh-CN"/>
              </w:rPr>
              <w:t>Bestbuy</w:t>
            </w:r>
            <w:proofErr w:type="spellEnd"/>
            <w:r w:rsidR="00D36722" w:rsidRPr="008E42C9">
              <w:rPr>
                <w:rFonts w:cs="Tahoma"/>
                <w:b/>
                <w:u w:val="single"/>
                <w:lang w:eastAsia="zh-CN"/>
              </w:rPr>
              <w:t xml:space="preserve"> Warranties</w:t>
            </w:r>
          </w:p>
          <w:p w14:paraId="45A7960D" w14:textId="7B2C6532" w:rsidR="004004CC" w:rsidRPr="008E42C9" w:rsidRDefault="00D36722" w:rsidP="00C866C5">
            <w:pPr>
              <w:autoSpaceDE w:val="0"/>
              <w:autoSpaceDN w:val="0"/>
              <w:adjustRightInd w:val="0"/>
              <w:spacing w:before="40" w:after="80" w:line="220" w:lineRule="atLeast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cs="Tahoma"/>
                <w:lang w:eastAsia="zh-CN"/>
              </w:rPr>
              <w:t xml:space="preserve">Update </w:t>
            </w:r>
            <w:proofErr w:type="spellStart"/>
            <w:r w:rsidRPr="008E42C9">
              <w:rPr>
                <w:rFonts w:cs="Tahoma"/>
                <w:lang w:eastAsia="zh-CN"/>
              </w:rPr>
              <w:t>Bestbuy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Warranties page by using </w:t>
            </w:r>
            <w:proofErr w:type="spellStart"/>
            <w:r w:rsidRPr="008E42C9">
              <w:rPr>
                <w:rFonts w:cs="Tahoma"/>
                <w:lang w:eastAsia="zh-CN"/>
              </w:rPr>
              <w:t>JavaScriptMVC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framework</w:t>
            </w:r>
            <w:r w:rsidR="004E2644" w:rsidRPr="008E42C9">
              <w:rPr>
                <w:rFonts w:cs="Tahoma"/>
                <w:lang w:eastAsia="zh-CN"/>
              </w:rPr>
              <w:t xml:space="preserve"> and </w:t>
            </w:r>
            <w:proofErr w:type="spellStart"/>
            <w:r w:rsidR="004E2644" w:rsidRPr="008E42C9">
              <w:rPr>
                <w:rFonts w:cs="Tahoma"/>
                <w:lang w:eastAsia="zh-CN"/>
              </w:rPr>
              <w:t>jQuery</w:t>
            </w:r>
            <w:proofErr w:type="spellEnd"/>
            <w:r w:rsidR="009D22D7" w:rsidRPr="008E42C9">
              <w:rPr>
                <w:rFonts w:cs="Tahoma"/>
                <w:lang w:eastAsia="zh-CN"/>
              </w:rPr>
              <w:t>, for Desktop, Tablet and Mobile version individually.</w:t>
            </w:r>
          </w:p>
          <w:p w14:paraId="516D204C" w14:textId="447DAD3F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snapToGrid w:val="0"/>
                <w:u w:val="single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Top Producer</w:t>
            </w:r>
            <w:r w:rsidR="00D41722" w:rsidRPr="008E42C9">
              <w:rPr>
                <w:rFonts w:eastAsia="MS Mincho" w:cs="Tahoma"/>
                <w:b/>
                <w:snapToGrid w:val="0"/>
                <w:u w:val="single"/>
                <w:lang w:eastAsia="ja-JP"/>
              </w:rPr>
              <w:t xml:space="preserve"> </w:t>
            </w:r>
            <w:r w:rsidR="00D41722" w:rsidRPr="008E42C9">
              <w:rPr>
                <w:rFonts w:eastAsia="MS Mincho" w:cs="Tahoma"/>
                <w:snapToGrid w:val="0"/>
                <w:lang w:eastAsia="ja-JP"/>
              </w:rPr>
              <w:t>(</w:t>
            </w:r>
            <w:hyperlink r:id="rId29" w:history="1">
              <w:r w:rsidR="00D41722" w:rsidRPr="008E42C9">
                <w:rPr>
                  <w:rStyle w:val="Hyperlink"/>
                  <w:rFonts w:eastAsia="MS Mincho" w:cs="Tahoma"/>
                  <w:snapToGrid w:val="0"/>
                  <w:lang w:eastAsia="ja-JP"/>
                </w:rPr>
                <w:t>http://www.topproducer.com</w:t>
              </w:r>
            </w:hyperlink>
            <w:r w:rsidR="00D41722" w:rsidRPr="008E42C9">
              <w:rPr>
                <w:rFonts w:eastAsia="MS Mincho" w:cs="Tahoma"/>
                <w:snapToGrid w:val="0"/>
                <w:lang w:eastAsia="ja-JP"/>
              </w:rPr>
              <w:t>)</w:t>
            </w:r>
            <w:r w:rsidR="00586168" w:rsidRPr="008E42C9">
              <w:rPr>
                <w:rFonts w:cs="Tahoma"/>
                <w:b/>
                <w:snapToGrid w:val="0"/>
                <w:u w:val="single"/>
              </w:rPr>
              <w:t xml:space="preserve">, </w:t>
            </w:r>
            <w:r w:rsidRPr="008E42C9">
              <w:rPr>
                <w:rFonts w:cs="Tahoma"/>
                <w:b/>
                <w:snapToGrid w:val="0"/>
              </w:rPr>
              <w:t>JavaS</w:t>
            </w:r>
            <w:r w:rsidR="008D44DF" w:rsidRPr="008E42C9">
              <w:rPr>
                <w:rFonts w:cs="Tahoma"/>
                <w:b/>
                <w:snapToGrid w:val="0"/>
              </w:rPr>
              <w:t>cript, Open</w:t>
            </w:r>
            <w:r w:rsidR="00D41722" w:rsidRPr="008E42C9">
              <w:rPr>
                <w:rFonts w:eastAsia="MS Mincho" w:cs="Tahoma"/>
                <w:b/>
                <w:snapToGrid w:val="0"/>
                <w:lang w:eastAsia="ja-JP"/>
              </w:rPr>
              <w:t>-</w:t>
            </w:r>
            <w:r w:rsidR="008D44DF" w:rsidRPr="008E42C9">
              <w:rPr>
                <w:rFonts w:cs="Tahoma"/>
                <w:b/>
                <w:snapToGrid w:val="0"/>
              </w:rPr>
              <w:t>source/UI developer</w:t>
            </w:r>
            <w:r w:rsidR="00D41722" w:rsidRPr="008E42C9">
              <w:rPr>
                <w:rFonts w:eastAsia="MS Mincho" w:cs="Tahoma"/>
                <w:b/>
                <w:snapToGrid w:val="0"/>
                <w:lang w:eastAsia="ja-JP"/>
              </w:rPr>
              <w:t>, F</w:t>
            </w:r>
            <w:r w:rsidR="00D41722" w:rsidRPr="008E42C9">
              <w:rPr>
                <w:rFonts w:cs="Tahoma"/>
                <w:b/>
                <w:snapToGrid w:val="0"/>
              </w:rPr>
              <w:t>eb 2013 – August 2013</w:t>
            </w:r>
          </w:p>
          <w:p w14:paraId="2B7FB2AD" w14:textId="12A6084E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 xml:space="preserve">Top Producer is Real Estate CRM leading provider which is operated by </w:t>
            </w:r>
            <w:proofErr w:type="spellStart"/>
            <w:r w:rsidRPr="008E42C9">
              <w:rPr>
                <w:rFonts w:cs="Tahoma"/>
                <w:lang w:val="en-CA" w:eastAsia="zh-CN"/>
              </w:rPr>
              <w:t>Move</w:t>
            </w:r>
            <w:proofErr w:type="gramStart"/>
            <w:r w:rsidRPr="008E42C9">
              <w:rPr>
                <w:rFonts w:cs="Tahoma"/>
                <w:lang w:val="en-CA" w:eastAsia="zh-CN"/>
              </w:rPr>
              <w:t>,Inc</w:t>
            </w:r>
            <w:proofErr w:type="spellEnd"/>
            <w:proofErr w:type="gramEnd"/>
            <w:r w:rsidRPr="008E42C9">
              <w:rPr>
                <w:rFonts w:cs="Tahoma"/>
                <w:lang w:val="en-CA" w:eastAsia="zh-CN"/>
              </w:rPr>
              <w:t>.(</w:t>
            </w:r>
            <w:hyperlink r:id="rId30" w:history="1">
              <w:r w:rsidRPr="008E42C9">
                <w:rPr>
                  <w:rStyle w:val="Hyperlink"/>
                  <w:rFonts w:cs="Tahoma"/>
                </w:rPr>
                <w:t>http://www.move.com/</w:t>
              </w:r>
            </w:hyperlink>
            <w:r w:rsidRPr="008E42C9">
              <w:rPr>
                <w:rFonts w:cs="Tahoma"/>
                <w:lang w:val="en-CA" w:eastAsia="zh-CN"/>
              </w:rPr>
              <w:t>), the leader in online real estate.</w:t>
            </w:r>
          </w:p>
          <w:p w14:paraId="4F3FA675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val="en-CA" w:eastAsia="zh-CN"/>
              </w:rPr>
              <w:t>I did 3 projects, all regarding on JavaScript/</w:t>
            </w:r>
            <w:proofErr w:type="spellStart"/>
            <w:r w:rsidRPr="008E42C9">
              <w:rPr>
                <w:rFonts w:cs="Tahoma"/>
                <w:lang w:val="en-CA" w:eastAsia="zh-CN"/>
              </w:rPr>
              <w:t>NodeJS</w:t>
            </w:r>
            <w:proofErr w:type="spellEnd"/>
            <w:r w:rsidRPr="008E42C9">
              <w:rPr>
                <w:rFonts w:cs="Tahoma"/>
                <w:lang w:val="en-CA" w:eastAsia="zh-CN"/>
              </w:rPr>
              <w:t xml:space="preserve"> and Ruby on Rails (Agile Development).</w:t>
            </w:r>
          </w:p>
          <w:p w14:paraId="520AC4B6" w14:textId="77777777" w:rsidR="008B514A" w:rsidRPr="008E42C9" w:rsidRDefault="00414C8E" w:rsidP="00C866C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ahoma"/>
                <w:b/>
                <w:u w:val="single"/>
                <w:lang w:eastAsia="zh-CN"/>
              </w:rPr>
            </w:pPr>
            <w:r w:rsidRPr="008E42C9">
              <w:rPr>
                <w:rFonts w:cs="Tahoma"/>
                <w:b/>
                <w:u w:val="single"/>
                <w:lang w:eastAsia="zh-CN"/>
              </w:rPr>
              <w:t>Project 1 - Goal Setting</w:t>
            </w:r>
            <w:r w:rsidR="008B514A" w:rsidRPr="008E42C9">
              <w:rPr>
                <w:rFonts w:cs="Tahoma"/>
                <w:b/>
                <w:u w:val="single"/>
                <w:lang w:eastAsia="zh-CN"/>
              </w:rPr>
              <w:t xml:space="preserve"> </w:t>
            </w:r>
          </w:p>
          <w:p w14:paraId="7D4275F6" w14:textId="77777777" w:rsidR="008B514A" w:rsidRPr="008E42C9" w:rsidRDefault="008B514A" w:rsidP="00C866C5">
            <w:p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By adding new features to </w:t>
            </w:r>
            <w:hyperlink r:id="rId31" w:history="1">
              <w:r w:rsidRPr="008E42C9">
                <w:rPr>
                  <w:rStyle w:val="Hyperlink"/>
                  <w:rFonts w:cs="Tahoma"/>
                  <w:lang w:eastAsia="zh-CN"/>
                </w:rPr>
                <w:t>http://www.realtor.com</w:t>
              </w:r>
            </w:hyperlink>
            <w:r w:rsidRPr="008E42C9">
              <w:rPr>
                <w:rFonts w:cs="Tahoma"/>
                <w:lang w:eastAsia="zh-CN"/>
              </w:rPr>
              <w:t>, to let agents/brokers evaluate their business goals (such as their buy/sell volumes, leads, contacts), to provide better services.</w:t>
            </w:r>
          </w:p>
          <w:p w14:paraId="48EF9000" w14:textId="77777777" w:rsidR="008B514A" w:rsidRPr="008E42C9" w:rsidRDefault="008B514A" w:rsidP="00C866C5">
            <w:p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>Using Node.js (</w:t>
            </w:r>
            <w:proofErr w:type="spellStart"/>
            <w:r w:rsidRPr="008E42C9">
              <w:rPr>
                <w:rFonts w:cs="Tahoma"/>
                <w:lang w:eastAsia="zh-CN"/>
              </w:rPr>
              <w:t>CompoundJS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) + </w:t>
            </w:r>
            <w:proofErr w:type="spellStart"/>
            <w:r w:rsidRPr="008E42C9">
              <w:rPr>
                <w:rFonts w:cs="Tahoma"/>
                <w:lang w:eastAsia="zh-CN"/>
              </w:rPr>
              <w:t>MongoDB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in </w:t>
            </w:r>
            <w:proofErr w:type="spellStart"/>
            <w:r w:rsidRPr="008E42C9">
              <w:rPr>
                <w:rFonts w:cs="Tahoma"/>
                <w:lang w:eastAsia="zh-CN"/>
              </w:rPr>
              <w:t>CentOS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platform, and a rich client </w:t>
            </w:r>
            <w:proofErr w:type="spellStart"/>
            <w:r w:rsidRPr="008E42C9">
              <w:rPr>
                <w:rFonts w:cs="Tahoma"/>
                <w:lang w:eastAsia="zh-CN"/>
              </w:rPr>
              <w:t>AngularJS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UI.</w:t>
            </w:r>
          </w:p>
          <w:p w14:paraId="4704BF38" w14:textId="77777777" w:rsidR="008B514A" w:rsidRPr="008E42C9" w:rsidRDefault="008B514A" w:rsidP="00C866C5">
            <w:pPr>
              <w:jc w:val="both"/>
              <w:rPr>
                <w:rFonts w:cs="Tahoma"/>
                <w:lang w:eastAsia="zh-CN"/>
              </w:rPr>
            </w:pPr>
          </w:p>
          <w:p w14:paraId="20917144" w14:textId="77777777" w:rsidR="008B514A" w:rsidRPr="008E42C9" w:rsidRDefault="008B514A" w:rsidP="00C866C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ahoma"/>
                <w:b/>
                <w:u w:val="single"/>
                <w:lang w:eastAsia="zh-CN"/>
              </w:rPr>
            </w:pPr>
            <w:r w:rsidRPr="008E42C9">
              <w:rPr>
                <w:rFonts w:cs="Tahoma"/>
                <w:b/>
                <w:u w:val="single"/>
                <w:lang w:eastAsia="zh-CN"/>
              </w:rPr>
              <w:t>Project 2 - Important Dates Fea</w:t>
            </w:r>
            <w:r w:rsidR="00414C8E" w:rsidRPr="008E42C9">
              <w:rPr>
                <w:rFonts w:cs="Tahoma"/>
                <w:b/>
                <w:u w:val="single"/>
                <w:lang w:eastAsia="zh-CN"/>
              </w:rPr>
              <w:t>ture</w:t>
            </w:r>
          </w:p>
          <w:p w14:paraId="49D3BD7D" w14:textId="77777777" w:rsidR="008B514A" w:rsidRPr="008E42C9" w:rsidRDefault="008B514A" w:rsidP="00C866C5">
            <w:p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It is important for the CRM systems to provide the features of remaindering function, such as remaindering customer birthday, appointments etc. </w:t>
            </w:r>
          </w:p>
          <w:p w14:paraId="7F8BE8DB" w14:textId="77777777" w:rsidR="008B514A" w:rsidRPr="008E42C9" w:rsidRDefault="008B514A" w:rsidP="00C866C5">
            <w:p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By using JavaScript + </w:t>
            </w:r>
            <w:proofErr w:type="spellStart"/>
            <w:r w:rsidRPr="008E42C9">
              <w:rPr>
                <w:rFonts w:cs="Tahoma"/>
                <w:lang w:eastAsia="zh-CN"/>
              </w:rPr>
              <w:t>jQuery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+ Restful Web-Services + JSON in front, and </w:t>
            </w:r>
            <w:proofErr w:type="gramStart"/>
            <w:r w:rsidRPr="008E42C9">
              <w:rPr>
                <w:rFonts w:cs="Tahoma"/>
                <w:lang w:eastAsia="zh-CN"/>
              </w:rPr>
              <w:t>Node.js(</w:t>
            </w:r>
            <w:proofErr w:type="spellStart"/>
            <w:proofErr w:type="gramEnd"/>
            <w:r w:rsidRPr="008E42C9">
              <w:rPr>
                <w:rFonts w:cs="Tahoma"/>
                <w:lang w:eastAsia="zh-CN"/>
              </w:rPr>
              <w:t>ExpressJS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) + </w:t>
            </w:r>
            <w:proofErr w:type="spellStart"/>
            <w:r w:rsidRPr="008E42C9">
              <w:rPr>
                <w:rFonts w:cs="Tahoma"/>
                <w:lang w:eastAsia="zh-CN"/>
              </w:rPr>
              <w:t>MongoDB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in the backend, I created an animation JavaScript application to perfectly implement this feature.</w:t>
            </w:r>
          </w:p>
          <w:p w14:paraId="321D52D4" w14:textId="77777777" w:rsidR="008B514A" w:rsidRPr="008E42C9" w:rsidRDefault="008B514A" w:rsidP="00C866C5">
            <w:pPr>
              <w:jc w:val="both"/>
              <w:rPr>
                <w:rFonts w:cs="Tahoma"/>
                <w:lang w:eastAsia="zh-CN"/>
              </w:rPr>
            </w:pPr>
          </w:p>
          <w:p w14:paraId="47153F01" w14:textId="77777777" w:rsidR="008B514A" w:rsidRPr="008E42C9" w:rsidRDefault="008B514A" w:rsidP="00C866C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Tahoma"/>
                <w:b/>
                <w:u w:val="single"/>
                <w:lang w:eastAsia="zh-CN"/>
              </w:rPr>
            </w:pPr>
            <w:r w:rsidRPr="008E42C9">
              <w:rPr>
                <w:rFonts w:cs="Tahoma"/>
                <w:b/>
                <w:u w:val="single"/>
                <w:lang w:eastAsia="zh-CN"/>
              </w:rPr>
              <w:t>Project 3 - Contact Types by using select2js</w:t>
            </w:r>
          </w:p>
          <w:p w14:paraId="57C4067C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lastRenderedPageBreak/>
              <w:t xml:space="preserve">This project is to allow agents/brokers to manage their contact types list. Select2 is a </w:t>
            </w:r>
            <w:proofErr w:type="spellStart"/>
            <w:proofErr w:type="gramStart"/>
            <w:r w:rsidRPr="008E42C9">
              <w:rPr>
                <w:rFonts w:cs="Tahoma"/>
                <w:snapToGrid w:val="0"/>
              </w:rPr>
              <w:t>jQuery</w:t>
            </w:r>
            <w:proofErr w:type="spellEnd"/>
            <w:r w:rsidRPr="008E42C9">
              <w:rPr>
                <w:rFonts w:cs="Tahoma"/>
                <w:snapToGrid w:val="0"/>
              </w:rPr>
              <w:t xml:space="preserve"> based</w:t>
            </w:r>
            <w:proofErr w:type="gramEnd"/>
            <w:r w:rsidRPr="008E42C9">
              <w:rPr>
                <w:rFonts w:cs="Tahoma"/>
                <w:snapToGrid w:val="0"/>
              </w:rPr>
              <w:t xml:space="preserve"> replacement for select boxes. It supports searching, remote data sets, and infinite scrolling of results.</w:t>
            </w:r>
          </w:p>
          <w:p w14:paraId="52A447DE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By using JavaScript + Select2 JS + PHP Restful Web-Services + JSONP, I implemented a powerful dynamic and animated application which accepts various input for reuse and scalable usage.</w:t>
            </w:r>
          </w:p>
          <w:p w14:paraId="52DF2694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snapToGrid w:val="0"/>
              </w:rPr>
            </w:pPr>
          </w:p>
          <w:p w14:paraId="6C790123" w14:textId="56BDD9CF" w:rsidR="008B514A" w:rsidRPr="008E42C9" w:rsidRDefault="008B652E" w:rsidP="00C866C5">
            <w:pPr>
              <w:pStyle w:val="bulletedlist"/>
              <w:numPr>
                <w:ilvl w:val="0"/>
                <w:numId w:val="0"/>
              </w:numPr>
              <w:jc w:val="both"/>
              <w:rPr>
                <w:rFonts w:cs="Tahoma"/>
                <w:snapToGrid w:val="0"/>
              </w:rPr>
            </w:pPr>
            <w:r w:rsidRPr="008E42C9">
              <w:rPr>
                <w:rFonts w:eastAsia="MS Mincho" w:cs="Tahoma"/>
                <w:snapToGrid w:val="0"/>
                <w:lang w:eastAsia="ja-JP"/>
              </w:rPr>
              <w:t>Besides</w:t>
            </w:r>
            <w:r w:rsidR="008B514A" w:rsidRPr="008E42C9">
              <w:rPr>
                <w:rFonts w:cs="Tahoma"/>
                <w:snapToGrid w:val="0"/>
              </w:rPr>
              <w:t xml:space="preserve">, I did several LAMP + JavaScript </w:t>
            </w:r>
            <w:r w:rsidR="00012EF4" w:rsidRPr="008E42C9">
              <w:rPr>
                <w:rFonts w:eastAsia="MS Mincho" w:cs="Tahoma"/>
                <w:snapToGrid w:val="0"/>
                <w:lang w:eastAsia="ja-JP"/>
              </w:rPr>
              <w:t xml:space="preserve">contractor </w:t>
            </w:r>
            <w:r w:rsidR="008B514A" w:rsidRPr="008E42C9">
              <w:rPr>
                <w:rFonts w:cs="Tahoma"/>
                <w:snapToGrid w:val="0"/>
              </w:rPr>
              <w:t>works.</w:t>
            </w:r>
          </w:p>
          <w:p w14:paraId="00EDC7BB" w14:textId="42A08E20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snapToGrid w:val="0"/>
                <w:u w:val="single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Integrated web applicatio</w:t>
            </w:r>
            <w:r w:rsidR="00052C55" w:rsidRPr="008E42C9">
              <w:rPr>
                <w:rFonts w:cs="Tahoma"/>
                <w:b/>
                <w:snapToGrid w:val="0"/>
                <w:u w:val="single"/>
              </w:rPr>
              <w:t xml:space="preserve">ns, </w:t>
            </w:r>
            <w:proofErr w:type="spellStart"/>
            <w:r w:rsidR="00052C55" w:rsidRPr="008E42C9">
              <w:rPr>
                <w:rFonts w:cs="Tahoma"/>
                <w:b/>
                <w:snapToGrid w:val="0"/>
                <w:u w:val="single"/>
              </w:rPr>
              <w:t>CMS</w:t>
            </w:r>
            <w:proofErr w:type="gramStart"/>
            <w:r w:rsidR="00052C55" w:rsidRPr="008E42C9">
              <w:rPr>
                <w:rFonts w:cs="Tahoma"/>
                <w:b/>
                <w:snapToGrid w:val="0"/>
                <w:u w:val="single"/>
              </w:rPr>
              <w:t>,scraping</w:t>
            </w:r>
            <w:proofErr w:type="spellEnd"/>
            <w:proofErr w:type="gramEnd"/>
            <w:r w:rsidR="00052C55" w:rsidRPr="008E42C9">
              <w:rPr>
                <w:rFonts w:cs="Tahoma"/>
                <w:b/>
                <w:snapToGrid w:val="0"/>
                <w:u w:val="single"/>
              </w:rPr>
              <w:t xml:space="preserve"> for </w:t>
            </w:r>
            <w:proofErr w:type="spellStart"/>
            <w:r w:rsidR="00052C55" w:rsidRPr="008E42C9">
              <w:rPr>
                <w:rFonts w:cs="Tahoma"/>
                <w:b/>
                <w:snapToGrid w:val="0"/>
                <w:u w:val="single"/>
              </w:rPr>
              <w:t>Dixi</w:t>
            </w:r>
            <w:proofErr w:type="spellEnd"/>
            <w:r w:rsidR="00052C55" w:rsidRPr="008E42C9">
              <w:rPr>
                <w:rFonts w:cs="Tahoma"/>
                <w:b/>
                <w:snapToGrid w:val="0"/>
                <w:u w:val="single"/>
              </w:rPr>
              <w:t xml:space="preserve"> Inc.</w:t>
            </w:r>
          </w:p>
          <w:p w14:paraId="3553287A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 xml:space="preserve">Work for </w:t>
            </w:r>
            <w:proofErr w:type="spellStart"/>
            <w:r w:rsidRPr="008E42C9">
              <w:rPr>
                <w:rFonts w:cs="Tahoma"/>
                <w:lang w:val="en-CA" w:eastAsia="zh-CN"/>
              </w:rPr>
              <w:t>Dixi</w:t>
            </w:r>
            <w:proofErr w:type="spellEnd"/>
            <w:r w:rsidRPr="008E42C9">
              <w:rPr>
                <w:rFonts w:cs="Tahoma"/>
                <w:lang w:val="en-CA" w:eastAsia="zh-CN"/>
              </w:rPr>
              <w:t xml:space="preserve"> Inc. for big sites: </w:t>
            </w:r>
            <w:hyperlink r:id="rId32" w:history="1">
              <w:r w:rsidRPr="008E42C9">
                <w:rPr>
                  <w:rStyle w:val="Hyperlink"/>
                  <w:rFonts w:cs="Tahoma"/>
                  <w:lang w:val="en-CA" w:eastAsia="zh-CN"/>
                </w:rPr>
                <w:t>http://dixitruth.com</w:t>
              </w:r>
            </w:hyperlink>
            <w:r w:rsidRPr="008E42C9">
              <w:rPr>
                <w:rFonts w:cs="Tahoma"/>
                <w:lang w:val="en-CA" w:eastAsia="zh-CN"/>
              </w:rPr>
              <w:t xml:space="preserve"> and </w:t>
            </w:r>
            <w:r w:rsidRPr="008E42C9">
              <w:rPr>
                <w:rFonts w:cs="Tahoma"/>
              </w:rPr>
              <w:t>a series of sites</w:t>
            </w:r>
            <w:r w:rsidRPr="008E42C9">
              <w:rPr>
                <w:rFonts w:cs="Tahoma"/>
                <w:lang w:val="en-CA" w:eastAsia="zh-CN"/>
              </w:rPr>
              <w:t>.</w:t>
            </w:r>
          </w:p>
          <w:p w14:paraId="0CE95DF7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>By using LAMP, I developed several websites, 1 of them is a multi-languages application which integrate:</w:t>
            </w:r>
          </w:p>
          <w:p w14:paraId="1AF967B6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 xml:space="preserve">A CMS </w:t>
            </w:r>
            <w:proofErr w:type="gramStart"/>
            <w:r w:rsidRPr="008E42C9">
              <w:rPr>
                <w:rFonts w:cs="Tahoma"/>
                <w:lang w:val="en-CA" w:eastAsia="zh-CN"/>
              </w:rPr>
              <w:t>system which</w:t>
            </w:r>
            <w:proofErr w:type="gramEnd"/>
            <w:r w:rsidRPr="008E42C9">
              <w:rPr>
                <w:rFonts w:cs="Tahoma"/>
                <w:lang w:val="en-CA" w:eastAsia="zh-CN"/>
              </w:rPr>
              <w:t xml:space="preserve"> I wrote by my own to implement content managements</w:t>
            </w:r>
            <w:r w:rsidRPr="008E42C9">
              <w:rPr>
                <w:rFonts w:cs="Tahoma"/>
                <w:color w:val="1F497D" w:themeColor="text2"/>
                <w:lang w:val="en-CA" w:eastAsia="zh-CN"/>
              </w:rPr>
              <w:t xml:space="preserve">, </w:t>
            </w:r>
            <w:r w:rsidRPr="008E42C9">
              <w:rPr>
                <w:rFonts w:cs="Tahoma"/>
                <w:lang w:val="en-CA" w:eastAsia="zh-CN"/>
              </w:rPr>
              <w:t>Sphinx/</w:t>
            </w:r>
            <w:proofErr w:type="spellStart"/>
            <w:r w:rsidRPr="008E42C9">
              <w:rPr>
                <w:rFonts w:cs="Tahoma"/>
                <w:lang w:val="en-CA" w:eastAsia="zh-CN"/>
              </w:rPr>
              <w:t>Coreseek</w:t>
            </w:r>
            <w:proofErr w:type="spellEnd"/>
            <w:r w:rsidRPr="008E42C9">
              <w:rPr>
                <w:rFonts w:cs="Tahoma"/>
                <w:lang w:val="en-CA" w:eastAsia="zh-CN"/>
              </w:rPr>
              <w:t xml:space="preserve"> search engine, PHP </w:t>
            </w:r>
            <w:proofErr w:type="spellStart"/>
            <w:r w:rsidRPr="008E42C9">
              <w:rPr>
                <w:rFonts w:cs="Tahoma"/>
                <w:lang w:val="en-CA" w:eastAsia="zh-CN"/>
              </w:rPr>
              <w:t>memcached</w:t>
            </w:r>
            <w:proofErr w:type="spellEnd"/>
            <w:r w:rsidRPr="008E42C9">
              <w:rPr>
                <w:rFonts w:cs="Tahoma"/>
                <w:lang w:val="en-CA" w:eastAsia="zh-CN"/>
              </w:rPr>
              <w:t xml:space="preserve"> C/S, </w:t>
            </w:r>
            <w:proofErr w:type="spellStart"/>
            <w:r w:rsidRPr="008E42C9">
              <w:rPr>
                <w:rFonts w:cs="Tahoma"/>
                <w:lang w:val="en-CA" w:eastAsia="zh-CN"/>
              </w:rPr>
              <w:t>MongoDB</w:t>
            </w:r>
            <w:proofErr w:type="spellEnd"/>
            <w:r w:rsidRPr="008E42C9">
              <w:rPr>
                <w:rFonts w:cs="Tahoma"/>
                <w:lang w:val="en-CA" w:eastAsia="zh-CN"/>
              </w:rPr>
              <w:t>, MySQL/Apache, Perl Scraping scripts, Ajax/JSON, twitter bootstrap CMS framework, etc. I can present the site when face-to-face interview.</w:t>
            </w:r>
          </w:p>
          <w:p w14:paraId="246C132B" w14:textId="77777777" w:rsidR="00C866C5" w:rsidRPr="008E42C9" w:rsidRDefault="00C866C5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snapToGrid w:val="0"/>
                <w:u w:val="single"/>
              </w:rPr>
            </w:pPr>
          </w:p>
          <w:p w14:paraId="5CF2362D" w14:textId="2C5C461F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ind w:left="288" w:hanging="288"/>
              <w:jc w:val="both"/>
              <w:rPr>
                <w:rFonts w:cs="Tahoma"/>
                <w:b/>
                <w:snapToGrid w:val="0"/>
                <w:u w:val="single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Create various websites.</w:t>
            </w:r>
          </w:p>
          <w:p w14:paraId="0CC15737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Created and contributed some websites for customers, like: </w:t>
            </w:r>
            <w:hyperlink r:id="rId33" w:history="1">
              <w:r w:rsidRPr="008E42C9">
                <w:rPr>
                  <w:rStyle w:val="Hyperlink"/>
                  <w:rFonts w:cs="Tahoma"/>
                  <w:lang w:eastAsia="zh-CN"/>
                </w:rPr>
                <w:t>http://www.pliew.ca</w:t>
              </w:r>
            </w:hyperlink>
            <w:proofErr w:type="gramStart"/>
            <w:r w:rsidRPr="008E42C9">
              <w:rPr>
                <w:rFonts w:cs="Tahoma"/>
                <w:lang w:eastAsia="zh-CN"/>
              </w:rPr>
              <w:t xml:space="preserve"> ,</w:t>
            </w:r>
            <w:proofErr w:type="gramEnd"/>
            <w:r w:rsidRPr="008E42C9">
              <w:rPr>
                <w:rFonts w:cs="Tahoma"/>
                <w:lang w:eastAsia="zh-CN"/>
              </w:rPr>
              <w:t xml:space="preserve"> </w:t>
            </w:r>
            <w:hyperlink r:id="rId34" w:history="1">
              <w:r w:rsidRPr="008E42C9">
                <w:rPr>
                  <w:rStyle w:val="Hyperlink"/>
                  <w:rFonts w:cs="Tahoma"/>
                  <w:lang w:eastAsia="zh-CN"/>
                </w:rPr>
                <w:t>http://www.netdaigou.com</w:t>
              </w:r>
            </w:hyperlink>
            <w:r w:rsidRPr="008E42C9">
              <w:rPr>
                <w:rFonts w:cs="Tahoma"/>
                <w:lang w:eastAsia="zh-CN"/>
              </w:rPr>
              <w:t xml:space="preserve">, </w:t>
            </w:r>
            <w:hyperlink r:id="rId35" w:history="1">
              <w:r w:rsidRPr="008E42C9">
                <w:rPr>
                  <w:rStyle w:val="Hyperlink"/>
                  <w:rFonts w:cs="Tahoma"/>
                  <w:lang w:eastAsia="zh-CN"/>
                </w:rPr>
                <w:t>http://peoplemelt.com</w:t>
              </w:r>
            </w:hyperlink>
            <w:r w:rsidRPr="008E42C9">
              <w:rPr>
                <w:rFonts w:cs="Tahoma"/>
                <w:lang w:eastAsia="zh-CN"/>
              </w:rPr>
              <w:t>. All by PHP or PHP Frameworks.</w:t>
            </w:r>
          </w:p>
          <w:p w14:paraId="0B81213C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I also did a REST APIs comparison version between </w:t>
            </w:r>
            <w:proofErr w:type="spellStart"/>
            <w:r w:rsidRPr="008E42C9">
              <w:rPr>
                <w:rFonts w:cs="Tahoma"/>
                <w:lang w:eastAsia="zh-CN"/>
              </w:rPr>
              <w:t>PHP+MySQL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and </w:t>
            </w:r>
            <w:proofErr w:type="spellStart"/>
            <w:r w:rsidRPr="008E42C9">
              <w:rPr>
                <w:rFonts w:cs="Tahoma"/>
                <w:lang w:eastAsia="zh-CN"/>
              </w:rPr>
              <w:t>Node.js+MongoDB</w:t>
            </w:r>
            <w:proofErr w:type="spellEnd"/>
            <w:r w:rsidRPr="008E42C9">
              <w:rPr>
                <w:rFonts w:cs="Tahoma"/>
                <w:lang w:eastAsia="zh-CN"/>
              </w:rPr>
              <w:t>:</w:t>
            </w:r>
          </w:p>
          <w:p w14:paraId="2B08BC04" w14:textId="77777777" w:rsidR="008B514A" w:rsidRPr="008E42C9" w:rsidRDefault="008B514A" w:rsidP="00C866C5">
            <w:pPr>
              <w:pStyle w:val="Dates"/>
              <w:numPr>
                <w:ilvl w:val="0"/>
                <w:numId w:val="32"/>
              </w:numPr>
              <w:spacing w:after="40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PHP (Slim framework) + MySQL: </w:t>
            </w:r>
            <w:hyperlink r:id="rId36" w:history="1">
              <w:r w:rsidRPr="008E42C9">
                <w:rPr>
                  <w:rStyle w:val="Hyperlink"/>
                  <w:rFonts w:cs="Tahoma"/>
                  <w:lang w:eastAsia="zh-CN"/>
                </w:rPr>
                <w:t>http://dixitruth.com/php_rest/</w:t>
              </w:r>
            </w:hyperlink>
          </w:p>
          <w:p w14:paraId="11151E33" w14:textId="1E21C347" w:rsidR="008B514A" w:rsidRPr="008E42C9" w:rsidRDefault="008B514A" w:rsidP="00C866C5">
            <w:pPr>
              <w:pStyle w:val="Dates"/>
              <w:numPr>
                <w:ilvl w:val="0"/>
                <w:numId w:val="32"/>
              </w:numPr>
              <w:spacing w:after="40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Node.js + </w:t>
            </w:r>
            <w:proofErr w:type="spellStart"/>
            <w:r w:rsidRPr="008E42C9">
              <w:rPr>
                <w:rFonts w:cs="Tahoma"/>
                <w:lang w:eastAsia="zh-CN"/>
              </w:rPr>
              <w:t>MongoDB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: </w:t>
            </w:r>
            <w:hyperlink w:history="1">
              <w:r w:rsidR="004C119C" w:rsidRPr="008E42C9">
                <w:rPr>
                  <w:rStyle w:val="Hyperlink"/>
                  <w:rFonts w:cs="Tahoma"/>
                  <w:lang w:eastAsia="zh-CN"/>
                </w:rPr>
                <w:t>http://dixitruth.com /rests/</w:t>
              </w:r>
            </w:hyperlink>
          </w:p>
          <w:p w14:paraId="104D39AA" w14:textId="77777777" w:rsidR="00C866C5" w:rsidRPr="008E42C9" w:rsidRDefault="00C866C5" w:rsidP="00C866C5">
            <w:pPr>
              <w:pStyle w:val="Dates"/>
              <w:spacing w:after="40"/>
              <w:ind w:left="720"/>
              <w:jc w:val="both"/>
              <w:rPr>
                <w:rFonts w:cs="Tahoma"/>
                <w:lang w:eastAsia="zh-CN"/>
              </w:rPr>
            </w:pPr>
          </w:p>
          <w:p w14:paraId="11BDB704" w14:textId="77777777" w:rsidR="008B514A" w:rsidRPr="008E42C9" w:rsidRDefault="00CC5001" w:rsidP="00C866C5">
            <w:pPr>
              <w:pStyle w:val="Dates"/>
              <w:spacing w:after="40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pict w14:anchorId="146AA718">
                <v:shape id="_x0000_i1033" type="#_x0000_t75" style="width:6in;height:7.2pt" o:hrpct="0" o:hr="t">
                  <v:imagedata r:id="rId37" o:title=""/>
                </v:shape>
              </w:pict>
            </w:r>
          </w:p>
          <w:p w14:paraId="5150FF01" w14:textId="0E482071" w:rsidR="008B514A" w:rsidRPr="008E42C9" w:rsidRDefault="008B514A" w:rsidP="009446FF">
            <w:pPr>
              <w:pStyle w:val="Dates"/>
              <w:ind w:firstLineChars="100" w:firstLine="183"/>
              <w:jc w:val="both"/>
              <w:rPr>
                <w:rFonts w:eastAsia="MS Mincho" w:cs="Tahoma"/>
                <w:b/>
                <w:bCs/>
                <w:snapToGrid w:val="0"/>
                <w:color w:val="000000"/>
                <w:lang w:eastAsia="ja-JP"/>
              </w:rPr>
            </w:pPr>
            <w:r w:rsidRPr="008E42C9">
              <w:rPr>
                <w:rFonts w:cs="Tahoma"/>
                <w:b/>
                <w:bCs/>
                <w:snapToGrid w:val="0"/>
                <w:color w:val="000000"/>
              </w:rPr>
              <w:t>C-DAT System</w:t>
            </w:r>
            <w:r w:rsidR="0087164A" w:rsidRPr="008E42C9">
              <w:rPr>
                <w:rFonts w:cs="Tahoma"/>
                <w:b/>
                <w:bCs/>
                <w:snapToGrid w:val="0"/>
                <w:color w:val="000000"/>
              </w:rPr>
              <w:t xml:space="preserve">s </w:t>
            </w:r>
            <w:r w:rsidR="00012EF4" w:rsidRPr="008E42C9">
              <w:rPr>
                <w:rFonts w:eastAsia="MS Mincho" w:cs="Tahoma"/>
                <w:bCs/>
                <w:snapToGrid w:val="0"/>
                <w:color w:val="000000"/>
                <w:lang w:eastAsia="ja-JP"/>
              </w:rPr>
              <w:t>(</w:t>
            </w:r>
            <w:hyperlink r:id="rId38" w:history="1">
              <w:r w:rsidR="00012EF4" w:rsidRPr="008E42C9">
                <w:rPr>
                  <w:rStyle w:val="Hyperlink"/>
                  <w:rFonts w:eastAsia="MS Mincho" w:cs="Tahoma"/>
                  <w:bCs/>
                  <w:snapToGrid w:val="0"/>
                  <w:lang w:eastAsia="ja-JP"/>
                </w:rPr>
                <w:t>http://cdat.com/cdat/index.php</w:t>
              </w:r>
            </w:hyperlink>
            <w:r w:rsidR="00012EF4" w:rsidRPr="008E42C9">
              <w:rPr>
                <w:rFonts w:eastAsia="MS Mincho" w:cs="Tahoma"/>
                <w:bCs/>
                <w:snapToGrid w:val="0"/>
                <w:color w:val="000000"/>
                <w:lang w:eastAsia="ja-JP"/>
              </w:rPr>
              <w:t>)</w:t>
            </w:r>
            <w:r w:rsidRPr="008E42C9">
              <w:rPr>
                <w:rFonts w:cs="Tahoma"/>
                <w:bCs/>
                <w:snapToGrid w:val="0"/>
                <w:color w:val="000000"/>
              </w:rPr>
              <w:t>,</w:t>
            </w:r>
            <w:r w:rsidRPr="008E42C9">
              <w:rPr>
                <w:rFonts w:cs="Tahoma"/>
                <w:b/>
                <w:bCs/>
                <w:snapToGrid w:val="0"/>
                <w:color w:val="000000"/>
              </w:rPr>
              <w:t xml:space="preserve"> </w:t>
            </w:r>
            <w:r w:rsidR="00012EF4" w:rsidRPr="008E42C9">
              <w:rPr>
                <w:rFonts w:cs="Tahoma"/>
                <w:b/>
                <w:bCs/>
                <w:snapToGrid w:val="0"/>
                <w:color w:val="000000"/>
              </w:rPr>
              <w:t>Vancouver, Canada</w:t>
            </w:r>
          </w:p>
          <w:p w14:paraId="54950477" w14:textId="7DA9E215" w:rsidR="004004CC" w:rsidRPr="008E42C9" w:rsidRDefault="00012EF4" w:rsidP="009446FF">
            <w:pPr>
              <w:pStyle w:val="Dates"/>
              <w:ind w:firstLineChars="100" w:firstLine="183"/>
              <w:jc w:val="both"/>
              <w:rPr>
                <w:rFonts w:cs="Tahoma"/>
                <w:b/>
                <w:bCs/>
                <w:i/>
                <w:color w:val="000000"/>
                <w:lang w:eastAsia="zh-CN"/>
              </w:rPr>
            </w:pPr>
            <w:r w:rsidRPr="008E42C9">
              <w:rPr>
                <w:rFonts w:cs="Tahoma"/>
                <w:b/>
                <w:bCs/>
                <w:i/>
                <w:snapToGrid w:val="0"/>
                <w:color w:val="000000"/>
              </w:rPr>
              <w:t xml:space="preserve">Senior </w:t>
            </w:r>
            <w:r w:rsidRPr="008E42C9">
              <w:rPr>
                <w:rFonts w:cs="Tahoma"/>
                <w:b/>
                <w:bCs/>
                <w:i/>
                <w:color w:val="000000"/>
              </w:rPr>
              <w:t>Programmer Analyst</w:t>
            </w:r>
            <w:r w:rsidRPr="008E42C9">
              <w:rPr>
                <w:rFonts w:eastAsia="MS Mincho" w:cs="Tahoma"/>
                <w:b/>
                <w:bCs/>
                <w:i/>
                <w:color w:val="000000"/>
                <w:lang w:eastAsia="ja-JP"/>
              </w:rPr>
              <w:t xml:space="preserve">, </w:t>
            </w:r>
            <w:r w:rsidRPr="008E42C9">
              <w:rPr>
                <w:rFonts w:cs="Tahoma"/>
                <w:b/>
                <w:bCs/>
                <w:i/>
                <w:color w:val="000000"/>
                <w:lang w:eastAsia="zh-CN"/>
              </w:rPr>
              <w:t>Nov 2010</w:t>
            </w:r>
            <w:r w:rsidRPr="008E42C9">
              <w:rPr>
                <w:rFonts w:cs="Tahoma"/>
                <w:b/>
                <w:bCs/>
                <w:i/>
                <w:color w:val="000000"/>
              </w:rPr>
              <w:t>-</w:t>
            </w:r>
            <w:r w:rsidRPr="008E42C9">
              <w:rPr>
                <w:rFonts w:cs="Tahoma"/>
                <w:b/>
                <w:bCs/>
                <w:i/>
                <w:color w:val="000000"/>
                <w:lang w:eastAsia="zh-CN"/>
              </w:rPr>
              <w:t>Apr 2012</w:t>
            </w:r>
            <w:r w:rsidRPr="008E42C9">
              <w:rPr>
                <w:rFonts w:cs="Tahoma"/>
                <w:b/>
                <w:bCs/>
                <w:i/>
                <w:snapToGrid w:val="0"/>
                <w:color w:val="000000"/>
              </w:rPr>
              <w:t xml:space="preserve"> </w:t>
            </w:r>
          </w:p>
          <w:p w14:paraId="387BE9D0" w14:textId="77777777" w:rsidR="008B514A" w:rsidRPr="008E42C9" w:rsidRDefault="00CC5001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  <w:r>
              <w:rPr>
                <w:rFonts w:cs="Tahoma"/>
                <w:b/>
                <w:i/>
                <w:lang w:eastAsia="zh-CN"/>
              </w:rPr>
              <w:pict w14:anchorId="45A5F665">
                <v:shape id="_x0000_i1034" type="#_x0000_t75" style="width:6in;height:7.2pt" o:hrpct="0" o:hr="t">
                  <v:imagedata r:id="rId39" o:title=""/>
                </v:shape>
              </w:pict>
            </w:r>
            <w:r w:rsidR="008B514A" w:rsidRPr="008E42C9">
              <w:rPr>
                <w:rFonts w:cs="Tahoma"/>
                <w:lang w:val="en-CA" w:eastAsia="zh-CN"/>
              </w:rPr>
              <w:t>C-DAT Systems is an employee benefits software producer, also provide software services for pension solution and group benefits administration.</w:t>
            </w:r>
          </w:p>
          <w:p w14:paraId="073C9B3B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>I am working on some specific web developing, as well as pension management administration software.</w:t>
            </w:r>
          </w:p>
          <w:p w14:paraId="7FBD0589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>By using PHP/MySQL/</w:t>
            </w:r>
            <w:proofErr w:type="spellStart"/>
            <w:r w:rsidRPr="008E42C9">
              <w:rPr>
                <w:rFonts w:cs="Tahoma"/>
                <w:lang w:val="en-CA" w:eastAsia="zh-CN"/>
              </w:rPr>
              <w:t>jQuery</w:t>
            </w:r>
            <w:proofErr w:type="spellEnd"/>
            <w:r w:rsidRPr="008E42C9">
              <w:rPr>
                <w:rFonts w:cs="Tahoma"/>
                <w:lang w:val="en-CA" w:eastAsia="zh-CN"/>
              </w:rPr>
              <w:t>/CSS/</w:t>
            </w:r>
            <w:proofErr w:type="spellStart"/>
            <w:r w:rsidRPr="008E42C9">
              <w:rPr>
                <w:rFonts w:cs="Tahoma"/>
                <w:lang w:val="en-CA" w:eastAsia="zh-CN"/>
              </w:rPr>
              <w:t>jQuery</w:t>
            </w:r>
            <w:proofErr w:type="spellEnd"/>
            <w:r w:rsidRPr="008E42C9">
              <w:rPr>
                <w:rFonts w:cs="Tahoma"/>
                <w:lang w:val="en-CA" w:eastAsia="zh-CN"/>
              </w:rPr>
              <w:t xml:space="preserve">-UI, I developed some web apps, such as </w:t>
            </w:r>
            <w:hyperlink r:id="rId40" w:history="1">
              <w:r w:rsidRPr="008E42C9">
                <w:rPr>
                  <w:rStyle w:val="Hyperlink"/>
                  <w:rFonts w:cs="Tahoma"/>
                  <w:lang w:val="en-CA" w:eastAsia="zh-CN"/>
                </w:rPr>
                <w:t>http://mycibp.ca</w:t>
              </w:r>
            </w:hyperlink>
            <w:r w:rsidRPr="008E42C9">
              <w:rPr>
                <w:rFonts w:cs="Tahoma"/>
                <w:lang w:val="en-CA" w:eastAsia="zh-CN"/>
              </w:rPr>
              <w:t xml:space="preserve">, </w:t>
            </w:r>
            <w:hyperlink r:id="rId41" w:history="1">
              <w:r w:rsidRPr="008E42C9">
                <w:rPr>
                  <w:rStyle w:val="Hyperlink"/>
                  <w:rFonts w:cs="Tahoma"/>
                  <w:lang w:val="en-CA" w:eastAsia="zh-CN"/>
                </w:rPr>
                <w:t>http://mycibp.ca/pams/</w:t>
              </w:r>
            </w:hyperlink>
            <w:r w:rsidRPr="008E42C9">
              <w:rPr>
                <w:rFonts w:cs="Tahoma"/>
              </w:rPr>
              <w:t xml:space="preserve">, as well as </w:t>
            </w:r>
            <w:hyperlink r:id="rId42" w:history="1">
              <w:r w:rsidRPr="008E42C9">
                <w:rPr>
                  <w:rStyle w:val="Hyperlink"/>
                  <w:rFonts w:cs="Tahoma"/>
                </w:rPr>
                <w:t>http://ufcwpensionplan.com</w:t>
              </w:r>
            </w:hyperlink>
            <w:r w:rsidRPr="008E42C9">
              <w:rPr>
                <w:rFonts w:cs="Tahoma"/>
              </w:rPr>
              <w:t xml:space="preserve">, </w:t>
            </w:r>
            <w:hyperlink r:id="rId43" w:history="1">
              <w:r w:rsidRPr="008E42C9">
                <w:rPr>
                  <w:rStyle w:val="Hyperlink"/>
                  <w:rFonts w:cs="Tahoma"/>
                </w:rPr>
                <w:t>http://www.cdat.com</w:t>
              </w:r>
            </w:hyperlink>
            <w:r w:rsidRPr="008E42C9">
              <w:rPr>
                <w:rFonts w:cs="Tahoma"/>
                <w:lang w:val="en-CA" w:eastAsia="zh-CN"/>
              </w:rPr>
              <w:t xml:space="preserve">. </w:t>
            </w:r>
          </w:p>
          <w:p w14:paraId="62350D5B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>By using Perl’s Agile MVC framework Catalyst, I implemented a web application for presenting and switching data with legacy Oracle Database.</w:t>
            </w:r>
          </w:p>
          <w:p w14:paraId="051ACC54" w14:textId="77777777" w:rsidR="008B514A" w:rsidRPr="008E42C9" w:rsidRDefault="008B514A" w:rsidP="00C866C5">
            <w:pPr>
              <w:pStyle w:val="Dates"/>
              <w:spacing w:after="40"/>
              <w:jc w:val="both"/>
              <w:rPr>
                <w:rFonts w:cs="Tahoma"/>
                <w:lang w:val="en-CA" w:eastAsia="zh-CN"/>
              </w:rPr>
            </w:pPr>
          </w:p>
          <w:p w14:paraId="1D08E513" w14:textId="77777777" w:rsidR="008B514A" w:rsidRPr="008E42C9" w:rsidRDefault="00CC5001" w:rsidP="00C866C5">
            <w:pPr>
              <w:pStyle w:val="Dates"/>
              <w:spacing w:after="40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pict w14:anchorId="4BE63114">
                <v:shape id="_x0000_i1035" type="#_x0000_t75" style="width:6in;height:7.2pt" o:hrpct="0" o:hr="t">
                  <v:imagedata r:id="rId44" o:title=""/>
                </v:shape>
              </w:pict>
            </w:r>
          </w:p>
          <w:p w14:paraId="1B35C2F5" w14:textId="2003D125" w:rsidR="008B514A" w:rsidRPr="008E42C9" w:rsidRDefault="008B514A" w:rsidP="009446FF">
            <w:pPr>
              <w:pStyle w:val="Dates"/>
              <w:ind w:firstLineChars="100" w:firstLine="183"/>
              <w:jc w:val="both"/>
              <w:rPr>
                <w:rFonts w:eastAsia="MS Mincho" w:cs="Tahoma"/>
                <w:b/>
                <w:bCs/>
                <w:snapToGrid w:val="0"/>
                <w:color w:val="000000"/>
                <w:lang w:eastAsia="ja-JP"/>
              </w:rPr>
            </w:pPr>
            <w:proofErr w:type="spellStart"/>
            <w:r w:rsidRPr="008E42C9">
              <w:rPr>
                <w:rFonts w:cs="Tahoma"/>
                <w:b/>
                <w:bCs/>
                <w:snapToGrid w:val="0"/>
                <w:color w:val="000000"/>
              </w:rPr>
              <w:t>LTCGlobal</w:t>
            </w:r>
            <w:proofErr w:type="spellEnd"/>
            <w:r w:rsidRPr="008E42C9">
              <w:rPr>
                <w:rFonts w:cs="Tahoma"/>
                <w:b/>
                <w:bCs/>
                <w:snapToGrid w:val="0"/>
                <w:color w:val="000000"/>
              </w:rPr>
              <w:t xml:space="preserve"> </w:t>
            </w:r>
            <w:proofErr w:type="spellStart"/>
            <w:r w:rsidRPr="008E42C9">
              <w:rPr>
                <w:rFonts w:cs="Tahoma"/>
                <w:b/>
                <w:bCs/>
                <w:snapToGrid w:val="0"/>
                <w:color w:val="000000"/>
              </w:rPr>
              <w:t>Inc</w:t>
            </w:r>
            <w:proofErr w:type="spellEnd"/>
            <w:r w:rsidR="004C119C" w:rsidRPr="008E42C9">
              <w:rPr>
                <w:rFonts w:eastAsia="MS Mincho" w:cs="Tahoma"/>
                <w:bCs/>
                <w:snapToGrid w:val="0"/>
                <w:color w:val="000000"/>
                <w:lang w:eastAsia="ja-JP"/>
              </w:rPr>
              <w:t xml:space="preserve"> (</w:t>
            </w:r>
            <w:hyperlink r:id="rId45" w:history="1">
              <w:r w:rsidR="00012EF4" w:rsidRPr="008E42C9">
                <w:rPr>
                  <w:rStyle w:val="Hyperlink"/>
                  <w:rFonts w:eastAsia="MS Mincho" w:cs="Tahoma"/>
                  <w:bCs/>
                  <w:snapToGrid w:val="0"/>
                  <w:lang w:eastAsia="ja-JP"/>
                </w:rPr>
                <w:t>http://ltcglobal.com</w:t>
              </w:r>
            </w:hyperlink>
            <w:r w:rsidR="00012EF4" w:rsidRPr="008E42C9">
              <w:rPr>
                <w:rFonts w:eastAsia="MS Mincho" w:cs="Tahoma"/>
                <w:bCs/>
                <w:snapToGrid w:val="0"/>
                <w:color w:val="000000"/>
                <w:lang w:eastAsia="ja-JP"/>
              </w:rPr>
              <w:t>)</w:t>
            </w:r>
            <w:r w:rsidRPr="008E42C9">
              <w:rPr>
                <w:rFonts w:cs="Tahoma"/>
                <w:b/>
                <w:bCs/>
                <w:snapToGrid w:val="0"/>
                <w:color w:val="000000"/>
              </w:rPr>
              <w:t xml:space="preserve">, </w:t>
            </w:r>
            <w:r w:rsidR="00012EF4" w:rsidRPr="008E42C9">
              <w:rPr>
                <w:rFonts w:cs="Tahoma"/>
                <w:b/>
                <w:bCs/>
                <w:snapToGrid w:val="0"/>
                <w:color w:val="000000"/>
              </w:rPr>
              <w:t>Vancouver, Canada</w:t>
            </w:r>
          </w:p>
          <w:p w14:paraId="237E6BF4" w14:textId="795329B9" w:rsidR="004004CC" w:rsidRPr="008E42C9" w:rsidRDefault="00012EF4" w:rsidP="009446FF">
            <w:pPr>
              <w:pStyle w:val="Dates"/>
              <w:ind w:firstLineChars="100" w:firstLine="183"/>
              <w:jc w:val="both"/>
              <w:rPr>
                <w:rFonts w:cs="Tahoma"/>
                <w:b/>
                <w:bCs/>
                <w:i/>
                <w:color w:val="000000"/>
                <w:lang w:eastAsia="zh-CN"/>
              </w:rPr>
            </w:pPr>
            <w:r w:rsidRPr="008E42C9">
              <w:rPr>
                <w:rFonts w:cs="Tahoma"/>
                <w:b/>
                <w:bCs/>
                <w:i/>
                <w:snapToGrid w:val="0"/>
                <w:color w:val="000000"/>
              </w:rPr>
              <w:t xml:space="preserve">Senior </w:t>
            </w:r>
            <w:r w:rsidRPr="008E42C9">
              <w:rPr>
                <w:rFonts w:cs="Tahoma"/>
                <w:b/>
                <w:bCs/>
                <w:i/>
                <w:color w:val="000000"/>
              </w:rPr>
              <w:t>Programmer Analyst</w:t>
            </w:r>
            <w:r w:rsidRPr="008E42C9">
              <w:rPr>
                <w:rFonts w:eastAsia="MS Mincho" w:cs="Tahoma"/>
                <w:b/>
                <w:bCs/>
                <w:i/>
                <w:color w:val="000000"/>
                <w:lang w:eastAsia="ja-JP"/>
              </w:rPr>
              <w:t>,</w:t>
            </w:r>
            <w:r w:rsidRPr="008E42C9">
              <w:rPr>
                <w:rFonts w:cs="Tahoma"/>
                <w:b/>
                <w:bCs/>
                <w:i/>
                <w:color w:val="000000"/>
                <w:lang w:eastAsia="zh-CN"/>
              </w:rPr>
              <w:t xml:space="preserve"> Feb 2007</w:t>
            </w:r>
            <w:r w:rsidRPr="008E42C9">
              <w:rPr>
                <w:rFonts w:cs="Tahoma"/>
                <w:b/>
                <w:bCs/>
                <w:i/>
                <w:color w:val="000000"/>
              </w:rPr>
              <w:t>-</w:t>
            </w:r>
            <w:r w:rsidRPr="008E42C9">
              <w:rPr>
                <w:rFonts w:cs="Tahoma"/>
                <w:b/>
                <w:bCs/>
                <w:i/>
                <w:color w:val="000000"/>
                <w:lang w:eastAsia="zh-CN"/>
              </w:rPr>
              <w:t>Jul 2010</w:t>
            </w:r>
            <w:r w:rsidRPr="008E42C9">
              <w:rPr>
                <w:rFonts w:cs="Tahoma"/>
                <w:b/>
                <w:bCs/>
                <w:i/>
                <w:color w:val="000000"/>
              </w:rPr>
              <w:t xml:space="preserve"> </w:t>
            </w:r>
          </w:p>
          <w:p w14:paraId="1CF3C6D5" w14:textId="77777777" w:rsidR="008B514A" w:rsidRPr="008E42C9" w:rsidRDefault="00CC5001" w:rsidP="00C866C5">
            <w:pPr>
              <w:pStyle w:val="Dates"/>
              <w:spacing w:after="40"/>
              <w:jc w:val="both"/>
              <w:rPr>
                <w:rFonts w:cs="Tahoma"/>
                <w:b/>
                <w:i/>
                <w:lang w:eastAsia="zh-CN"/>
              </w:rPr>
            </w:pPr>
            <w:r>
              <w:rPr>
                <w:rFonts w:cs="Tahoma"/>
                <w:b/>
                <w:i/>
                <w:lang w:eastAsia="zh-CN"/>
              </w:rPr>
              <w:pict w14:anchorId="158B728F">
                <v:shape id="_x0000_i1036" type="#_x0000_t75" style="width:6in;height:7.2pt" o:hrpct="0" o:hr="t">
                  <v:imagedata r:id="rId46" o:title=""/>
                </v:shape>
              </w:pict>
            </w:r>
          </w:p>
        </w:tc>
      </w:tr>
      <w:tr w:rsidR="008B514A" w:rsidRPr="008E42C9" w14:paraId="13AA7DE3" w14:textId="77777777" w:rsidTr="00C866C5">
        <w:trPr>
          <w:trHeight w:val="160"/>
        </w:trPr>
        <w:tc>
          <w:tcPr>
            <w:tcW w:w="352" w:type="dxa"/>
            <w:vMerge/>
          </w:tcPr>
          <w:p w14:paraId="5FFF4B4A" w14:textId="00394B2B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6778D8A0" w14:textId="77777777" w:rsidR="008B514A" w:rsidRPr="008E42C9" w:rsidRDefault="008B514A" w:rsidP="00C866C5">
            <w:pPr>
              <w:jc w:val="both"/>
              <w:rPr>
                <w:rFonts w:cs="Tahoma"/>
                <w:lang w:val="en-CA" w:eastAsia="zh-CN"/>
              </w:rPr>
            </w:pPr>
            <w:proofErr w:type="spellStart"/>
            <w:r w:rsidRPr="008E42C9">
              <w:rPr>
                <w:rFonts w:cs="Tahoma"/>
                <w:lang w:val="en-CA" w:eastAsia="zh-CN"/>
              </w:rPr>
              <w:t>LTCGlobal</w:t>
            </w:r>
            <w:proofErr w:type="spellEnd"/>
            <w:r w:rsidRPr="008E42C9">
              <w:rPr>
                <w:rFonts w:cs="Tahoma"/>
                <w:lang w:val="en-CA" w:eastAsia="zh-CN"/>
              </w:rPr>
              <w:t xml:space="preserve"> is a US Insurance </w:t>
            </w:r>
            <w:proofErr w:type="gramStart"/>
            <w:r w:rsidRPr="008E42C9">
              <w:rPr>
                <w:rFonts w:cs="Tahoma"/>
                <w:lang w:val="en-CA" w:eastAsia="zh-CN"/>
              </w:rPr>
              <w:t>Company which</w:t>
            </w:r>
            <w:proofErr w:type="gramEnd"/>
            <w:r w:rsidRPr="008E42C9">
              <w:rPr>
                <w:rFonts w:cs="Tahoma"/>
                <w:lang w:val="en-CA" w:eastAsia="zh-CN"/>
              </w:rPr>
              <w:t xml:space="preserve"> has an I.T. branch in Richmond, BC Canada.</w:t>
            </w:r>
          </w:p>
        </w:tc>
      </w:tr>
      <w:tr w:rsidR="008B514A" w:rsidRPr="008E42C9" w14:paraId="538A2591" w14:textId="77777777" w:rsidTr="00C866C5">
        <w:trPr>
          <w:trHeight w:val="160"/>
        </w:trPr>
        <w:tc>
          <w:tcPr>
            <w:tcW w:w="352" w:type="dxa"/>
            <w:vMerge/>
          </w:tcPr>
          <w:p w14:paraId="0C17C96F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2CF77F5F" w14:textId="3D0A59E5" w:rsidR="008B514A" w:rsidRPr="008E42C9" w:rsidRDefault="008B514A" w:rsidP="00C866C5">
            <w:pPr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val="en-CA" w:eastAsia="zh-CN"/>
              </w:rPr>
              <w:t xml:space="preserve">Focusing on web applications for insurance business. </w:t>
            </w:r>
            <w:r w:rsidR="008B652E" w:rsidRPr="008E42C9">
              <w:rPr>
                <w:rFonts w:eastAsia="MS Mincho" w:cs="Tahoma"/>
                <w:lang w:val="en-CA" w:eastAsia="ja-JP"/>
              </w:rPr>
              <w:t xml:space="preserve">Designed and </w:t>
            </w:r>
            <w:r w:rsidRPr="008E42C9">
              <w:rPr>
                <w:rFonts w:cs="Tahoma"/>
                <w:lang w:val="en-CA" w:eastAsia="zh-CN"/>
              </w:rPr>
              <w:t>developed 5 websites for agents, agency, carriers and other customer services.</w:t>
            </w:r>
          </w:p>
        </w:tc>
      </w:tr>
      <w:tr w:rsidR="008B514A" w:rsidRPr="008E42C9" w14:paraId="58788F11" w14:textId="77777777" w:rsidTr="00C866C5">
        <w:trPr>
          <w:trHeight w:val="160"/>
        </w:trPr>
        <w:tc>
          <w:tcPr>
            <w:tcW w:w="352" w:type="dxa"/>
            <w:vMerge/>
          </w:tcPr>
          <w:p w14:paraId="5A34B9AF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3DEC6CDC" w14:textId="5A1C4978" w:rsidR="008B514A" w:rsidRPr="008E42C9" w:rsidRDefault="008B514A" w:rsidP="00C866C5">
            <w:pPr>
              <w:numPr>
                <w:ilvl w:val="0"/>
                <w:numId w:val="17"/>
              </w:num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>PHP: Agent &amp; Agency Managements; Document Lookup; Google Maps app; PDF generator; Case Management; Commission Admin; etc.</w:t>
            </w:r>
          </w:p>
        </w:tc>
      </w:tr>
      <w:tr w:rsidR="008B514A" w:rsidRPr="008E42C9" w14:paraId="0145B7D7" w14:textId="77777777" w:rsidTr="00C866C5">
        <w:trPr>
          <w:trHeight w:val="160"/>
        </w:trPr>
        <w:tc>
          <w:tcPr>
            <w:tcW w:w="352" w:type="dxa"/>
            <w:vMerge/>
          </w:tcPr>
          <w:p w14:paraId="080D34F7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6B4C1C3E" w14:textId="77777777" w:rsidR="008B514A" w:rsidRPr="008E42C9" w:rsidRDefault="008B514A" w:rsidP="00C866C5">
            <w:pPr>
              <w:numPr>
                <w:ilvl w:val="0"/>
                <w:numId w:val="17"/>
              </w:num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>Perl: Automatically download bulky data from secured websites, parse and extract data into Oracle DB; XML Data Transferring; Application integration</w:t>
            </w:r>
          </w:p>
        </w:tc>
      </w:tr>
      <w:tr w:rsidR="008B514A" w:rsidRPr="008E42C9" w14:paraId="6E9491AC" w14:textId="77777777" w:rsidTr="00C866C5">
        <w:trPr>
          <w:trHeight w:val="160"/>
        </w:trPr>
        <w:tc>
          <w:tcPr>
            <w:tcW w:w="352" w:type="dxa"/>
            <w:vMerge/>
          </w:tcPr>
          <w:p w14:paraId="68094E5C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44ABC915" w14:textId="77777777" w:rsidR="008B514A" w:rsidRPr="008E42C9" w:rsidRDefault="008B514A" w:rsidP="00C866C5">
            <w:pPr>
              <w:ind w:left="186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Languages: </w:t>
            </w:r>
          </w:p>
          <w:p w14:paraId="1FFE9171" w14:textId="77777777" w:rsidR="008B514A" w:rsidRPr="008E42C9" w:rsidRDefault="008B514A" w:rsidP="00C866C5">
            <w:pPr>
              <w:numPr>
                <w:ilvl w:val="0"/>
                <w:numId w:val="17"/>
              </w:numPr>
              <w:jc w:val="both"/>
              <w:rPr>
                <w:rFonts w:cs="Tahoma"/>
                <w:lang w:val="fr-CA" w:eastAsia="zh-CN"/>
              </w:rPr>
            </w:pPr>
            <w:r w:rsidRPr="008E42C9">
              <w:rPr>
                <w:rFonts w:cs="Tahoma"/>
                <w:lang w:val="fr-CA" w:eastAsia="zh-CN"/>
              </w:rPr>
              <w:t>PHP + DHTML + JavaScript + CSS + Ajax + Oracle.</w:t>
            </w:r>
          </w:p>
          <w:p w14:paraId="06629B9C" w14:textId="77777777" w:rsidR="008B514A" w:rsidRPr="008E42C9" w:rsidRDefault="008B514A" w:rsidP="00C866C5">
            <w:pPr>
              <w:numPr>
                <w:ilvl w:val="0"/>
                <w:numId w:val="17"/>
              </w:numPr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>Perl + Perl Modules: WWW</w:t>
            </w:r>
            <w:proofErr w:type="gramStart"/>
            <w:r w:rsidRPr="008E42C9">
              <w:rPr>
                <w:rFonts w:cs="Tahoma"/>
                <w:lang w:eastAsia="zh-CN"/>
              </w:rPr>
              <w:t>::</w:t>
            </w:r>
            <w:proofErr w:type="gramEnd"/>
            <w:r w:rsidRPr="008E42C9">
              <w:rPr>
                <w:rFonts w:cs="Tahoma"/>
                <w:lang w:eastAsia="zh-CN"/>
              </w:rPr>
              <w:t>Mechanize, DBD::Oracle, DBI, XML::Twig etc.</w:t>
            </w:r>
          </w:p>
          <w:p w14:paraId="4F407242" w14:textId="28B6C2F9" w:rsidR="008B652E" w:rsidRPr="008E42C9" w:rsidRDefault="008B652E" w:rsidP="00C866C5">
            <w:pPr>
              <w:ind w:left="186"/>
              <w:jc w:val="both"/>
              <w:rPr>
                <w:rFonts w:cs="Tahoma"/>
                <w:lang w:eastAsia="zh-CN"/>
              </w:rPr>
            </w:pPr>
          </w:p>
        </w:tc>
      </w:tr>
      <w:tr w:rsidR="008B514A" w:rsidRPr="008E42C9" w14:paraId="1157D3AD" w14:textId="77777777" w:rsidTr="00C866C5">
        <w:trPr>
          <w:trHeight w:val="160"/>
        </w:trPr>
        <w:tc>
          <w:tcPr>
            <w:tcW w:w="352" w:type="dxa"/>
            <w:vMerge/>
          </w:tcPr>
          <w:p w14:paraId="39E5F276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2AE0B799" w14:textId="77777777" w:rsidR="008B514A" w:rsidRPr="008E42C9" w:rsidRDefault="00CC5001" w:rsidP="00C866C5">
            <w:pPr>
              <w:pStyle w:val="Dates"/>
              <w:spacing w:after="40"/>
              <w:jc w:val="both"/>
              <w:rPr>
                <w:rFonts w:cs="Tahoma"/>
                <w:b/>
                <w:i/>
              </w:rPr>
            </w:pPr>
            <w:r>
              <w:rPr>
                <w:rFonts w:cs="Tahoma"/>
                <w:b/>
                <w:i/>
              </w:rPr>
              <w:pict w14:anchorId="47583977">
                <v:shape id="_x0000_i1037" type="#_x0000_t75" style="width:6in;height:7.2pt" o:hrpct="0" o:hr="t">
                  <v:imagedata r:id="rId47" o:title=""/>
                </v:shape>
              </w:pict>
            </w:r>
          </w:p>
          <w:p w14:paraId="758EF920" w14:textId="0081EB0B" w:rsidR="008B514A" w:rsidRPr="008E42C9" w:rsidRDefault="008B514A" w:rsidP="009446FF">
            <w:pPr>
              <w:pStyle w:val="Dates"/>
              <w:ind w:firstLineChars="100" w:firstLine="183"/>
              <w:jc w:val="both"/>
              <w:rPr>
                <w:rFonts w:eastAsia="MS Mincho" w:cs="Tahoma"/>
                <w:b/>
                <w:bCs/>
                <w:i/>
                <w:iCs/>
                <w:lang w:eastAsia="ja-JP"/>
              </w:rPr>
            </w:pPr>
            <w:r w:rsidRPr="008E42C9">
              <w:rPr>
                <w:rStyle w:val="LocationChar"/>
                <w:rFonts w:cs="Tahoma"/>
                <w:b/>
                <w:bCs/>
                <w:i w:val="0"/>
                <w:iCs/>
              </w:rPr>
              <w:t xml:space="preserve">Best IT Consulting Inc., </w:t>
            </w:r>
            <w:r w:rsidR="00052C55" w:rsidRPr="008E42C9">
              <w:rPr>
                <w:rStyle w:val="LocationChar"/>
                <w:rFonts w:eastAsia="MS Mincho" w:cs="Tahoma"/>
                <w:b/>
                <w:bCs/>
                <w:i w:val="0"/>
                <w:iCs/>
                <w:lang w:eastAsia="ja-JP"/>
              </w:rPr>
              <w:t>(</w:t>
            </w:r>
            <w:hyperlink r:id="rId48" w:history="1">
              <w:r w:rsidR="00052C55" w:rsidRPr="008E42C9">
                <w:rPr>
                  <w:rStyle w:val="Hyperlink"/>
                  <w:rFonts w:eastAsia="MS Mincho" w:cs="Tahoma"/>
                  <w:bCs/>
                  <w:iCs/>
                  <w:lang w:eastAsia="ja-JP"/>
                </w:rPr>
                <w:t>http://www.bestitconsulting.com</w:t>
              </w:r>
            </w:hyperlink>
            <w:proofErr w:type="gramStart"/>
            <w:r w:rsidR="00052C55" w:rsidRPr="008E42C9">
              <w:rPr>
                <w:rStyle w:val="LocationChar"/>
                <w:rFonts w:eastAsia="MS Mincho" w:cs="Tahoma"/>
                <w:bCs/>
                <w:i w:val="0"/>
                <w:iCs/>
                <w:lang w:eastAsia="ja-JP"/>
              </w:rPr>
              <w:t xml:space="preserve"> </w:t>
            </w:r>
            <w:r w:rsidR="00052C55" w:rsidRPr="008E42C9">
              <w:rPr>
                <w:rStyle w:val="LocationChar"/>
                <w:rFonts w:eastAsia="MS Mincho" w:cs="Tahoma"/>
                <w:b/>
                <w:bCs/>
                <w:i w:val="0"/>
                <w:iCs/>
                <w:lang w:eastAsia="ja-JP"/>
              </w:rPr>
              <w:t>)</w:t>
            </w:r>
            <w:proofErr w:type="gramEnd"/>
            <w:r w:rsidR="00052C55" w:rsidRPr="008E42C9">
              <w:rPr>
                <w:rStyle w:val="LocationChar"/>
                <w:rFonts w:eastAsia="MS Mincho" w:cs="Tahoma"/>
                <w:b/>
                <w:bCs/>
                <w:i w:val="0"/>
                <w:iCs/>
                <w:lang w:eastAsia="ja-JP"/>
              </w:rPr>
              <w:t>,</w:t>
            </w:r>
            <w:r w:rsidR="00012EF4" w:rsidRPr="008E42C9">
              <w:rPr>
                <w:rFonts w:cs="Tahoma"/>
                <w:b/>
                <w:bCs/>
                <w:i/>
                <w:iCs/>
                <w:lang w:eastAsia="zh-CN"/>
              </w:rPr>
              <w:t>Canada</w:t>
            </w:r>
          </w:p>
          <w:p w14:paraId="66DE4E4B" w14:textId="0674A635" w:rsidR="004004CC" w:rsidRPr="008E42C9" w:rsidRDefault="00012EF4" w:rsidP="009446FF">
            <w:pPr>
              <w:pStyle w:val="Dates"/>
              <w:ind w:firstLineChars="100" w:firstLine="183"/>
              <w:jc w:val="both"/>
              <w:rPr>
                <w:rFonts w:cs="Tahoma"/>
                <w:b/>
                <w:bCs/>
                <w:i/>
                <w:iCs/>
                <w:lang w:eastAsia="zh-CN"/>
              </w:rPr>
            </w:pPr>
            <w:r w:rsidRPr="008E42C9">
              <w:rPr>
                <w:rFonts w:cs="Tahoma"/>
                <w:b/>
                <w:bCs/>
                <w:i/>
                <w:iCs/>
              </w:rPr>
              <w:t xml:space="preserve">IT Consultant, </w:t>
            </w:r>
            <w:r w:rsidRPr="008E42C9">
              <w:rPr>
                <w:rFonts w:cs="Tahoma"/>
                <w:b/>
                <w:bCs/>
                <w:i/>
                <w:iCs/>
                <w:lang w:eastAsia="zh-CN"/>
              </w:rPr>
              <w:t>Project Manager</w:t>
            </w:r>
            <w:r w:rsidRPr="008E42C9">
              <w:rPr>
                <w:rFonts w:eastAsia="MS Mincho" w:cs="Tahoma"/>
                <w:b/>
                <w:bCs/>
                <w:i/>
                <w:iCs/>
                <w:lang w:eastAsia="ja-JP"/>
              </w:rPr>
              <w:t xml:space="preserve">, </w:t>
            </w:r>
            <w:r w:rsidRPr="008E42C9">
              <w:rPr>
                <w:rFonts w:cs="Tahoma"/>
                <w:b/>
                <w:bCs/>
                <w:i/>
                <w:iCs/>
              </w:rPr>
              <w:t>Mar 2004-</w:t>
            </w:r>
            <w:r w:rsidRPr="008E42C9">
              <w:rPr>
                <w:rFonts w:cs="Tahoma"/>
                <w:b/>
                <w:bCs/>
                <w:i/>
                <w:iCs/>
                <w:lang w:eastAsia="zh-CN"/>
              </w:rPr>
              <w:t xml:space="preserve">Jan 2007 </w:t>
            </w:r>
          </w:p>
          <w:p w14:paraId="4D897B8A" w14:textId="77777777" w:rsidR="008B514A" w:rsidRPr="008E42C9" w:rsidRDefault="00CC5001" w:rsidP="00C866C5">
            <w:pPr>
              <w:pStyle w:val="Dates"/>
              <w:spacing w:after="40"/>
              <w:jc w:val="both"/>
              <w:rPr>
                <w:rFonts w:cs="Tahoma"/>
                <w:b/>
                <w:i/>
                <w:lang w:eastAsia="zh-CN"/>
              </w:rPr>
            </w:pPr>
            <w:r>
              <w:rPr>
                <w:rFonts w:cs="Tahoma"/>
                <w:b/>
                <w:i/>
                <w:lang w:eastAsia="zh-CN"/>
              </w:rPr>
              <w:pict w14:anchorId="35D64181">
                <v:shape id="_x0000_i1038" type="#_x0000_t75" style="width:6in;height:7.2pt" o:hrpct="0" o:hr="t">
                  <v:imagedata r:id="rId49" o:title=""/>
                </v:shape>
              </w:pict>
            </w:r>
          </w:p>
        </w:tc>
      </w:tr>
      <w:tr w:rsidR="008B514A" w:rsidRPr="008E42C9" w14:paraId="2092D00F" w14:textId="77777777" w:rsidTr="00C866C5">
        <w:trPr>
          <w:trHeight w:val="572"/>
        </w:trPr>
        <w:tc>
          <w:tcPr>
            <w:tcW w:w="352" w:type="dxa"/>
            <w:vMerge/>
          </w:tcPr>
          <w:p w14:paraId="65B804C5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185F61A5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 xml:space="preserve">Best IT Consulting Inc. was created and operated by </w:t>
            </w:r>
            <w:proofErr w:type="gramStart"/>
            <w:r w:rsidRPr="008E42C9">
              <w:rPr>
                <w:rFonts w:cs="Tahoma"/>
                <w:lang w:eastAsia="zh-CN"/>
              </w:rPr>
              <w:t>me and partners</w:t>
            </w:r>
            <w:proofErr w:type="gramEnd"/>
            <w:r w:rsidRPr="008E42C9">
              <w:rPr>
                <w:rFonts w:cs="Tahoma"/>
                <w:lang w:eastAsia="zh-CN"/>
              </w:rPr>
              <w:t>. We focus on IT consulting,</w:t>
            </w:r>
            <w:r w:rsidRPr="008E42C9">
              <w:rPr>
                <w:rFonts w:cs="Tahoma"/>
              </w:rPr>
              <w:t xml:space="preserve"> analyz</w:t>
            </w:r>
            <w:r w:rsidRPr="008E42C9">
              <w:rPr>
                <w:rFonts w:cs="Tahoma"/>
                <w:lang w:eastAsia="zh-CN"/>
              </w:rPr>
              <w:t>ing</w:t>
            </w:r>
            <w:r w:rsidRPr="008E42C9">
              <w:rPr>
                <w:rFonts w:cs="Tahoma"/>
              </w:rPr>
              <w:t>,</w:t>
            </w:r>
            <w:r w:rsidRPr="008E42C9">
              <w:rPr>
                <w:rFonts w:cs="Tahoma"/>
                <w:lang w:eastAsia="zh-CN"/>
              </w:rPr>
              <w:t xml:space="preserve"> </w:t>
            </w:r>
            <w:r w:rsidRPr="008E42C9">
              <w:rPr>
                <w:rFonts w:cs="Tahoma"/>
              </w:rPr>
              <w:t>design</w:t>
            </w:r>
            <w:r w:rsidRPr="008E42C9">
              <w:rPr>
                <w:rFonts w:cs="Tahoma"/>
                <w:lang w:eastAsia="zh-CN"/>
              </w:rPr>
              <w:t xml:space="preserve"> and</w:t>
            </w:r>
            <w:r w:rsidRPr="008E42C9">
              <w:rPr>
                <w:rFonts w:cs="Tahoma"/>
              </w:rPr>
              <w:t xml:space="preserve"> develop</w:t>
            </w:r>
            <w:r w:rsidRPr="008E42C9">
              <w:rPr>
                <w:rFonts w:cs="Tahoma"/>
                <w:lang w:eastAsia="zh-CN"/>
              </w:rPr>
              <w:t>ing</w:t>
            </w:r>
            <w:r w:rsidRPr="008E42C9">
              <w:rPr>
                <w:rFonts w:cs="Tahoma"/>
              </w:rPr>
              <w:t xml:space="preserve"> software, especially in</w:t>
            </w:r>
            <w:r w:rsidRPr="008E42C9">
              <w:rPr>
                <w:rFonts w:cs="Tahoma"/>
                <w:lang w:eastAsia="zh-CN"/>
              </w:rPr>
              <w:t xml:space="preserve"> Java/J2EE, Perl, C++/C, Database development, and </w:t>
            </w:r>
            <w:r w:rsidRPr="008E42C9">
              <w:rPr>
                <w:rFonts w:cs="Tahoma"/>
              </w:rPr>
              <w:t>E-Commerce application.</w:t>
            </w:r>
          </w:p>
          <w:p w14:paraId="775DEB67" w14:textId="77777777" w:rsidR="008B514A" w:rsidRPr="008E42C9" w:rsidRDefault="008B514A" w:rsidP="00C866C5">
            <w:pPr>
              <w:numPr>
                <w:ilvl w:val="0"/>
                <w:numId w:val="12"/>
              </w:numPr>
              <w:spacing w:before="40" w:after="80" w:line="240" w:lineRule="auto"/>
              <w:jc w:val="both"/>
              <w:rPr>
                <w:rFonts w:cs="Tahoma"/>
                <w:b/>
                <w:color w:val="000000"/>
                <w:u w:val="single"/>
                <w:lang w:eastAsia="zh-CN"/>
              </w:rPr>
            </w:pPr>
            <w:r w:rsidRPr="008E42C9">
              <w:rPr>
                <w:rFonts w:cs="Tahoma"/>
                <w:b/>
                <w:color w:val="000000"/>
                <w:u w:val="single"/>
                <w:lang w:eastAsia="zh-CN"/>
              </w:rPr>
              <w:t>Project 1:  Business Framework Design</w:t>
            </w:r>
          </w:p>
          <w:p w14:paraId="074EE9D3" w14:textId="77777777" w:rsidR="008B514A" w:rsidRPr="008E42C9" w:rsidRDefault="008B514A" w:rsidP="00C866C5">
            <w:pPr>
              <w:spacing w:before="40" w:after="80" w:line="240" w:lineRule="auto"/>
              <w:jc w:val="both"/>
              <w:rPr>
                <w:rFonts w:cs="Tahoma"/>
                <w:i/>
                <w:color w:val="000000"/>
                <w:lang w:eastAsia="zh-CN"/>
              </w:rPr>
            </w:pPr>
            <w:r w:rsidRPr="008E42C9">
              <w:rPr>
                <w:rFonts w:cs="Tahoma"/>
                <w:color w:val="000000"/>
                <w:lang w:eastAsia="zh-CN"/>
              </w:rPr>
              <w:t xml:space="preserve">Developing and implementing Enterprise Level multi-tiers products by using Java J2EE technology for </w:t>
            </w:r>
            <w:proofErr w:type="spellStart"/>
            <w:r w:rsidRPr="008E42C9">
              <w:rPr>
                <w:rFonts w:cs="Tahoma"/>
                <w:i/>
                <w:color w:val="000000"/>
                <w:lang w:eastAsia="zh-CN"/>
              </w:rPr>
              <w:t>Kaltire</w:t>
            </w:r>
            <w:proofErr w:type="spellEnd"/>
            <w:r w:rsidRPr="008E42C9">
              <w:rPr>
                <w:rFonts w:cs="Tahoma"/>
                <w:i/>
                <w:color w:val="000000"/>
                <w:lang w:eastAsia="zh-CN"/>
              </w:rPr>
              <w:t xml:space="preserve"> Corp. (</w:t>
            </w:r>
            <w:hyperlink r:id="rId50" w:history="1">
              <w:r w:rsidRPr="008E42C9">
                <w:rPr>
                  <w:rStyle w:val="Hyperlink"/>
                  <w:rFonts w:cs="Tahoma"/>
                  <w:i/>
                  <w:lang w:eastAsia="zh-CN"/>
                </w:rPr>
                <w:t>http://www.kaltire.com/</w:t>
              </w:r>
            </w:hyperlink>
            <w:proofErr w:type="gramStart"/>
            <w:r w:rsidRPr="008E42C9">
              <w:rPr>
                <w:rFonts w:cs="Tahoma"/>
                <w:i/>
                <w:color w:val="000000"/>
                <w:lang w:eastAsia="zh-CN"/>
              </w:rPr>
              <w:t xml:space="preserve"> )</w:t>
            </w:r>
            <w:proofErr w:type="gramEnd"/>
            <w:r w:rsidRPr="008E42C9">
              <w:rPr>
                <w:rFonts w:cs="Tahoma"/>
                <w:i/>
                <w:color w:val="000000"/>
                <w:lang w:eastAsia="zh-CN"/>
              </w:rPr>
              <w:t xml:space="preserve">, Kelowna, Canada, Jul 2006 - Dec 2006. </w:t>
            </w:r>
            <w:r w:rsidRPr="008E42C9">
              <w:rPr>
                <w:rFonts w:cs="Tahoma"/>
                <w:color w:val="000000"/>
                <w:lang w:eastAsia="zh-CN"/>
              </w:rPr>
              <w:t xml:space="preserve">The implementation uses popular Struts + Spring + Hibernate structure, with JSTL, Tiles, Spring AOP and </w:t>
            </w:r>
            <w:proofErr w:type="spellStart"/>
            <w:r w:rsidRPr="008E42C9">
              <w:rPr>
                <w:rFonts w:cs="Tahoma"/>
                <w:color w:val="000000"/>
                <w:lang w:eastAsia="zh-CN"/>
              </w:rPr>
              <w:t>IoC</w:t>
            </w:r>
            <w:proofErr w:type="spellEnd"/>
            <w:r w:rsidRPr="008E42C9">
              <w:rPr>
                <w:rFonts w:cs="Tahoma"/>
                <w:color w:val="000000"/>
                <w:lang w:eastAsia="zh-CN"/>
              </w:rPr>
              <w:t>, JTA, DAO and Hibernate ORM.</w:t>
            </w:r>
          </w:p>
          <w:p w14:paraId="7CF2EAE2" w14:textId="77777777" w:rsidR="008B514A" w:rsidRPr="008E42C9" w:rsidRDefault="008B514A" w:rsidP="00C866C5">
            <w:pPr>
              <w:spacing w:before="40" w:after="80" w:line="240" w:lineRule="auto"/>
              <w:jc w:val="both"/>
              <w:rPr>
                <w:rFonts w:cs="Tahoma"/>
                <w:color w:val="000000"/>
                <w:lang w:eastAsia="zh-CN"/>
              </w:rPr>
            </w:pPr>
            <w:r w:rsidRPr="008E42C9">
              <w:rPr>
                <w:rFonts w:cs="Tahoma"/>
                <w:color w:val="000000"/>
                <w:lang w:eastAsia="zh-CN"/>
              </w:rPr>
              <w:t xml:space="preserve">The development environment is </w:t>
            </w:r>
            <w:proofErr w:type="spellStart"/>
            <w:r w:rsidRPr="008E42C9">
              <w:rPr>
                <w:rFonts w:cs="Tahoma"/>
                <w:color w:val="000000"/>
                <w:lang w:eastAsia="zh-CN"/>
              </w:rPr>
              <w:t>JBossIDE</w:t>
            </w:r>
            <w:proofErr w:type="spellEnd"/>
            <w:r w:rsidRPr="008E42C9">
              <w:rPr>
                <w:rFonts w:cs="Tahoma"/>
                <w:color w:val="000000"/>
                <w:lang w:eastAsia="zh-CN"/>
              </w:rPr>
              <w:t xml:space="preserve"> 2.0 for Eclipse in Windows XP Professional.</w:t>
            </w:r>
          </w:p>
          <w:p w14:paraId="25487E96" w14:textId="77777777" w:rsidR="008B514A" w:rsidRPr="008E42C9" w:rsidRDefault="008B514A" w:rsidP="00C866C5">
            <w:pPr>
              <w:numPr>
                <w:ilvl w:val="0"/>
                <w:numId w:val="12"/>
              </w:numPr>
              <w:spacing w:before="40" w:after="80" w:line="240" w:lineRule="auto"/>
              <w:jc w:val="both"/>
              <w:rPr>
                <w:rFonts w:cs="Tahoma"/>
                <w:b/>
                <w:color w:val="000000"/>
                <w:u w:val="single"/>
                <w:lang w:eastAsia="zh-CN"/>
              </w:rPr>
            </w:pPr>
            <w:r w:rsidRPr="008E42C9">
              <w:rPr>
                <w:rFonts w:cs="Tahoma"/>
                <w:b/>
                <w:color w:val="000000"/>
                <w:u w:val="single"/>
                <w:lang w:eastAsia="zh-CN"/>
              </w:rPr>
              <w:lastRenderedPageBreak/>
              <w:t>Project 2: General software design and developing</w:t>
            </w:r>
          </w:p>
          <w:p w14:paraId="37F6FBAA" w14:textId="77777777" w:rsidR="008B514A" w:rsidRPr="008E42C9" w:rsidRDefault="008B514A" w:rsidP="00C866C5">
            <w:pPr>
              <w:spacing w:before="40" w:after="80" w:line="240" w:lineRule="auto"/>
              <w:jc w:val="both"/>
              <w:rPr>
                <w:rFonts w:cs="Tahoma"/>
                <w:i/>
                <w:color w:val="000000"/>
                <w:lang w:eastAsia="zh-CN"/>
              </w:rPr>
            </w:pPr>
            <w:r w:rsidRPr="008E42C9">
              <w:rPr>
                <w:rFonts w:cs="Tahoma"/>
                <w:color w:val="000000"/>
                <w:lang w:eastAsia="zh-CN"/>
              </w:rPr>
              <w:t xml:space="preserve">Consulting, design and developing Business Software for entertainment and networking security purpose for </w:t>
            </w:r>
            <w:r w:rsidRPr="008E42C9">
              <w:rPr>
                <w:rFonts w:cs="Tahoma"/>
                <w:i/>
                <w:color w:val="000000"/>
                <w:lang w:eastAsia="zh-CN"/>
              </w:rPr>
              <w:t xml:space="preserve">Terrier International, Inc., Vancouver, Canada, Feb 2005 - Jul 2005 </w:t>
            </w:r>
            <w:r w:rsidRPr="008E42C9">
              <w:rPr>
                <w:rFonts w:cs="Tahoma"/>
                <w:color w:val="000000"/>
                <w:lang w:eastAsia="zh-CN"/>
              </w:rPr>
              <w:t>by using Perl, C, C++ programming.</w:t>
            </w:r>
          </w:p>
          <w:p w14:paraId="1EF0F295" w14:textId="77777777" w:rsidR="008B514A" w:rsidRPr="008E42C9" w:rsidRDefault="008B514A" w:rsidP="00C866C5">
            <w:pPr>
              <w:spacing w:before="40" w:after="120" w:line="240" w:lineRule="auto"/>
              <w:jc w:val="both"/>
              <w:rPr>
                <w:rFonts w:cs="Tahoma"/>
                <w:color w:val="000000"/>
                <w:lang w:eastAsia="zh-CN"/>
              </w:rPr>
            </w:pPr>
            <w:r w:rsidRPr="008E42C9">
              <w:rPr>
                <w:rFonts w:cs="Tahoma"/>
                <w:color w:val="000000"/>
                <w:lang w:eastAsia="zh-CN"/>
              </w:rPr>
              <w:t>Design, implementing, and maintaining 2 C2C websites by using LAMP (Perl, PHP in Linux)</w:t>
            </w:r>
            <w:proofErr w:type="gramStart"/>
            <w:r w:rsidRPr="008E42C9">
              <w:rPr>
                <w:rFonts w:cs="Tahoma"/>
                <w:color w:val="000000"/>
                <w:lang w:eastAsia="zh-CN"/>
              </w:rPr>
              <w:t>:Completely</w:t>
            </w:r>
            <w:proofErr w:type="gramEnd"/>
            <w:r w:rsidRPr="008E42C9">
              <w:rPr>
                <w:rFonts w:cs="Tahoma"/>
                <w:color w:val="000000"/>
                <w:lang w:eastAsia="zh-CN"/>
              </w:rPr>
              <w:t xml:space="preserve"> designing and developing</w:t>
            </w:r>
            <w:r w:rsidRPr="008E42C9">
              <w:rPr>
                <w:rFonts w:cs="Tahoma"/>
                <w:i/>
                <w:color w:val="000000"/>
                <w:lang w:eastAsia="zh-CN"/>
              </w:rPr>
              <w:t xml:space="preserve"> </w:t>
            </w:r>
            <w:hyperlink r:id="rId51" w:history="1">
              <w:r w:rsidRPr="008E42C9">
                <w:rPr>
                  <w:rStyle w:val="Hyperlink"/>
                  <w:rFonts w:cs="Tahoma"/>
                  <w:i/>
                  <w:lang w:eastAsia="zh-CN"/>
                </w:rPr>
                <w:t>http://www.vanabc.com</w:t>
              </w:r>
            </w:hyperlink>
            <w:r w:rsidRPr="008E42C9">
              <w:rPr>
                <w:rFonts w:cs="Tahoma"/>
                <w:color w:val="000000"/>
                <w:lang w:eastAsia="zh-CN"/>
              </w:rPr>
              <w:t xml:space="preserve"> (Chinese Version)</w:t>
            </w:r>
          </w:p>
          <w:p w14:paraId="4079628B" w14:textId="77777777" w:rsidR="008B514A" w:rsidRPr="008E42C9" w:rsidRDefault="008B514A" w:rsidP="00C866C5">
            <w:pPr>
              <w:numPr>
                <w:ilvl w:val="0"/>
                <w:numId w:val="12"/>
              </w:numPr>
              <w:spacing w:before="40" w:after="80" w:line="240" w:lineRule="auto"/>
              <w:jc w:val="both"/>
              <w:rPr>
                <w:rFonts w:cs="Tahoma"/>
                <w:b/>
                <w:color w:val="000000"/>
                <w:u w:val="single"/>
                <w:lang w:eastAsia="zh-CN"/>
              </w:rPr>
            </w:pPr>
            <w:r w:rsidRPr="008E42C9">
              <w:rPr>
                <w:rFonts w:cs="Tahoma"/>
                <w:b/>
                <w:color w:val="000000"/>
                <w:u w:val="single"/>
                <w:lang w:eastAsia="zh-CN"/>
              </w:rPr>
              <w:t>Project 3: Information Publishing System and Network Integration</w:t>
            </w:r>
          </w:p>
          <w:p w14:paraId="389C8F21" w14:textId="77777777" w:rsidR="008B514A" w:rsidRPr="008E42C9" w:rsidRDefault="008B514A" w:rsidP="00C866C5">
            <w:pPr>
              <w:spacing w:before="40" w:after="80" w:line="240" w:lineRule="auto"/>
              <w:jc w:val="both"/>
              <w:rPr>
                <w:rFonts w:cs="Tahoma"/>
                <w:i/>
                <w:color w:val="000000"/>
                <w:lang w:eastAsia="zh-CN"/>
              </w:rPr>
            </w:pPr>
            <w:r w:rsidRPr="008E42C9">
              <w:rPr>
                <w:rFonts w:cs="Tahoma"/>
                <w:color w:val="000000"/>
                <w:lang w:eastAsia="zh-CN"/>
              </w:rPr>
              <w:t xml:space="preserve">Designing and developing a powerful, low-cost, integrated Information Publishing and Administrating Systems for </w:t>
            </w:r>
            <w:r w:rsidRPr="008E42C9">
              <w:rPr>
                <w:rFonts w:cs="Tahoma"/>
                <w:i/>
                <w:color w:val="000000"/>
                <w:lang w:eastAsia="zh-CN"/>
              </w:rPr>
              <w:t xml:space="preserve">Universal Learning Institute, Vancouver, Canada, Dec 2004 - Apr 2006. </w:t>
            </w:r>
            <w:r w:rsidRPr="008E42C9">
              <w:rPr>
                <w:rFonts w:cs="Tahoma"/>
                <w:color w:val="000000"/>
                <w:lang w:eastAsia="zh-CN"/>
              </w:rPr>
              <w:t>It is especially suitable for SME and education organizations by using Perl, CGI, LAMP and Web Design tools. The E-Commerce application is quite like Lotus Notes.</w:t>
            </w:r>
          </w:p>
          <w:p w14:paraId="40D3FD5C" w14:textId="4418E671" w:rsidR="00AB3A91" w:rsidRPr="008E42C9" w:rsidRDefault="008B514A" w:rsidP="00C866C5">
            <w:pPr>
              <w:spacing w:before="40" w:after="120" w:line="240" w:lineRule="auto"/>
              <w:jc w:val="both"/>
              <w:rPr>
                <w:rFonts w:cs="Tahoma"/>
                <w:color w:val="000000"/>
                <w:lang w:eastAsia="zh-CN"/>
              </w:rPr>
            </w:pPr>
            <w:r w:rsidRPr="008E42C9">
              <w:rPr>
                <w:rFonts w:cs="Tahoma"/>
                <w:color w:val="000000"/>
                <w:lang w:eastAsia="zh-CN"/>
              </w:rPr>
              <w:t>It is a very popular system of cutting down the budget and improving the functionality and efficiency, with a high appreciation by customers such as Vancouver Universal Learning Institute.</w:t>
            </w:r>
          </w:p>
        </w:tc>
      </w:tr>
      <w:tr w:rsidR="008B514A" w:rsidRPr="008E42C9" w14:paraId="13649225" w14:textId="77777777" w:rsidTr="00C866C5">
        <w:trPr>
          <w:trHeight w:val="600"/>
        </w:trPr>
        <w:tc>
          <w:tcPr>
            <w:tcW w:w="352" w:type="dxa"/>
            <w:vMerge/>
          </w:tcPr>
          <w:p w14:paraId="373631F9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3D98C16E" w14:textId="77777777" w:rsidR="008B514A" w:rsidRPr="008E42C9" w:rsidRDefault="00CC5001" w:rsidP="00C866C5">
            <w:pPr>
              <w:pStyle w:val="Title"/>
              <w:spacing w:after="40"/>
              <w:jc w:val="both"/>
              <w:rPr>
                <w:rFonts w:cs="Tahoma"/>
                <w:color w:val="000000"/>
              </w:rPr>
            </w:pPr>
            <w:r>
              <w:rPr>
                <w:rFonts w:cs="Tahoma"/>
                <w:b w:val="0"/>
              </w:rPr>
              <w:pict w14:anchorId="1BF07EFC">
                <v:shape id="_x0000_i1039" type="#_x0000_t75" style="width:6in;height:7.2pt" o:hrpct="0" o:hr="t">
                  <v:imagedata r:id="rId52" o:title=""/>
                </v:shape>
              </w:pict>
            </w:r>
          </w:p>
          <w:p w14:paraId="112873DD" w14:textId="44E4AC2A" w:rsidR="008B514A" w:rsidRPr="008E42C9" w:rsidRDefault="008B514A" w:rsidP="00C866C5">
            <w:pPr>
              <w:pStyle w:val="Title"/>
              <w:spacing w:after="40"/>
              <w:jc w:val="both"/>
              <w:rPr>
                <w:rFonts w:eastAsia="MS Mincho" w:cs="Tahoma"/>
                <w:b w:val="0"/>
                <w:color w:val="000000"/>
                <w:lang w:eastAsia="ja-JP"/>
              </w:rPr>
            </w:pPr>
            <w:r w:rsidRPr="008E42C9">
              <w:rPr>
                <w:rFonts w:cs="Tahoma"/>
                <w:snapToGrid w:val="0"/>
                <w:color w:val="000000"/>
              </w:rPr>
              <w:t>FedEx</w:t>
            </w:r>
            <w:r w:rsidR="004C119C" w:rsidRPr="008E42C9">
              <w:rPr>
                <w:rFonts w:cs="Tahoma"/>
                <w:snapToGrid w:val="0"/>
                <w:color w:val="000000"/>
              </w:rPr>
              <w:t xml:space="preserve"> (</w:t>
            </w:r>
            <w:hyperlink r:id="rId53" w:history="1">
              <w:r w:rsidR="00052C55" w:rsidRPr="008E42C9">
                <w:rPr>
                  <w:rStyle w:val="Hyperlink"/>
                  <w:rFonts w:eastAsia="MS Mincho" w:cs="Tahoma"/>
                  <w:b w:val="0"/>
                  <w:snapToGrid w:val="0"/>
                  <w:lang w:eastAsia="ja-JP"/>
                </w:rPr>
                <w:t>http://fedex.com</w:t>
              </w:r>
            </w:hyperlink>
            <w:r w:rsidR="00052C55" w:rsidRPr="008E42C9">
              <w:rPr>
                <w:rFonts w:eastAsia="MS Mincho" w:cs="Tahoma"/>
                <w:b w:val="0"/>
                <w:snapToGrid w:val="0"/>
                <w:color w:val="000000"/>
                <w:lang w:eastAsia="ja-JP"/>
              </w:rPr>
              <w:t xml:space="preserve">, </w:t>
            </w:r>
            <w:hyperlink r:id="rId54" w:history="1">
              <w:r w:rsidR="00052C55" w:rsidRPr="008E42C9">
                <w:rPr>
                  <w:rStyle w:val="Hyperlink"/>
                  <w:rFonts w:eastAsia="MS Mincho" w:cs="Tahoma"/>
                  <w:b w:val="0"/>
                  <w:snapToGrid w:val="0"/>
                  <w:lang w:eastAsia="ja-JP"/>
                </w:rPr>
                <w:t>http://fedex.sg</w:t>
              </w:r>
            </w:hyperlink>
            <w:r w:rsidR="00052C55" w:rsidRPr="008E42C9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), </w:t>
            </w:r>
            <w:r w:rsidR="00052C55" w:rsidRPr="008E42C9">
              <w:rPr>
                <w:rFonts w:cs="Tahoma"/>
              </w:rPr>
              <w:t>Memphis TN</w:t>
            </w:r>
            <w:r w:rsidR="00052C55" w:rsidRPr="008E42C9">
              <w:rPr>
                <w:rFonts w:eastAsia="MS Mincho" w:cs="Tahoma"/>
                <w:lang w:eastAsia="ja-JP"/>
              </w:rPr>
              <w:t>, and Singapore</w:t>
            </w:r>
          </w:p>
          <w:p w14:paraId="077E7F77" w14:textId="0A4D56D2" w:rsidR="00052C55" w:rsidRPr="008E42C9" w:rsidRDefault="00052C55" w:rsidP="00C866C5">
            <w:pPr>
              <w:pStyle w:val="Title"/>
              <w:spacing w:after="40"/>
              <w:jc w:val="both"/>
              <w:rPr>
                <w:rFonts w:eastAsia="MS Mincho" w:cs="Tahoma"/>
                <w:i/>
                <w:color w:val="000000"/>
                <w:lang w:eastAsia="ja-JP"/>
              </w:rPr>
            </w:pPr>
            <w:r w:rsidRPr="008E42C9">
              <w:rPr>
                <w:rFonts w:cs="Tahoma"/>
                <w:i/>
                <w:color w:val="000000"/>
              </w:rPr>
              <w:t>Programmer Analyst</w:t>
            </w:r>
            <w:r w:rsidRPr="008E42C9">
              <w:rPr>
                <w:rFonts w:eastAsia="MS Mincho" w:cs="Tahoma"/>
                <w:i/>
                <w:color w:val="000000"/>
                <w:lang w:eastAsia="ja-JP"/>
              </w:rPr>
              <w:t xml:space="preserve">, </w:t>
            </w:r>
            <w:r w:rsidRPr="008E42C9">
              <w:rPr>
                <w:rFonts w:cs="Tahoma"/>
                <w:i/>
                <w:color w:val="000000"/>
              </w:rPr>
              <w:t>Oct 2000-</w:t>
            </w:r>
            <w:r w:rsidRPr="008E42C9">
              <w:rPr>
                <w:rFonts w:cs="Tahoma"/>
                <w:i/>
                <w:color w:val="000000"/>
                <w:lang w:eastAsia="zh-CN"/>
              </w:rPr>
              <w:t xml:space="preserve">Dec </w:t>
            </w:r>
            <w:r w:rsidRPr="008E42C9">
              <w:rPr>
                <w:rFonts w:cs="Tahoma"/>
                <w:i/>
                <w:color w:val="000000"/>
              </w:rPr>
              <w:t xml:space="preserve">2003, </w:t>
            </w:r>
            <w:r w:rsidRPr="008E42C9">
              <w:rPr>
                <w:rFonts w:cs="Tahoma"/>
                <w:bCs/>
                <w:i/>
                <w:color w:val="000000"/>
                <w:lang w:eastAsia="zh-CN"/>
              </w:rPr>
              <w:t>Feb 2007</w:t>
            </w:r>
            <w:r w:rsidRPr="008E42C9">
              <w:rPr>
                <w:rFonts w:cs="Tahoma"/>
                <w:bCs/>
                <w:i/>
                <w:color w:val="000000"/>
              </w:rPr>
              <w:t>-</w:t>
            </w:r>
            <w:r w:rsidRPr="008E42C9">
              <w:rPr>
                <w:rFonts w:cs="Tahoma"/>
                <w:bCs/>
                <w:i/>
                <w:color w:val="000000"/>
                <w:lang w:eastAsia="zh-CN"/>
              </w:rPr>
              <w:t>Sep 2007</w:t>
            </w:r>
            <w:r w:rsidRPr="008E42C9">
              <w:rPr>
                <w:rFonts w:eastAsia="MS Mincho" w:cs="Tahoma"/>
                <w:bCs/>
                <w:i/>
                <w:color w:val="000000"/>
                <w:lang w:eastAsia="ja-JP"/>
              </w:rPr>
              <w:t xml:space="preserve"> </w:t>
            </w:r>
          </w:p>
          <w:p w14:paraId="7A2BBEFE" w14:textId="77777777" w:rsidR="008B514A" w:rsidRPr="008E42C9" w:rsidRDefault="00CC5001" w:rsidP="00C866C5">
            <w:pPr>
              <w:pStyle w:val="Title"/>
              <w:spacing w:after="40"/>
              <w:jc w:val="both"/>
              <w:rPr>
                <w:rFonts w:cs="Tahoma"/>
                <w:color w:val="000000"/>
              </w:rPr>
            </w:pPr>
            <w:r>
              <w:rPr>
                <w:rFonts w:cs="Tahoma"/>
                <w:b w:val="0"/>
              </w:rPr>
              <w:pict w14:anchorId="406F033E">
                <v:shape id="_x0000_i1040" type="#_x0000_t75" style="width:6in;height:7.2pt" o:hrpct="0" o:hr="t">
                  <v:imagedata r:id="rId55" o:title=""/>
                </v:shape>
              </w:pict>
            </w:r>
          </w:p>
        </w:tc>
      </w:tr>
      <w:tr w:rsidR="008B514A" w:rsidRPr="008E42C9" w14:paraId="7D0A53A1" w14:textId="77777777" w:rsidTr="00C866C5">
        <w:trPr>
          <w:trHeight w:val="540"/>
        </w:trPr>
        <w:tc>
          <w:tcPr>
            <w:tcW w:w="352" w:type="dxa"/>
            <w:vMerge/>
          </w:tcPr>
          <w:p w14:paraId="27AF46A3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369BE029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Design and develop FedEx GIVS (Global Inventory Visibility System) and EC-IV (E-Commerce Inventory Visibility) System.</w:t>
            </w:r>
          </w:p>
          <w:p w14:paraId="30C66F11" w14:textId="77777777" w:rsidR="008B514A" w:rsidRPr="008E42C9" w:rsidRDefault="008B514A" w:rsidP="00C866C5">
            <w:pPr>
              <w:pStyle w:val="bulletedlist"/>
              <w:numPr>
                <w:ilvl w:val="0"/>
                <w:numId w:val="11"/>
              </w:numPr>
              <w:jc w:val="both"/>
              <w:rPr>
                <w:rFonts w:cs="Tahoma"/>
                <w:b/>
                <w:snapToGrid w:val="0"/>
                <w:u w:val="single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Project 1: FedEx Global Clearance System</w:t>
            </w:r>
          </w:p>
          <w:p w14:paraId="5E599992" w14:textId="77777777" w:rsidR="008B514A" w:rsidRPr="008E42C9" w:rsidRDefault="008B514A" w:rsidP="00C866C5">
            <w:pPr>
              <w:jc w:val="both"/>
              <w:rPr>
                <w:rFonts w:cs="Tahoma"/>
                <w:lang w:val="en-CA" w:eastAsia="zh-CN"/>
              </w:rPr>
            </w:pPr>
            <w:r w:rsidRPr="008E42C9">
              <w:rPr>
                <w:rFonts w:cs="Tahoma"/>
                <w:lang w:eastAsia="zh-CN"/>
              </w:rPr>
              <w:t>Developing FedEx Global Clearance System for Australia, Korea and China by using:</w:t>
            </w:r>
          </w:p>
          <w:p w14:paraId="611065C2" w14:textId="77777777" w:rsidR="008B514A" w:rsidRPr="008E42C9" w:rsidRDefault="008B514A" w:rsidP="00C866C5">
            <w:pPr>
              <w:spacing w:before="40" w:after="80" w:line="240" w:lineRule="auto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cs="Tahoma"/>
                <w:lang w:eastAsia="zh-CN"/>
              </w:rPr>
              <w:t>Perl, Java and J2EE, Oracle PL/SQL.</w:t>
            </w:r>
          </w:p>
          <w:p w14:paraId="10BED908" w14:textId="77777777" w:rsidR="008B514A" w:rsidRPr="008E42C9" w:rsidRDefault="008B514A" w:rsidP="00C866C5">
            <w:pPr>
              <w:pStyle w:val="bulletedlist"/>
              <w:numPr>
                <w:ilvl w:val="0"/>
                <w:numId w:val="11"/>
              </w:numPr>
              <w:jc w:val="both"/>
              <w:rPr>
                <w:rFonts w:cs="Tahoma"/>
                <w:b/>
                <w:snapToGrid w:val="0"/>
                <w:u w:val="single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Project 2: Tracking Shipment Maintenance and Integrated Application</w:t>
            </w:r>
          </w:p>
          <w:p w14:paraId="562104F3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Integrate</w:t>
            </w:r>
            <w:r w:rsidRPr="008E42C9">
              <w:rPr>
                <w:rFonts w:cs="Tahoma"/>
                <w:snapToGrid w:val="0"/>
                <w:lang w:eastAsia="zh-CN"/>
              </w:rPr>
              <w:t>d</w:t>
            </w:r>
            <w:r w:rsidRPr="008E42C9">
              <w:rPr>
                <w:rFonts w:cs="Tahoma"/>
                <w:snapToGrid w:val="0"/>
              </w:rPr>
              <w:t xml:space="preserve"> and maintenance FedEx Asia-Pacific tracking shipment data source (inbound and outbound): Perl</w:t>
            </w:r>
            <w:r w:rsidRPr="008E42C9">
              <w:rPr>
                <w:rFonts w:cs="Tahoma"/>
                <w:snapToGrid w:val="0"/>
                <w:lang w:eastAsia="zh-CN"/>
              </w:rPr>
              <w:t xml:space="preserve">, C </w:t>
            </w:r>
            <w:r w:rsidRPr="008E42C9">
              <w:rPr>
                <w:rFonts w:cs="Tahoma"/>
                <w:snapToGrid w:val="0"/>
              </w:rPr>
              <w:t>(TCP/IP servers + Message Queue), Oracle PL/SQL and Oracle XML, SOAP, Web Services, Shell Script, etc.</w:t>
            </w:r>
          </w:p>
          <w:p w14:paraId="19A4331B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This project greatly improved performance, update and simplify structure.</w:t>
            </w:r>
          </w:p>
          <w:p w14:paraId="613711D5" w14:textId="77777777" w:rsidR="008B514A" w:rsidRPr="008E42C9" w:rsidRDefault="008B514A" w:rsidP="00C866C5">
            <w:pPr>
              <w:pStyle w:val="bulletedlist"/>
              <w:numPr>
                <w:ilvl w:val="0"/>
                <w:numId w:val="10"/>
              </w:numPr>
              <w:spacing w:line="240" w:lineRule="auto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Project 3: B2B E-Commerce application and CGI Web Programming</w:t>
            </w:r>
            <w:r w:rsidRPr="008E42C9">
              <w:rPr>
                <w:rFonts w:cs="Tahoma"/>
                <w:snapToGrid w:val="0"/>
              </w:rPr>
              <w:t xml:space="preserve"> </w:t>
            </w:r>
          </w:p>
          <w:p w14:paraId="659F45E7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Designed and developed several websites: such as</w:t>
            </w:r>
            <w:r w:rsidRPr="008E42C9">
              <w:rPr>
                <w:rFonts w:cs="Tahoma"/>
                <w:i/>
                <w:snapToGrid w:val="0"/>
              </w:rPr>
              <w:t xml:space="preserve"> </w:t>
            </w:r>
            <w:hyperlink r:id="rId56" w:history="1">
              <w:r w:rsidRPr="008E42C9">
                <w:rPr>
                  <w:rStyle w:val="Hyperlink"/>
                  <w:rFonts w:cs="Tahoma"/>
                  <w:i/>
                  <w:snapToGrid w:val="0"/>
                </w:rPr>
                <w:t>http://www.givs.com.sg</w:t>
              </w:r>
            </w:hyperlink>
            <w:r w:rsidRPr="008E42C9">
              <w:rPr>
                <w:rFonts w:cs="Tahoma"/>
                <w:i/>
                <w:snapToGrid w:val="0"/>
              </w:rPr>
              <w:t xml:space="preserve">, </w:t>
            </w:r>
            <w:hyperlink r:id="rId57" w:history="1">
              <w:r w:rsidRPr="008E42C9">
                <w:rPr>
                  <w:rStyle w:val="Hyperlink"/>
                  <w:rFonts w:cs="Tahoma"/>
                  <w:i/>
                  <w:snapToGrid w:val="0"/>
                </w:rPr>
                <w:t>http://tais.givs.com.sg</w:t>
              </w:r>
            </w:hyperlink>
            <w:r w:rsidRPr="008E42C9">
              <w:rPr>
                <w:rFonts w:cs="Tahoma"/>
                <w:snapToGrid w:val="0"/>
              </w:rPr>
              <w:t>, for FedEx E-Business (B2B, B2C) application</w:t>
            </w:r>
            <w:r w:rsidRPr="008E42C9">
              <w:rPr>
                <w:rFonts w:cs="Tahoma"/>
                <w:snapToGrid w:val="0"/>
                <w:lang w:eastAsia="zh-CN"/>
              </w:rPr>
              <w:t>s</w:t>
            </w:r>
            <w:r w:rsidRPr="008E42C9">
              <w:rPr>
                <w:rFonts w:cs="Tahoma"/>
                <w:snapToGrid w:val="0"/>
              </w:rPr>
              <w:t xml:space="preserve">: </w:t>
            </w:r>
          </w:p>
          <w:p w14:paraId="62E995F0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8" w:hanging="288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Perl</w:t>
            </w:r>
            <w:r w:rsidRPr="008E42C9">
              <w:rPr>
                <w:rFonts w:cs="Tahoma"/>
                <w:snapToGrid w:val="0"/>
                <w:lang w:eastAsia="zh-CN"/>
              </w:rPr>
              <w:t>/C</w:t>
            </w:r>
            <w:r w:rsidRPr="008E42C9">
              <w:rPr>
                <w:rFonts w:cs="Tahoma"/>
                <w:snapToGrid w:val="0"/>
              </w:rPr>
              <w:t xml:space="preserve"> + Sybase SQL, Apache, </w:t>
            </w:r>
            <w:proofErr w:type="spellStart"/>
            <w:r w:rsidRPr="008E42C9">
              <w:rPr>
                <w:rFonts w:cs="Tahoma"/>
                <w:snapToGrid w:val="0"/>
              </w:rPr>
              <w:t>mod_perl</w:t>
            </w:r>
            <w:proofErr w:type="spellEnd"/>
            <w:r w:rsidRPr="008E42C9">
              <w:rPr>
                <w:rFonts w:cs="Tahoma"/>
                <w:snapToGrid w:val="0"/>
              </w:rPr>
              <w:t>, HTML</w:t>
            </w:r>
            <w:proofErr w:type="gramStart"/>
            <w:r w:rsidRPr="008E42C9">
              <w:rPr>
                <w:rFonts w:cs="Tahoma"/>
                <w:snapToGrid w:val="0"/>
              </w:rPr>
              <w:t>::</w:t>
            </w:r>
            <w:proofErr w:type="gramEnd"/>
            <w:r w:rsidRPr="008E42C9">
              <w:rPr>
                <w:rFonts w:cs="Tahoma"/>
                <w:snapToGrid w:val="0"/>
              </w:rPr>
              <w:t>Template, Apache::Session, CGI, DBI in Solaris</w:t>
            </w:r>
          </w:p>
          <w:p w14:paraId="0CAB3E25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snapToGrid w:val="0"/>
                <w:lang w:eastAsia="zh-CN"/>
              </w:rPr>
            </w:pPr>
            <w:r w:rsidRPr="008E42C9">
              <w:rPr>
                <w:rFonts w:cs="Tahoma"/>
                <w:snapToGrid w:val="0"/>
              </w:rPr>
              <w:t>These websites are interface-friendly, response-rapidly, robust and security, including almost all mainly CGI application technology.</w:t>
            </w:r>
          </w:p>
          <w:p w14:paraId="1DC0683A" w14:textId="77777777" w:rsidR="008B514A" w:rsidRPr="008E42C9" w:rsidRDefault="008B514A" w:rsidP="00C866C5">
            <w:pPr>
              <w:pStyle w:val="bulletedlist"/>
              <w:jc w:val="both"/>
              <w:rPr>
                <w:rFonts w:cs="Tahoma"/>
                <w:b/>
                <w:snapToGrid w:val="0"/>
                <w:u w:val="single"/>
              </w:rPr>
            </w:pPr>
            <w:r w:rsidRPr="008E42C9">
              <w:rPr>
                <w:rFonts w:cs="Tahoma"/>
                <w:b/>
                <w:snapToGrid w:val="0"/>
                <w:u w:val="single"/>
              </w:rPr>
              <w:t>Project 4: Wireless Application</w:t>
            </w:r>
          </w:p>
          <w:p w14:paraId="1D599CCD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This project provides mobile users an easy approach to access FedEx tracking information.</w:t>
            </w:r>
          </w:p>
          <w:p w14:paraId="1B8DB311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By using Oracle's online studio application server (</w:t>
            </w:r>
            <w:hyperlink r:id="rId58" w:history="1">
              <w:r w:rsidRPr="008E42C9">
                <w:rPr>
                  <w:rStyle w:val="Hyperlink"/>
                  <w:rFonts w:cs="Tahoma"/>
                  <w:i/>
                  <w:snapToGrid w:val="0"/>
                </w:rPr>
                <w:t>http://studio.oraclemobile.com</w:t>
              </w:r>
            </w:hyperlink>
            <w:r w:rsidRPr="008E42C9">
              <w:rPr>
                <w:rFonts w:cs="Tahoma"/>
                <w:snapToGrid w:val="0"/>
              </w:rPr>
              <w:t>) as intermediate, CGI programs receive and analyze user's input message, query FedEx tracking database, wrap shipment data into XML format, and return result.</w:t>
            </w:r>
          </w:p>
          <w:p w14:paraId="6FADD351" w14:textId="77777777" w:rsidR="008B514A" w:rsidRPr="008E42C9" w:rsidRDefault="008B514A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8" w:hanging="288"/>
              <w:jc w:val="both"/>
              <w:rPr>
                <w:rFonts w:cs="Tahoma"/>
                <w:snapToGrid w:val="0"/>
              </w:rPr>
            </w:pPr>
            <w:r w:rsidRPr="008E42C9">
              <w:rPr>
                <w:rFonts w:cs="Tahoma"/>
                <w:snapToGrid w:val="0"/>
              </w:rPr>
              <w:t>Perl</w:t>
            </w:r>
            <w:r w:rsidRPr="008E42C9">
              <w:rPr>
                <w:rFonts w:cs="Tahoma"/>
                <w:snapToGrid w:val="0"/>
                <w:lang w:eastAsia="zh-CN"/>
              </w:rPr>
              <w:t xml:space="preserve">/Java, </w:t>
            </w:r>
            <w:r w:rsidRPr="008E42C9">
              <w:rPr>
                <w:rFonts w:cs="Tahoma"/>
                <w:snapToGrid w:val="0"/>
              </w:rPr>
              <w:t>XML: XML as data transformation carrier, WML, Oracle PL/SQL.</w:t>
            </w:r>
          </w:p>
          <w:p w14:paraId="73EE30D6" w14:textId="77777777" w:rsidR="00AB3A91" w:rsidRPr="008E42C9" w:rsidRDefault="00AB3A91" w:rsidP="00C866C5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8" w:hanging="288"/>
              <w:jc w:val="both"/>
              <w:rPr>
                <w:rFonts w:cs="Tahoma"/>
                <w:snapToGrid w:val="0"/>
              </w:rPr>
            </w:pPr>
          </w:p>
        </w:tc>
      </w:tr>
      <w:tr w:rsidR="008B514A" w:rsidRPr="008E42C9" w14:paraId="6745A7D9" w14:textId="77777777" w:rsidTr="00C866C5">
        <w:trPr>
          <w:trHeight w:val="410"/>
        </w:trPr>
        <w:tc>
          <w:tcPr>
            <w:tcW w:w="352" w:type="dxa"/>
            <w:vMerge/>
          </w:tcPr>
          <w:p w14:paraId="6B166379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1F634A7F" w14:textId="77777777" w:rsidR="008B514A" w:rsidRPr="008E42C9" w:rsidRDefault="00CC5001" w:rsidP="00C866C5">
            <w:pPr>
              <w:pStyle w:val="Dates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pict w14:anchorId="680795C6">
                <v:shape id="_x0000_i1041" type="#_x0000_t75" style="width:6in;height:7.2pt" o:hrpct="0" o:hr="t">
                  <v:imagedata r:id="rId59" o:title=""/>
                </v:shape>
              </w:pict>
            </w:r>
          </w:p>
          <w:p w14:paraId="682CE363" w14:textId="0B05E82E" w:rsidR="00052C55" w:rsidRPr="008E42C9" w:rsidRDefault="00052C55" w:rsidP="00C866C5">
            <w:pPr>
              <w:pStyle w:val="Dates"/>
              <w:jc w:val="both"/>
              <w:rPr>
                <w:rFonts w:eastAsia="MS Mincho" w:cs="Tahoma"/>
                <w:b/>
                <w:lang w:eastAsia="ja-JP"/>
              </w:rPr>
            </w:pPr>
            <w:proofErr w:type="spellStart"/>
            <w:r w:rsidRPr="008E42C9">
              <w:rPr>
                <w:rFonts w:cs="Tahoma"/>
                <w:b/>
              </w:rPr>
              <w:t>Zhongxing</w:t>
            </w:r>
            <w:proofErr w:type="spellEnd"/>
            <w:r w:rsidRPr="008E42C9">
              <w:rPr>
                <w:rFonts w:cs="Tahoma"/>
                <w:b/>
              </w:rPr>
              <w:t xml:space="preserve"> Telecom Corp</w:t>
            </w:r>
            <w:r w:rsidR="008B514A" w:rsidRPr="008E42C9">
              <w:rPr>
                <w:rFonts w:cs="Tahoma"/>
                <w:b/>
              </w:rPr>
              <w:t xml:space="preserve"> </w:t>
            </w:r>
            <w:r w:rsidRPr="008E42C9">
              <w:rPr>
                <w:rFonts w:eastAsia="MS Mincho" w:cs="Tahoma"/>
                <w:b/>
                <w:lang w:eastAsia="ja-JP"/>
              </w:rPr>
              <w:t>(</w:t>
            </w:r>
            <w:hyperlink r:id="rId60" w:history="1">
              <w:r w:rsidRPr="008E42C9">
                <w:rPr>
                  <w:rStyle w:val="Hyperlink"/>
                  <w:rFonts w:eastAsia="MS Mincho" w:cs="Tahoma"/>
                  <w:lang w:eastAsia="ja-JP"/>
                </w:rPr>
                <w:t>http://wwwen.zte.com.cn/en/</w:t>
              </w:r>
            </w:hyperlink>
            <w:r w:rsidRPr="008E42C9">
              <w:rPr>
                <w:rFonts w:eastAsia="MS Mincho" w:cs="Tahoma"/>
                <w:b/>
                <w:lang w:eastAsia="ja-JP"/>
              </w:rPr>
              <w:t xml:space="preserve">), </w:t>
            </w:r>
            <w:r w:rsidRPr="008E42C9">
              <w:rPr>
                <w:rFonts w:cs="Tahoma"/>
                <w:b/>
              </w:rPr>
              <w:t>China</w:t>
            </w:r>
            <w:r w:rsidR="008B514A" w:rsidRPr="008E42C9">
              <w:rPr>
                <w:rFonts w:cs="Tahoma"/>
                <w:b/>
              </w:rPr>
              <w:t xml:space="preserve"> </w:t>
            </w:r>
          </w:p>
          <w:p w14:paraId="0545F7DC" w14:textId="0C593A31" w:rsidR="008B514A" w:rsidRPr="008E42C9" w:rsidRDefault="008B514A" w:rsidP="00C866C5">
            <w:pPr>
              <w:pStyle w:val="Dates"/>
              <w:jc w:val="both"/>
              <w:rPr>
                <w:rFonts w:cs="Tahoma"/>
                <w:b/>
                <w:i/>
              </w:rPr>
            </w:pPr>
            <w:r w:rsidRPr="008E42C9">
              <w:rPr>
                <w:rFonts w:cs="Tahoma"/>
                <w:b/>
                <w:i/>
              </w:rPr>
              <w:t>Senior Programmer</w:t>
            </w:r>
            <w:r w:rsidR="00052C55" w:rsidRPr="008E42C9">
              <w:rPr>
                <w:rFonts w:cs="Tahoma"/>
                <w:b/>
                <w:i/>
              </w:rPr>
              <w:t xml:space="preserve"> Mar 1998</w:t>
            </w:r>
            <w:r w:rsidR="00052C55" w:rsidRPr="008E42C9">
              <w:rPr>
                <w:rFonts w:cs="Tahoma"/>
                <w:b/>
                <w:i/>
                <w:lang w:eastAsia="zh-CN"/>
              </w:rPr>
              <w:t xml:space="preserve"> </w:t>
            </w:r>
            <w:r w:rsidR="00052C55" w:rsidRPr="008E42C9">
              <w:rPr>
                <w:rFonts w:cs="Tahoma"/>
                <w:b/>
                <w:i/>
              </w:rPr>
              <w:t xml:space="preserve"> - </w:t>
            </w:r>
            <w:r w:rsidR="00052C55" w:rsidRPr="008E42C9">
              <w:rPr>
                <w:rFonts w:cs="Tahoma"/>
                <w:b/>
                <w:i/>
                <w:lang w:eastAsia="zh-CN"/>
              </w:rPr>
              <w:t xml:space="preserve">Oct </w:t>
            </w:r>
            <w:r w:rsidR="0087164A" w:rsidRPr="008E42C9">
              <w:rPr>
                <w:rFonts w:cs="Tahoma"/>
                <w:b/>
                <w:i/>
              </w:rPr>
              <w:t>2000</w:t>
            </w:r>
          </w:p>
          <w:p w14:paraId="24208040" w14:textId="77777777" w:rsidR="008B514A" w:rsidRPr="008E42C9" w:rsidRDefault="00CC5001" w:rsidP="00C866C5">
            <w:pPr>
              <w:pStyle w:val="Dates"/>
              <w:jc w:val="both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pict w14:anchorId="3390C8A2">
                <v:shape id="_x0000_i1042" type="#_x0000_t75" style="width:6in;height:7.2pt" o:hrpct="0" o:hr="t">
                  <v:imagedata r:id="rId61" o:title=""/>
                </v:shape>
              </w:pict>
            </w:r>
          </w:p>
        </w:tc>
      </w:tr>
      <w:tr w:rsidR="008B514A" w:rsidRPr="008E42C9" w14:paraId="7FA8DBA7" w14:textId="77777777" w:rsidTr="00C866C5">
        <w:trPr>
          <w:trHeight w:val="1008"/>
        </w:trPr>
        <w:tc>
          <w:tcPr>
            <w:tcW w:w="352" w:type="dxa"/>
            <w:vMerge/>
          </w:tcPr>
          <w:p w14:paraId="71C61AC3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3BDBE01D" w14:textId="77777777" w:rsidR="008B514A" w:rsidRPr="008E42C9" w:rsidRDefault="008B514A" w:rsidP="00C866C5">
            <w:pPr>
              <w:spacing w:before="40" w:after="80" w:line="240" w:lineRule="auto"/>
              <w:jc w:val="both"/>
              <w:rPr>
                <w:rFonts w:cs="Tahoma"/>
                <w:lang w:eastAsia="zh-CN"/>
              </w:rPr>
            </w:pPr>
            <w:proofErr w:type="spellStart"/>
            <w:r w:rsidRPr="008E42C9">
              <w:rPr>
                <w:rFonts w:cs="Tahoma"/>
                <w:lang w:eastAsia="zh-CN"/>
              </w:rPr>
              <w:t>Zhongxing</w:t>
            </w:r>
            <w:proofErr w:type="spellEnd"/>
            <w:r w:rsidRPr="008E42C9">
              <w:rPr>
                <w:rFonts w:cs="Tahoma"/>
                <w:lang w:eastAsia="zh-CN"/>
              </w:rPr>
              <w:t xml:space="preserve"> Telecom Corp is China's largest listed telecommunications equipment provider specializing in offering customized network solutions for telecom carriers worldwide. Responsibility was CDMA design and development.</w:t>
            </w:r>
          </w:p>
          <w:p w14:paraId="5A21A1B3" w14:textId="77777777" w:rsidR="008B514A" w:rsidRPr="008E42C9" w:rsidRDefault="008B514A" w:rsidP="00C866C5">
            <w:pPr>
              <w:pStyle w:val="bulletedlist"/>
              <w:jc w:val="both"/>
              <w:rPr>
                <w:rFonts w:cs="Tahoma"/>
              </w:rPr>
            </w:pPr>
            <w:r w:rsidRPr="008E42C9">
              <w:rPr>
                <w:rFonts w:cs="Tahoma"/>
                <w:b/>
                <w:u w:val="single"/>
              </w:rPr>
              <w:t>Project 1: Network Communication Application</w:t>
            </w:r>
          </w:p>
          <w:p w14:paraId="7C4D3107" w14:textId="77777777" w:rsidR="008B514A" w:rsidRPr="008E42C9" w:rsidRDefault="008B514A" w:rsidP="00C866C5">
            <w:pPr>
              <w:pStyle w:val="bulletedlistlastline"/>
              <w:numPr>
                <w:ilvl w:val="0"/>
                <w:numId w:val="0"/>
              </w:numPr>
              <w:spacing w:after="80" w:line="240" w:lineRule="auto"/>
              <w:jc w:val="both"/>
              <w:rPr>
                <w:rFonts w:cs="Tahoma"/>
                <w:szCs w:val="16"/>
              </w:rPr>
            </w:pPr>
            <w:r w:rsidRPr="008E42C9">
              <w:rPr>
                <w:rFonts w:cs="Tahoma"/>
                <w:szCs w:val="16"/>
              </w:rPr>
              <w:t>Mainly responsible for network communication between Customer maintenance center (Windows workstations) and CDMA Base Stations.</w:t>
            </w:r>
          </w:p>
          <w:p w14:paraId="0EF0389D" w14:textId="77777777" w:rsidR="008B514A" w:rsidRPr="008E42C9" w:rsidRDefault="008B514A" w:rsidP="00C866C5">
            <w:pPr>
              <w:pStyle w:val="bulletedlistlastline"/>
              <w:numPr>
                <w:ilvl w:val="0"/>
                <w:numId w:val="0"/>
              </w:numPr>
              <w:spacing w:after="80" w:line="240" w:lineRule="auto"/>
              <w:jc w:val="both"/>
              <w:rPr>
                <w:rFonts w:cs="Tahoma"/>
                <w:szCs w:val="16"/>
                <w:lang w:eastAsia="zh-CN"/>
              </w:rPr>
            </w:pPr>
            <w:r w:rsidRPr="008E42C9">
              <w:rPr>
                <w:rFonts w:cs="Tahoma"/>
                <w:szCs w:val="16"/>
              </w:rPr>
              <w:t>By using TCP/IP and C</w:t>
            </w:r>
            <w:r w:rsidRPr="008E42C9">
              <w:rPr>
                <w:rFonts w:cs="Tahoma"/>
                <w:szCs w:val="16"/>
                <w:lang w:eastAsia="zh-CN"/>
              </w:rPr>
              <w:t>/C++</w:t>
            </w:r>
            <w:r w:rsidRPr="008E42C9">
              <w:rPr>
                <w:rFonts w:cs="Tahoma"/>
                <w:szCs w:val="16"/>
              </w:rPr>
              <w:t>, designed and programmed the whole process. The total programs (including TCP/IP Winsock executable application, DLL, Demonstrating) are more than 7000 lines. Developing environment is Windows NT Server 4.0/Visual Studio 97(VC++).</w:t>
            </w:r>
          </w:p>
          <w:p w14:paraId="362FC59A" w14:textId="77777777" w:rsidR="008B514A" w:rsidRPr="008E42C9" w:rsidRDefault="008B514A" w:rsidP="00C866C5">
            <w:pPr>
              <w:pStyle w:val="bulletedlist"/>
              <w:jc w:val="both"/>
              <w:rPr>
                <w:rFonts w:cs="Tahoma"/>
              </w:rPr>
            </w:pPr>
            <w:r w:rsidRPr="008E42C9">
              <w:rPr>
                <w:rFonts w:cs="Tahoma"/>
                <w:b/>
                <w:u w:val="single"/>
              </w:rPr>
              <w:t>Project 2: Online charging for CDMA Customers</w:t>
            </w:r>
          </w:p>
          <w:p w14:paraId="7B633A21" w14:textId="77777777" w:rsidR="008B514A" w:rsidRPr="008E42C9" w:rsidRDefault="008B514A" w:rsidP="00C866C5">
            <w:pPr>
              <w:pStyle w:val="bulletedlistlastline"/>
              <w:numPr>
                <w:ilvl w:val="0"/>
                <w:numId w:val="0"/>
              </w:numPr>
              <w:spacing w:after="80" w:line="240" w:lineRule="auto"/>
              <w:jc w:val="both"/>
              <w:rPr>
                <w:rFonts w:cs="Tahoma"/>
                <w:szCs w:val="16"/>
              </w:rPr>
            </w:pPr>
            <w:r w:rsidRPr="008E42C9">
              <w:rPr>
                <w:rFonts w:cs="Tahoma"/>
                <w:szCs w:val="16"/>
              </w:rPr>
              <w:t>As a primary designer and programmer, programming CDMA computing fee codes.</w:t>
            </w:r>
          </w:p>
          <w:p w14:paraId="0D1A784C" w14:textId="77777777" w:rsidR="008B514A" w:rsidRPr="008E42C9" w:rsidRDefault="008B514A" w:rsidP="00C866C5">
            <w:pPr>
              <w:pStyle w:val="bulletedlistlastline"/>
              <w:numPr>
                <w:ilvl w:val="0"/>
                <w:numId w:val="0"/>
              </w:numPr>
              <w:spacing w:after="80" w:line="240" w:lineRule="auto"/>
              <w:jc w:val="both"/>
              <w:rPr>
                <w:rFonts w:cs="Tahoma"/>
                <w:szCs w:val="16"/>
              </w:rPr>
            </w:pPr>
            <w:r w:rsidRPr="008E42C9">
              <w:rPr>
                <w:rFonts w:cs="Tahoma"/>
                <w:szCs w:val="16"/>
              </w:rPr>
              <w:t xml:space="preserve">This project aimed at mobile phone's customer, to calculate fee. The total programs are more than 5000 lines of C language, including BSD Sockets, Sybase </w:t>
            </w:r>
            <w:proofErr w:type="spellStart"/>
            <w:r w:rsidRPr="008E42C9">
              <w:rPr>
                <w:rFonts w:cs="Tahoma"/>
                <w:szCs w:val="16"/>
              </w:rPr>
              <w:t>Db</w:t>
            </w:r>
            <w:proofErr w:type="spellEnd"/>
            <w:r w:rsidRPr="008E42C9">
              <w:rPr>
                <w:rFonts w:cs="Tahoma"/>
                <w:szCs w:val="16"/>
              </w:rPr>
              <w:t>-library, SQL statements under DEC UNIX environment.</w:t>
            </w:r>
          </w:p>
          <w:p w14:paraId="38CBEDDF" w14:textId="77777777" w:rsidR="008B514A" w:rsidRPr="008E42C9" w:rsidRDefault="008B514A" w:rsidP="00C866C5">
            <w:pPr>
              <w:pStyle w:val="bulletedlistlastline"/>
              <w:numPr>
                <w:ilvl w:val="0"/>
                <w:numId w:val="0"/>
              </w:numPr>
              <w:spacing w:after="80" w:line="240" w:lineRule="auto"/>
              <w:jc w:val="both"/>
              <w:rPr>
                <w:rFonts w:cs="Tahoma"/>
                <w:szCs w:val="16"/>
                <w:lang w:eastAsia="zh-CN"/>
              </w:rPr>
            </w:pPr>
            <w:r w:rsidRPr="008E42C9">
              <w:rPr>
                <w:rFonts w:cs="Tahoma"/>
                <w:szCs w:val="16"/>
              </w:rPr>
              <w:t xml:space="preserve">The program was launched from July 1999, covered with whole Shaanxi province. </w:t>
            </w:r>
            <w:r w:rsidRPr="008E42C9">
              <w:rPr>
                <w:rFonts w:cs="Tahoma"/>
                <w:b/>
                <w:szCs w:val="16"/>
              </w:rPr>
              <w:t>It was elected as the First-Class award of science and technology progress in Post and Telecommunication Department of Shaanxi Province</w:t>
            </w:r>
            <w:r w:rsidRPr="008E42C9">
              <w:rPr>
                <w:rFonts w:cs="Tahoma"/>
                <w:szCs w:val="16"/>
              </w:rPr>
              <w:t>.</w:t>
            </w:r>
          </w:p>
          <w:p w14:paraId="78E3896B" w14:textId="77777777" w:rsidR="008B514A" w:rsidRPr="008E42C9" w:rsidRDefault="008B514A" w:rsidP="00C866C5">
            <w:pPr>
              <w:pStyle w:val="bulletedlist"/>
              <w:jc w:val="both"/>
              <w:rPr>
                <w:rFonts w:cs="Tahoma"/>
              </w:rPr>
            </w:pPr>
            <w:r w:rsidRPr="008E42C9">
              <w:rPr>
                <w:rFonts w:cs="Tahoma"/>
                <w:b/>
                <w:u w:val="single"/>
              </w:rPr>
              <w:t>Project 3: CDMA Security Management</w:t>
            </w:r>
          </w:p>
          <w:p w14:paraId="6798F293" w14:textId="5D59045B" w:rsidR="00AB3A91" w:rsidRPr="008E42C9" w:rsidRDefault="008B514A" w:rsidP="00C866C5">
            <w:pPr>
              <w:pStyle w:val="bulletedlistlastline"/>
              <w:numPr>
                <w:ilvl w:val="0"/>
                <w:numId w:val="0"/>
              </w:numPr>
              <w:spacing w:after="40" w:line="240" w:lineRule="auto"/>
              <w:jc w:val="both"/>
              <w:rPr>
                <w:rFonts w:cs="Tahoma"/>
                <w:szCs w:val="16"/>
              </w:rPr>
            </w:pPr>
            <w:r w:rsidRPr="008E42C9">
              <w:rPr>
                <w:rFonts w:cs="Tahoma"/>
                <w:szCs w:val="16"/>
              </w:rPr>
              <w:t>This project involved CDMA system security. Designed and programmed a Delphi application program to access database - MS SQL Server 6.5. It was running under Windows NT 4.0, with abundant and easy-operating interface. The total programs are about 2000 lines.</w:t>
            </w:r>
          </w:p>
        </w:tc>
      </w:tr>
      <w:tr w:rsidR="008B514A" w:rsidRPr="008E42C9" w14:paraId="190451D5" w14:textId="77777777" w:rsidTr="00C866C5">
        <w:trPr>
          <w:trHeight w:val="542"/>
        </w:trPr>
        <w:tc>
          <w:tcPr>
            <w:tcW w:w="352" w:type="dxa"/>
            <w:vMerge w:val="restart"/>
          </w:tcPr>
          <w:p w14:paraId="263E8410" w14:textId="77777777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6C3411DA" w14:textId="77777777" w:rsidR="008B514A" w:rsidRPr="008E42C9" w:rsidRDefault="00CC5001" w:rsidP="00C866C5">
            <w:pPr>
              <w:spacing w:before="60"/>
              <w:ind w:right="160"/>
              <w:jc w:val="both"/>
              <w:rPr>
                <w:rFonts w:cs="Tahoma"/>
                <w:b/>
                <w:snapToGrid w:val="0"/>
                <w:spacing w:val="0"/>
              </w:rPr>
            </w:pPr>
            <w:r>
              <w:rPr>
                <w:rFonts w:cs="Tahoma"/>
                <w:b/>
              </w:rPr>
              <w:pict w14:anchorId="4F2779A2">
                <v:shape id="_x0000_i1043" type="#_x0000_t75" style="width:6in;height:7.2pt" o:hrpct="0" o:hr="t">
                  <v:imagedata r:id="rId62" o:title=""/>
                </v:shape>
              </w:pict>
            </w:r>
          </w:p>
          <w:p w14:paraId="4F544AAA" w14:textId="77777777" w:rsidR="00052C55" w:rsidRPr="008E42C9" w:rsidRDefault="008B514A" w:rsidP="00C866C5">
            <w:pPr>
              <w:spacing w:before="60"/>
              <w:ind w:right="160"/>
              <w:jc w:val="both"/>
              <w:rPr>
                <w:rFonts w:eastAsia="MS Mincho" w:cs="Tahoma"/>
                <w:b/>
                <w:snapToGrid w:val="0"/>
                <w:spacing w:val="0"/>
                <w:lang w:eastAsia="ja-JP"/>
              </w:rPr>
            </w:pPr>
            <w:proofErr w:type="spellStart"/>
            <w:r w:rsidRPr="008E42C9">
              <w:rPr>
                <w:rFonts w:cs="Tahoma"/>
                <w:b/>
                <w:snapToGrid w:val="0"/>
                <w:spacing w:val="0"/>
              </w:rPr>
              <w:t>Nantian</w:t>
            </w:r>
            <w:proofErr w:type="spellEnd"/>
            <w:r w:rsidRPr="008E42C9">
              <w:rPr>
                <w:rFonts w:cs="Tahoma"/>
                <w:b/>
                <w:snapToGrid w:val="0"/>
                <w:spacing w:val="0"/>
              </w:rPr>
              <w:t xml:space="preserve"> Computer Corp</w:t>
            </w:r>
            <w:proofErr w:type="gramStart"/>
            <w:r w:rsidRPr="008E42C9">
              <w:rPr>
                <w:rFonts w:cs="Tahoma"/>
                <w:b/>
                <w:snapToGrid w:val="0"/>
                <w:spacing w:val="0"/>
              </w:rPr>
              <w:t xml:space="preserve">,  </w:t>
            </w:r>
            <w:r w:rsidR="00052C55" w:rsidRPr="008E42C9">
              <w:rPr>
                <w:rFonts w:eastAsia="MS Mincho" w:cs="Tahoma"/>
                <w:b/>
                <w:snapToGrid w:val="0"/>
                <w:spacing w:val="0"/>
                <w:lang w:eastAsia="ja-JP"/>
              </w:rPr>
              <w:t>China</w:t>
            </w:r>
            <w:proofErr w:type="gramEnd"/>
          </w:p>
          <w:p w14:paraId="3DB9E0BF" w14:textId="036C0D7F" w:rsidR="008B514A" w:rsidRPr="008E42C9" w:rsidRDefault="00055FDB" w:rsidP="00C866C5">
            <w:pPr>
              <w:spacing w:before="60"/>
              <w:ind w:right="160"/>
              <w:jc w:val="both"/>
              <w:rPr>
                <w:rFonts w:cs="Tahoma"/>
                <w:b/>
                <w:snapToGrid w:val="0"/>
                <w:spacing w:val="0"/>
                <w:lang w:eastAsia="zh-CN"/>
              </w:rPr>
            </w:pPr>
            <w:r w:rsidRPr="008E42C9">
              <w:rPr>
                <w:rFonts w:cs="Tahoma"/>
                <w:b/>
                <w:i/>
              </w:rPr>
              <w:t>Associate Engineer</w:t>
            </w:r>
            <w:r w:rsidRPr="008E42C9">
              <w:rPr>
                <w:rFonts w:eastAsia="MS Mincho" w:cs="Tahoma"/>
                <w:b/>
                <w:i/>
                <w:lang w:eastAsia="ja-JP"/>
              </w:rPr>
              <w:t>,</w:t>
            </w:r>
            <w:r w:rsidRPr="008E42C9">
              <w:rPr>
                <w:rFonts w:cs="Tahoma"/>
                <w:b/>
                <w:i/>
              </w:rPr>
              <w:t xml:space="preserve"> </w:t>
            </w:r>
            <w:r w:rsidR="008B514A" w:rsidRPr="008E42C9">
              <w:rPr>
                <w:rFonts w:cs="Tahoma"/>
                <w:b/>
                <w:i/>
                <w:spacing w:val="0"/>
              </w:rPr>
              <w:t>System Engineer</w:t>
            </w:r>
            <w:r w:rsidR="00052C55" w:rsidRPr="008E42C9">
              <w:rPr>
                <w:rFonts w:eastAsia="MS Mincho" w:cs="Tahoma"/>
                <w:b/>
                <w:i/>
                <w:spacing w:val="0"/>
                <w:lang w:eastAsia="ja-JP"/>
              </w:rPr>
              <w:t xml:space="preserve">, </w:t>
            </w:r>
            <w:r w:rsidRPr="008E42C9">
              <w:rPr>
                <w:rFonts w:cs="Tahoma"/>
                <w:b/>
                <w:i/>
              </w:rPr>
              <w:t>Jul 1991</w:t>
            </w:r>
            <w:r w:rsidRPr="008E42C9">
              <w:rPr>
                <w:rFonts w:eastAsia="MS Mincho" w:cs="Tahoma"/>
                <w:b/>
                <w:i/>
                <w:lang w:eastAsia="ja-JP"/>
              </w:rPr>
              <w:t xml:space="preserve"> </w:t>
            </w:r>
            <w:r w:rsidR="00052C55" w:rsidRPr="008E42C9">
              <w:rPr>
                <w:rFonts w:cs="Tahoma"/>
                <w:b/>
                <w:i/>
                <w:snapToGrid w:val="0"/>
                <w:spacing w:val="0"/>
              </w:rPr>
              <w:t xml:space="preserve">- </w:t>
            </w:r>
            <w:r w:rsidR="00052C55" w:rsidRPr="008E42C9">
              <w:rPr>
                <w:rFonts w:cs="Tahoma"/>
                <w:b/>
                <w:i/>
                <w:snapToGrid w:val="0"/>
                <w:spacing w:val="0"/>
                <w:lang w:eastAsia="zh-CN"/>
              </w:rPr>
              <w:t xml:space="preserve">Feb </w:t>
            </w:r>
            <w:r w:rsidR="00052C55" w:rsidRPr="008E42C9">
              <w:rPr>
                <w:rFonts w:cs="Tahoma"/>
                <w:b/>
                <w:i/>
                <w:snapToGrid w:val="0"/>
                <w:spacing w:val="0"/>
              </w:rPr>
              <w:t>1998</w:t>
            </w:r>
            <w:r w:rsidR="00CC5001">
              <w:rPr>
                <w:rFonts w:cs="Tahoma"/>
                <w:b/>
              </w:rPr>
              <w:pict w14:anchorId="5ADA1CA3">
                <v:shape id="_x0000_i1044" type="#_x0000_t75" style="width:6in;height:7.2pt" o:hrpct="0" o:hr="t">
                  <v:imagedata r:id="rId63" o:title=""/>
                </v:shape>
              </w:pict>
            </w:r>
          </w:p>
        </w:tc>
      </w:tr>
      <w:tr w:rsidR="008B514A" w:rsidRPr="008E42C9" w14:paraId="55B2F930" w14:textId="77777777" w:rsidTr="00C866C5">
        <w:trPr>
          <w:trHeight w:val="675"/>
        </w:trPr>
        <w:tc>
          <w:tcPr>
            <w:tcW w:w="352" w:type="dxa"/>
            <w:vMerge/>
          </w:tcPr>
          <w:p w14:paraId="2ADDBF2F" w14:textId="6FC1378B" w:rsidR="008B514A" w:rsidRPr="008E42C9" w:rsidRDefault="008B514A" w:rsidP="00C866C5">
            <w:pPr>
              <w:jc w:val="both"/>
              <w:rPr>
                <w:rFonts w:cs="Tahoma"/>
              </w:rPr>
            </w:pPr>
          </w:p>
        </w:tc>
        <w:tc>
          <w:tcPr>
            <w:tcW w:w="10178" w:type="dxa"/>
          </w:tcPr>
          <w:p w14:paraId="23139522" w14:textId="77777777" w:rsidR="008B514A" w:rsidRPr="008E42C9" w:rsidRDefault="008B514A" w:rsidP="00C866C5">
            <w:pPr>
              <w:spacing w:before="40" w:after="80" w:line="240" w:lineRule="auto"/>
              <w:ind w:left="170"/>
              <w:jc w:val="both"/>
              <w:rPr>
                <w:rFonts w:cs="Tahoma"/>
                <w:snapToGrid w:val="0"/>
                <w:lang w:eastAsia="zh-CN"/>
              </w:rPr>
            </w:pPr>
            <w:proofErr w:type="spellStart"/>
            <w:r w:rsidRPr="008E42C9">
              <w:rPr>
                <w:rFonts w:cs="Tahoma"/>
                <w:snapToGrid w:val="0"/>
              </w:rPr>
              <w:t>Nantian</w:t>
            </w:r>
            <w:proofErr w:type="spellEnd"/>
            <w:r w:rsidRPr="008E42C9">
              <w:rPr>
                <w:rFonts w:cs="Tahoma"/>
                <w:snapToGrid w:val="0"/>
              </w:rPr>
              <w:t xml:space="preserve"> </w:t>
            </w:r>
            <w:r w:rsidRPr="008E42C9">
              <w:rPr>
                <w:rFonts w:cs="Tahoma"/>
                <w:snapToGrid w:val="0"/>
                <w:lang w:eastAsia="zh-CN"/>
              </w:rPr>
              <w:t>Corporation</w:t>
            </w:r>
            <w:r w:rsidRPr="008E42C9">
              <w:rPr>
                <w:rFonts w:cs="Tahoma"/>
                <w:snapToGrid w:val="0"/>
              </w:rPr>
              <w:t xml:space="preserve"> was the biggest financial service provider in China. Engaged in City Integrated Network </w:t>
            </w:r>
            <w:r w:rsidRPr="008E42C9">
              <w:rPr>
                <w:rFonts w:cs="Tahoma"/>
                <w:snapToGrid w:val="0"/>
                <w:lang w:eastAsia="zh-CN"/>
              </w:rPr>
              <w:t>S</w:t>
            </w:r>
            <w:r w:rsidRPr="008E42C9">
              <w:rPr>
                <w:rFonts w:cs="Tahoma"/>
                <w:snapToGrid w:val="0"/>
              </w:rPr>
              <w:t xml:space="preserve">ystem </w:t>
            </w:r>
            <w:r w:rsidRPr="008E42C9">
              <w:rPr>
                <w:rFonts w:cs="Tahoma"/>
                <w:snapToGrid w:val="0"/>
                <w:lang w:eastAsia="zh-CN"/>
              </w:rPr>
              <w:t>I</w:t>
            </w:r>
            <w:r w:rsidRPr="008E42C9">
              <w:rPr>
                <w:rFonts w:cs="Tahoma"/>
                <w:snapToGrid w:val="0"/>
              </w:rPr>
              <w:t>ntegration.</w:t>
            </w:r>
          </w:p>
          <w:p w14:paraId="760AF557" w14:textId="77777777" w:rsidR="008B514A" w:rsidRPr="008E42C9" w:rsidRDefault="008B514A" w:rsidP="00C866C5">
            <w:pPr>
              <w:pStyle w:val="bulletedlist"/>
              <w:jc w:val="both"/>
              <w:rPr>
                <w:rFonts w:cs="Tahoma"/>
                <w:b/>
                <w:u w:val="single"/>
                <w:lang w:eastAsia="zh-CN"/>
              </w:rPr>
            </w:pPr>
            <w:r w:rsidRPr="008E42C9">
              <w:rPr>
                <w:rFonts w:cs="Tahoma"/>
                <w:b/>
                <w:u w:val="single"/>
                <w:lang w:eastAsia="zh-CN"/>
              </w:rPr>
              <w:t>Project 1: City Integrated Network Application</w:t>
            </w:r>
          </w:p>
          <w:p w14:paraId="1BA87EE8" w14:textId="470534E3" w:rsidR="008B514A" w:rsidRPr="008E42C9" w:rsidRDefault="008B652E" w:rsidP="00C866C5">
            <w:pPr>
              <w:spacing w:before="40" w:after="80" w:line="240" w:lineRule="auto"/>
              <w:ind w:left="170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eastAsia="NJ Korean" w:cs="Tahoma"/>
                <w:lang w:eastAsia="zh-CN"/>
              </w:rPr>
              <w:t>From 199</w:t>
            </w:r>
            <w:r w:rsidRPr="008E42C9">
              <w:rPr>
                <w:rFonts w:eastAsia="MS Mincho" w:cs="Tahoma"/>
                <w:lang w:eastAsia="ja-JP"/>
              </w:rPr>
              <w:t>2</w:t>
            </w:r>
            <w:r w:rsidR="008B514A" w:rsidRPr="008E42C9">
              <w:rPr>
                <w:rFonts w:eastAsia="NJ Korean" w:cs="Tahoma"/>
                <w:lang w:eastAsia="zh-CN"/>
              </w:rPr>
              <w:t xml:space="preserve"> to 1997, w</w:t>
            </w:r>
            <w:r w:rsidR="008B514A" w:rsidRPr="008E42C9">
              <w:rPr>
                <w:rFonts w:cs="Tahoma"/>
                <w:lang w:eastAsia="zh-CN"/>
              </w:rPr>
              <w:t xml:space="preserve">orking for </w:t>
            </w:r>
            <w:r w:rsidR="008B514A" w:rsidRPr="008E42C9">
              <w:rPr>
                <w:rFonts w:eastAsia="NJ Korean" w:cs="Tahoma"/>
                <w:lang w:eastAsia="zh-CN"/>
              </w:rPr>
              <w:t>many cities' "City Integrated Network" project</w:t>
            </w:r>
            <w:r w:rsidR="008B514A" w:rsidRPr="008E42C9">
              <w:rPr>
                <w:rFonts w:cs="Tahoma"/>
                <w:lang w:eastAsia="zh-CN"/>
              </w:rPr>
              <w:t>s</w:t>
            </w:r>
            <w:r w:rsidR="008B514A" w:rsidRPr="008E42C9">
              <w:rPr>
                <w:rFonts w:eastAsia="NJ Korean" w:cs="Tahoma"/>
                <w:lang w:eastAsia="zh-CN"/>
              </w:rPr>
              <w:t xml:space="preserve"> of China Construction Bank in Sha</w:t>
            </w:r>
            <w:r w:rsidR="008B514A" w:rsidRPr="008E42C9">
              <w:rPr>
                <w:rFonts w:cs="Tahoma"/>
                <w:lang w:eastAsia="zh-CN"/>
              </w:rPr>
              <w:t>a</w:t>
            </w:r>
            <w:r w:rsidR="008B514A" w:rsidRPr="008E42C9">
              <w:rPr>
                <w:rFonts w:eastAsia="NJ Korean" w:cs="Tahoma"/>
                <w:lang w:eastAsia="zh-CN"/>
              </w:rPr>
              <w:t>nxi province. Building LANs, WANs, installing and administrating UNIX system (HPUX and SCO UNIX), installing and maintaining Informix database, writing and testing application procedure(C programs).</w:t>
            </w:r>
          </w:p>
          <w:p w14:paraId="4DEAEE1C" w14:textId="77777777" w:rsidR="008B514A" w:rsidRPr="008E42C9" w:rsidRDefault="008B514A" w:rsidP="00C866C5">
            <w:pPr>
              <w:spacing w:before="40" w:after="80" w:line="240" w:lineRule="auto"/>
              <w:ind w:left="170"/>
              <w:jc w:val="both"/>
              <w:rPr>
                <w:rFonts w:cs="Tahoma"/>
                <w:lang w:eastAsia="zh-CN"/>
              </w:rPr>
            </w:pPr>
            <w:r w:rsidRPr="008E42C9">
              <w:rPr>
                <w:rFonts w:eastAsia="NJ Korean" w:cs="Tahoma"/>
                <w:lang w:eastAsia="zh-CN"/>
              </w:rPr>
              <w:t>From 03/ 1997 to 02/1998, as a software project manager for China Construction Bank, participating</w:t>
            </w:r>
            <w:r w:rsidRPr="008E42C9">
              <w:rPr>
                <w:rFonts w:cs="Tahoma"/>
                <w:lang w:eastAsia="zh-CN"/>
              </w:rPr>
              <w:t xml:space="preserve"> to </w:t>
            </w:r>
            <w:r w:rsidRPr="008E42C9">
              <w:rPr>
                <w:rFonts w:eastAsia="NJ Korean" w:cs="Tahoma"/>
                <w:lang w:eastAsia="zh-CN"/>
              </w:rPr>
              <w:t>the "City Integrated Network" project of China Construction Bank in Gansu province.</w:t>
            </w:r>
          </w:p>
          <w:p w14:paraId="28024E25" w14:textId="77777777" w:rsidR="008B514A" w:rsidRPr="008E42C9" w:rsidRDefault="008B514A" w:rsidP="00C866C5">
            <w:pPr>
              <w:pStyle w:val="bulletedlist"/>
              <w:jc w:val="both"/>
              <w:rPr>
                <w:rFonts w:cs="Tahoma"/>
                <w:b/>
                <w:u w:val="single"/>
                <w:lang w:eastAsia="zh-CN"/>
              </w:rPr>
            </w:pPr>
            <w:r w:rsidRPr="008E42C9">
              <w:rPr>
                <w:rFonts w:cs="Tahoma"/>
                <w:b/>
                <w:u w:val="single"/>
                <w:lang w:eastAsia="zh-CN"/>
              </w:rPr>
              <w:t>Project 2: Network Programming</w:t>
            </w:r>
          </w:p>
          <w:p w14:paraId="0F155B85" w14:textId="4A680308" w:rsidR="00AB3A91" w:rsidRPr="008E42C9" w:rsidRDefault="008B514A" w:rsidP="00C866C5">
            <w:pPr>
              <w:spacing w:before="40" w:after="120" w:line="240" w:lineRule="auto"/>
              <w:ind w:left="170"/>
              <w:jc w:val="both"/>
              <w:rPr>
                <w:rFonts w:eastAsia="MS Mincho" w:cs="Tahoma"/>
                <w:lang w:eastAsia="ja-JP"/>
              </w:rPr>
            </w:pPr>
            <w:r w:rsidRPr="008E42C9">
              <w:rPr>
                <w:rFonts w:cs="Tahoma"/>
                <w:lang w:eastAsia="zh-CN"/>
              </w:rPr>
              <w:t>In</w:t>
            </w:r>
            <w:r w:rsidRPr="008E42C9">
              <w:rPr>
                <w:rFonts w:eastAsia="NJ Korean" w:cs="Tahoma"/>
                <w:lang w:eastAsia="zh-CN"/>
              </w:rPr>
              <w:t xml:space="preserve"> 1997, using C language and TCP/IP, </w:t>
            </w:r>
            <w:r w:rsidRPr="008E42C9">
              <w:rPr>
                <w:rFonts w:cs="Tahoma"/>
                <w:lang w:eastAsia="zh-CN"/>
              </w:rPr>
              <w:t>developed</w:t>
            </w:r>
            <w:r w:rsidRPr="008E42C9">
              <w:rPr>
                <w:rFonts w:eastAsia="NJ Korean" w:cs="Tahoma"/>
                <w:lang w:eastAsia="zh-CN"/>
              </w:rPr>
              <w:t xml:space="preserve"> multi-process network communication programs, total 6000+ lines</w:t>
            </w:r>
            <w:r w:rsidRPr="008E42C9">
              <w:rPr>
                <w:rFonts w:cs="Tahoma"/>
                <w:lang w:eastAsia="zh-CN"/>
              </w:rPr>
              <w:t xml:space="preserve"> running under HPUX and Solaris</w:t>
            </w:r>
            <w:r w:rsidRPr="008E42C9">
              <w:rPr>
                <w:rFonts w:eastAsia="NJ Korean" w:cs="Tahoma"/>
                <w:lang w:eastAsia="zh-CN"/>
              </w:rPr>
              <w:t xml:space="preserve">. </w:t>
            </w:r>
            <w:r w:rsidRPr="008E42C9">
              <w:rPr>
                <w:rFonts w:cs="Tahoma"/>
                <w:lang w:eastAsia="zh-CN"/>
              </w:rPr>
              <w:t>Connecting</w:t>
            </w:r>
            <w:r w:rsidRPr="008E42C9">
              <w:rPr>
                <w:rFonts w:eastAsia="NJ Korean" w:cs="Tahoma"/>
                <w:lang w:eastAsia="zh-CN"/>
              </w:rPr>
              <w:t xml:space="preserve"> with some database</w:t>
            </w:r>
            <w:r w:rsidRPr="008E42C9">
              <w:rPr>
                <w:rFonts w:cs="Tahoma"/>
                <w:lang w:eastAsia="zh-CN"/>
              </w:rPr>
              <w:t>s</w:t>
            </w:r>
            <w:r w:rsidRPr="008E42C9">
              <w:rPr>
                <w:rFonts w:eastAsia="NJ Korean" w:cs="Tahoma"/>
                <w:lang w:eastAsia="zh-CN"/>
              </w:rPr>
              <w:t xml:space="preserve"> (such as Sybase), these programs </w:t>
            </w:r>
            <w:r w:rsidRPr="008E42C9">
              <w:rPr>
                <w:rFonts w:cs="Tahoma"/>
                <w:lang w:eastAsia="zh-CN"/>
              </w:rPr>
              <w:t xml:space="preserve">were </w:t>
            </w:r>
            <w:r w:rsidRPr="008E42C9">
              <w:rPr>
                <w:rFonts w:eastAsia="NJ Korean" w:cs="Tahoma"/>
                <w:lang w:eastAsia="zh-CN"/>
              </w:rPr>
              <w:t xml:space="preserve">successfully </w:t>
            </w:r>
            <w:r w:rsidRPr="008E42C9">
              <w:rPr>
                <w:rFonts w:cs="Tahoma"/>
                <w:lang w:eastAsia="zh-CN"/>
              </w:rPr>
              <w:t>launched</w:t>
            </w:r>
            <w:r w:rsidRPr="008E42C9">
              <w:rPr>
                <w:rFonts w:eastAsia="NJ Korean" w:cs="Tahoma"/>
                <w:lang w:eastAsia="zh-CN"/>
              </w:rPr>
              <w:t xml:space="preserve"> by banks and telecommunication departments.</w:t>
            </w:r>
          </w:p>
        </w:tc>
      </w:tr>
    </w:tbl>
    <w:p w14:paraId="1349167C" w14:textId="77777777" w:rsidR="00055FDB" w:rsidRPr="008E42C9" w:rsidRDefault="00055FDB" w:rsidP="00C866C5">
      <w:pPr>
        <w:jc w:val="both"/>
        <w:rPr>
          <w:rFonts w:eastAsia="MS Mincho" w:cs="Tahoma"/>
          <w:lang w:eastAsia="ja-JP"/>
        </w:rPr>
      </w:pPr>
    </w:p>
    <w:sectPr w:rsidR="00055FDB" w:rsidRPr="008E42C9" w:rsidSect="00DA3D3D">
      <w:pgSz w:w="12240" w:h="15840"/>
      <w:pgMar w:top="540" w:right="180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CB736" w14:textId="77777777" w:rsidR="00083077" w:rsidRDefault="00083077" w:rsidP="003E58A2">
      <w:pPr>
        <w:spacing w:line="240" w:lineRule="auto"/>
      </w:pPr>
      <w:r>
        <w:separator/>
      </w:r>
    </w:p>
  </w:endnote>
  <w:endnote w:type="continuationSeparator" w:id="0">
    <w:p w14:paraId="4846BB89" w14:textId="77777777" w:rsidR="00083077" w:rsidRDefault="00083077" w:rsidP="003E58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NJ Korean">
    <w:altName w:val="Batang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9D7CA" w14:textId="77777777" w:rsidR="00083077" w:rsidRDefault="00083077" w:rsidP="003E58A2">
      <w:pPr>
        <w:spacing w:line="240" w:lineRule="auto"/>
      </w:pPr>
      <w:r>
        <w:separator/>
      </w:r>
    </w:p>
  </w:footnote>
  <w:footnote w:type="continuationSeparator" w:id="0">
    <w:p w14:paraId="5B11C661" w14:textId="77777777" w:rsidR="00083077" w:rsidRDefault="00083077" w:rsidP="003E58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94B"/>
    <w:multiLevelType w:val="hybridMultilevel"/>
    <w:tmpl w:val="E68E595A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420"/>
      </w:pPr>
      <w:rPr>
        <w:rFonts w:cs="Times New Roman" w:hint="default"/>
        <w:color w:val="808080"/>
      </w:rPr>
    </w:lvl>
    <w:lvl w:ilvl="1" w:tplc="796204C6">
      <w:start w:val="1"/>
      <w:numFmt w:val="bullet"/>
      <w:lvlText w:val=""/>
      <w:lvlJc w:val="left"/>
      <w:pPr>
        <w:tabs>
          <w:tab w:val="num" w:pos="670"/>
        </w:tabs>
        <w:ind w:left="670" w:hanging="250"/>
      </w:pPr>
      <w:rPr>
        <w:rFonts w:ascii="Symbol" w:hAnsi="Symbol" w:hint="default"/>
        <w:color w:val="808080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6FA5E65"/>
    <w:multiLevelType w:val="hybridMultilevel"/>
    <w:tmpl w:val="AF6C6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34504"/>
    <w:multiLevelType w:val="hybridMultilevel"/>
    <w:tmpl w:val="CDF239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31067"/>
    <w:multiLevelType w:val="hybridMultilevel"/>
    <w:tmpl w:val="EEEA3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A5D36"/>
    <w:multiLevelType w:val="hybridMultilevel"/>
    <w:tmpl w:val="3A403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55BFE"/>
    <w:multiLevelType w:val="hybridMultilevel"/>
    <w:tmpl w:val="E1F40A90"/>
    <w:lvl w:ilvl="0" w:tplc="04090005">
      <w:start w:val="1"/>
      <w:numFmt w:val="bullet"/>
      <w:lvlText w:val=""/>
      <w:lvlJc w:val="left"/>
      <w:pPr>
        <w:tabs>
          <w:tab w:val="num" w:pos="606"/>
        </w:tabs>
        <w:ind w:left="6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A5311FA"/>
    <w:multiLevelType w:val="hybridMultilevel"/>
    <w:tmpl w:val="C8447F70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420"/>
      </w:pPr>
      <w:rPr>
        <w:rFonts w:cs="Times New Roman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E4276B7"/>
    <w:multiLevelType w:val="hybridMultilevel"/>
    <w:tmpl w:val="9FF027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A0979"/>
    <w:multiLevelType w:val="hybridMultilevel"/>
    <w:tmpl w:val="10E0D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C43AF"/>
    <w:multiLevelType w:val="hybridMultilevel"/>
    <w:tmpl w:val="1C6CB708"/>
    <w:lvl w:ilvl="0" w:tplc="C592F824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  <w:b w:val="0"/>
        <w:i w:val="0"/>
        <w:color w:val="808080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40326A"/>
    <w:multiLevelType w:val="hybridMultilevel"/>
    <w:tmpl w:val="B7443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A4E16"/>
    <w:multiLevelType w:val="hybridMultilevel"/>
    <w:tmpl w:val="8526847E"/>
    <w:lvl w:ilvl="0" w:tplc="777C6972">
      <w:start w:val="1"/>
      <w:numFmt w:val="bullet"/>
      <w:lvlText w:val=""/>
      <w:lvlJc w:val="left"/>
      <w:pPr>
        <w:tabs>
          <w:tab w:val="num" w:pos="606"/>
        </w:tabs>
        <w:ind w:left="6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AF5327B"/>
    <w:multiLevelType w:val="hybridMultilevel"/>
    <w:tmpl w:val="BD8295C4"/>
    <w:lvl w:ilvl="0" w:tplc="AF4A511A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D1823F4"/>
    <w:multiLevelType w:val="hybridMultilevel"/>
    <w:tmpl w:val="12F23098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420"/>
      </w:pPr>
      <w:rPr>
        <w:rFonts w:cs="Times New Roman"/>
      </w:rPr>
    </w:lvl>
    <w:lvl w:ilvl="1" w:tplc="194A89F2">
      <w:start w:val="1"/>
      <w:numFmt w:val="bullet"/>
      <w:lvlText w:val=""/>
      <w:lvlJc w:val="left"/>
      <w:pPr>
        <w:tabs>
          <w:tab w:val="num" w:pos="816"/>
        </w:tabs>
        <w:ind w:left="816" w:hanging="283"/>
      </w:pPr>
      <w:rPr>
        <w:rFonts w:ascii="Symbol" w:hAnsi="Symbol" w:hint="default"/>
        <w:color w:val="80808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73"/>
        </w:tabs>
        <w:ind w:left="13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93"/>
        </w:tabs>
        <w:ind w:left="17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13"/>
        </w:tabs>
        <w:ind w:left="22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33"/>
        </w:tabs>
        <w:ind w:left="26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53"/>
        </w:tabs>
        <w:ind w:left="30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73"/>
        </w:tabs>
        <w:ind w:left="34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93"/>
        </w:tabs>
        <w:ind w:left="3893" w:hanging="420"/>
      </w:pPr>
      <w:rPr>
        <w:rFonts w:cs="Times New Roman"/>
      </w:rPr>
    </w:lvl>
  </w:abstractNum>
  <w:abstractNum w:abstractNumId="14">
    <w:nsid w:val="3330012E"/>
    <w:multiLevelType w:val="hybridMultilevel"/>
    <w:tmpl w:val="F6C237C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51533D5"/>
    <w:multiLevelType w:val="hybridMultilevel"/>
    <w:tmpl w:val="B59A6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D05CA"/>
    <w:multiLevelType w:val="hybridMultilevel"/>
    <w:tmpl w:val="691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DC3838"/>
    <w:multiLevelType w:val="hybridMultilevel"/>
    <w:tmpl w:val="D95C162C"/>
    <w:lvl w:ilvl="0" w:tplc="777C6972">
      <w:start w:val="1"/>
      <w:numFmt w:val="bullet"/>
      <w:lvlText w:val=""/>
      <w:lvlJc w:val="left"/>
      <w:pPr>
        <w:tabs>
          <w:tab w:val="num" w:pos="606"/>
        </w:tabs>
        <w:ind w:left="6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6"/>
        </w:tabs>
        <w:ind w:left="10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6"/>
        </w:tabs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6"/>
        </w:tabs>
        <w:ind w:left="18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6"/>
        </w:tabs>
        <w:ind w:left="22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6"/>
        </w:tabs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6"/>
        </w:tabs>
        <w:ind w:left="31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6"/>
        </w:tabs>
        <w:ind w:left="35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6"/>
        </w:tabs>
        <w:ind w:left="3966" w:hanging="420"/>
      </w:pPr>
      <w:rPr>
        <w:rFonts w:ascii="Wingdings" w:hAnsi="Wingdings" w:hint="default"/>
      </w:rPr>
    </w:lvl>
  </w:abstractNum>
  <w:abstractNum w:abstractNumId="18">
    <w:nsid w:val="391059CD"/>
    <w:multiLevelType w:val="hybridMultilevel"/>
    <w:tmpl w:val="B6CC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61B06"/>
    <w:multiLevelType w:val="hybridMultilevel"/>
    <w:tmpl w:val="CF2EC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9294C"/>
    <w:multiLevelType w:val="hybridMultilevel"/>
    <w:tmpl w:val="5224C04A"/>
    <w:lvl w:ilvl="0" w:tplc="32A07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A36DF"/>
    <w:multiLevelType w:val="multilevel"/>
    <w:tmpl w:val="0B729A9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49F20241"/>
    <w:multiLevelType w:val="hybridMultilevel"/>
    <w:tmpl w:val="BC0A4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DA3FBC"/>
    <w:multiLevelType w:val="hybridMultilevel"/>
    <w:tmpl w:val="7FE88B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4C801887"/>
    <w:multiLevelType w:val="hybridMultilevel"/>
    <w:tmpl w:val="3604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D21432"/>
    <w:multiLevelType w:val="hybridMultilevel"/>
    <w:tmpl w:val="F76A2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B5B4A"/>
    <w:multiLevelType w:val="hybridMultilevel"/>
    <w:tmpl w:val="03484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4722F0"/>
    <w:multiLevelType w:val="hybridMultilevel"/>
    <w:tmpl w:val="087E3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91420C"/>
    <w:multiLevelType w:val="hybridMultilevel"/>
    <w:tmpl w:val="0F268622"/>
    <w:lvl w:ilvl="0" w:tplc="AF4A511A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65745CD2"/>
    <w:multiLevelType w:val="hybridMultilevel"/>
    <w:tmpl w:val="66402D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700220"/>
    <w:multiLevelType w:val="multilevel"/>
    <w:tmpl w:val="8FB0DA3A"/>
    <w:lvl w:ilvl="0">
      <w:start w:val="1"/>
      <w:numFmt w:val="bullet"/>
      <w:lvlText w:val=""/>
      <w:lvlJc w:val="left"/>
      <w:pPr>
        <w:tabs>
          <w:tab w:val="num" w:pos="606"/>
        </w:tabs>
        <w:ind w:left="60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26"/>
        </w:tabs>
        <w:ind w:left="102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6"/>
        </w:tabs>
        <w:ind w:left="144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66"/>
        </w:tabs>
        <w:ind w:left="186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86"/>
        </w:tabs>
        <w:ind w:left="228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06"/>
        </w:tabs>
        <w:ind w:left="270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26"/>
        </w:tabs>
        <w:ind w:left="312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46"/>
        </w:tabs>
        <w:ind w:left="354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66"/>
        </w:tabs>
        <w:ind w:left="3966" w:hanging="420"/>
      </w:pPr>
      <w:rPr>
        <w:rFonts w:ascii="Wingdings" w:hAnsi="Wingdings" w:hint="default"/>
      </w:rPr>
    </w:lvl>
  </w:abstractNum>
  <w:abstractNum w:abstractNumId="31">
    <w:nsid w:val="6C2F0DCC"/>
    <w:multiLevelType w:val="hybridMultilevel"/>
    <w:tmpl w:val="1918F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26EE8"/>
    <w:multiLevelType w:val="hybridMultilevel"/>
    <w:tmpl w:val="0B729A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6CBD54BF"/>
    <w:multiLevelType w:val="hybridMultilevel"/>
    <w:tmpl w:val="CE205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FF3736"/>
    <w:multiLevelType w:val="hybridMultilevel"/>
    <w:tmpl w:val="B396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492CD9"/>
    <w:multiLevelType w:val="hybridMultilevel"/>
    <w:tmpl w:val="7906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294B22"/>
    <w:multiLevelType w:val="hybridMultilevel"/>
    <w:tmpl w:val="5C580856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53"/>
        </w:tabs>
        <w:ind w:left="9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73"/>
        </w:tabs>
        <w:ind w:left="13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93"/>
        </w:tabs>
        <w:ind w:left="17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13"/>
        </w:tabs>
        <w:ind w:left="22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33"/>
        </w:tabs>
        <w:ind w:left="26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53"/>
        </w:tabs>
        <w:ind w:left="30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73"/>
        </w:tabs>
        <w:ind w:left="34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93"/>
        </w:tabs>
        <w:ind w:left="3893" w:hanging="420"/>
      </w:pPr>
      <w:rPr>
        <w:rFonts w:cs="Times New Roman"/>
      </w:rPr>
    </w:lvl>
  </w:abstractNum>
  <w:abstractNum w:abstractNumId="37">
    <w:nsid w:val="724B7A23"/>
    <w:multiLevelType w:val="hybridMultilevel"/>
    <w:tmpl w:val="BB8A2A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106B75"/>
    <w:multiLevelType w:val="hybridMultilevel"/>
    <w:tmpl w:val="8FB0DA3A"/>
    <w:lvl w:ilvl="0" w:tplc="04090001">
      <w:start w:val="1"/>
      <w:numFmt w:val="bullet"/>
      <w:lvlText w:val=""/>
      <w:lvlJc w:val="left"/>
      <w:pPr>
        <w:tabs>
          <w:tab w:val="num" w:pos="606"/>
        </w:tabs>
        <w:ind w:left="6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6"/>
        </w:tabs>
        <w:ind w:left="10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6"/>
        </w:tabs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6"/>
        </w:tabs>
        <w:ind w:left="18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6"/>
        </w:tabs>
        <w:ind w:left="22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6"/>
        </w:tabs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6"/>
        </w:tabs>
        <w:ind w:left="31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6"/>
        </w:tabs>
        <w:ind w:left="35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6"/>
        </w:tabs>
        <w:ind w:left="3966" w:hanging="420"/>
      </w:pPr>
      <w:rPr>
        <w:rFonts w:ascii="Wingdings" w:hAnsi="Wingdings" w:hint="default"/>
      </w:rPr>
    </w:lvl>
  </w:abstractNum>
  <w:abstractNum w:abstractNumId="39">
    <w:nsid w:val="77AC5122"/>
    <w:multiLevelType w:val="hybridMultilevel"/>
    <w:tmpl w:val="FE7463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A85C810E">
      <w:start w:val="1"/>
      <w:numFmt w:val="decimal"/>
      <w:lvlText w:val="%2."/>
      <w:lvlJc w:val="left"/>
      <w:pPr>
        <w:ind w:left="1800" w:hanging="360"/>
      </w:pPr>
      <w:rPr>
        <w:rFonts w:ascii="Calibri" w:hAnsi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281FD7"/>
    <w:multiLevelType w:val="hybridMultilevel"/>
    <w:tmpl w:val="6D3C0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1">
    <w:nsid w:val="7D434170"/>
    <w:multiLevelType w:val="hybridMultilevel"/>
    <w:tmpl w:val="07048310"/>
    <w:lvl w:ilvl="0" w:tplc="AF4A511A">
      <w:start w:val="1"/>
      <w:numFmt w:val="bullet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3"/>
  </w:num>
  <w:num w:numId="5">
    <w:abstractNumId w:val="13"/>
  </w:num>
  <w:num w:numId="6">
    <w:abstractNumId w:val="40"/>
  </w:num>
  <w:num w:numId="7">
    <w:abstractNumId w:val="36"/>
  </w:num>
  <w:num w:numId="8">
    <w:abstractNumId w:val="32"/>
  </w:num>
  <w:num w:numId="9">
    <w:abstractNumId w:val="21"/>
  </w:num>
  <w:num w:numId="10">
    <w:abstractNumId w:val="28"/>
  </w:num>
  <w:num w:numId="11">
    <w:abstractNumId w:val="12"/>
  </w:num>
  <w:num w:numId="12">
    <w:abstractNumId w:val="41"/>
  </w:num>
  <w:num w:numId="13">
    <w:abstractNumId w:val="38"/>
  </w:num>
  <w:num w:numId="14">
    <w:abstractNumId w:val="30"/>
  </w:num>
  <w:num w:numId="15">
    <w:abstractNumId w:val="17"/>
  </w:num>
  <w:num w:numId="16">
    <w:abstractNumId w:val="11"/>
  </w:num>
  <w:num w:numId="17">
    <w:abstractNumId w:val="5"/>
  </w:num>
  <w:num w:numId="18">
    <w:abstractNumId w:val="37"/>
  </w:num>
  <w:num w:numId="19">
    <w:abstractNumId w:val="8"/>
  </w:num>
  <w:num w:numId="20">
    <w:abstractNumId w:val="24"/>
  </w:num>
  <w:num w:numId="21">
    <w:abstractNumId w:val="20"/>
  </w:num>
  <w:num w:numId="22">
    <w:abstractNumId w:val="15"/>
  </w:num>
  <w:num w:numId="23">
    <w:abstractNumId w:val="34"/>
  </w:num>
  <w:num w:numId="24">
    <w:abstractNumId w:val="35"/>
  </w:num>
  <w:num w:numId="25">
    <w:abstractNumId w:val="1"/>
  </w:num>
  <w:num w:numId="26">
    <w:abstractNumId w:val="14"/>
  </w:num>
  <w:num w:numId="27">
    <w:abstractNumId w:val="22"/>
  </w:num>
  <w:num w:numId="28">
    <w:abstractNumId w:val="16"/>
  </w:num>
  <w:num w:numId="29">
    <w:abstractNumId w:val="26"/>
  </w:num>
  <w:num w:numId="30">
    <w:abstractNumId w:val="33"/>
  </w:num>
  <w:num w:numId="31">
    <w:abstractNumId w:val="7"/>
  </w:num>
  <w:num w:numId="32">
    <w:abstractNumId w:val="19"/>
  </w:num>
  <w:num w:numId="33">
    <w:abstractNumId w:val="4"/>
  </w:num>
  <w:num w:numId="34">
    <w:abstractNumId w:val="25"/>
  </w:num>
  <w:num w:numId="35">
    <w:abstractNumId w:val="10"/>
  </w:num>
  <w:num w:numId="36">
    <w:abstractNumId w:val="29"/>
  </w:num>
  <w:num w:numId="37">
    <w:abstractNumId w:val="39"/>
  </w:num>
  <w:num w:numId="38">
    <w:abstractNumId w:val="27"/>
  </w:num>
  <w:num w:numId="39">
    <w:abstractNumId w:val="3"/>
  </w:num>
  <w:num w:numId="40">
    <w:abstractNumId w:val="2"/>
  </w:num>
  <w:num w:numId="41">
    <w:abstractNumId w:val="1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F8"/>
    <w:rsid w:val="00000734"/>
    <w:rsid w:val="000022EB"/>
    <w:rsid w:val="00005994"/>
    <w:rsid w:val="00012EF4"/>
    <w:rsid w:val="000203B9"/>
    <w:rsid w:val="00020BD4"/>
    <w:rsid w:val="00024DA3"/>
    <w:rsid w:val="00031F35"/>
    <w:rsid w:val="00032560"/>
    <w:rsid w:val="00033BAB"/>
    <w:rsid w:val="000370A3"/>
    <w:rsid w:val="00037F5B"/>
    <w:rsid w:val="000415B4"/>
    <w:rsid w:val="000431C4"/>
    <w:rsid w:val="00052C55"/>
    <w:rsid w:val="00054E1E"/>
    <w:rsid w:val="00055FDB"/>
    <w:rsid w:val="00062184"/>
    <w:rsid w:val="00063640"/>
    <w:rsid w:val="00067D53"/>
    <w:rsid w:val="00072A67"/>
    <w:rsid w:val="0007444C"/>
    <w:rsid w:val="00075E73"/>
    <w:rsid w:val="00082086"/>
    <w:rsid w:val="00083072"/>
    <w:rsid w:val="00083077"/>
    <w:rsid w:val="00084EC7"/>
    <w:rsid w:val="0009230A"/>
    <w:rsid w:val="000930E4"/>
    <w:rsid w:val="000946EB"/>
    <w:rsid w:val="0009759F"/>
    <w:rsid w:val="000A12B3"/>
    <w:rsid w:val="000A163F"/>
    <w:rsid w:val="000A2AC3"/>
    <w:rsid w:val="000A4850"/>
    <w:rsid w:val="000A48F0"/>
    <w:rsid w:val="000B0BCC"/>
    <w:rsid w:val="000B3D64"/>
    <w:rsid w:val="000C0B1A"/>
    <w:rsid w:val="000C5253"/>
    <w:rsid w:val="000C7024"/>
    <w:rsid w:val="000D325D"/>
    <w:rsid w:val="000D3537"/>
    <w:rsid w:val="000D37D2"/>
    <w:rsid w:val="000D552D"/>
    <w:rsid w:val="000D6A1E"/>
    <w:rsid w:val="000E0147"/>
    <w:rsid w:val="000E3CFC"/>
    <w:rsid w:val="000E4867"/>
    <w:rsid w:val="000E5963"/>
    <w:rsid w:val="000E5B07"/>
    <w:rsid w:val="000F055A"/>
    <w:rsid w:val="0010077D"/>
    <w:rsid w:val="00102756"/>
    <w:rsid w:val="00104C1F"/>
    <w:rsid w:val="00106568"/>
    <w:rsid w:val="001065B4"/>
    <w:rsid w:val="00106980"/>
    <w:rsid w:val="00112782"/>
    <w:rsid w:val="00117E00"/>
    <w:rsid w:val="001230A5"/>
    <w:rsid w:val="00123C21"/>
    <w:rsid w:val="0012701A"/>
    <w:rsid w:val="0012772E"/>
    <w:rsid w:val="0013508E"/>
    <w:rsid w:val="00147FE9"/>
    <w:rsid w:val="00150E33"/>
    <w:rsid w:val="00156505"/>
    <w:rsid w:val="00164DCC"/>
    <w:rsid w:val="0017198D"/>
    <w:rsid w:val="00176FE4"/>
    <w:rsid w:val="001879C8"/>
    <w:rsid w:val="001A1FE8"/>
    <w:rsid w:val="001A5918"/>
    <w:rsid w:val="001A5BCC"/>
    <w:rsid w:val="001A5F33"/>
    <w:rsid w:val="001B08F6"/>
    <w:rsid w:val="001B2C28"/>
    <w:rsid w:val="001B35D3"/>
    <w:rsid w:val="001B4A41"/>
    <w:rsid w:val="001B6AB5"/>
    <w:rsid w:val="001C1EF0"/>
    <w:rsid w:val="001C3857"/>
    <w:rsid w:val="001C503E"/>
    <w:rsid w:val="001D6348"/>
    <w:rsid w:val="001E70C4"/>
    <w:rsid w:val="001F5C90"/>
    <w:rsid w:val="00200279"/>
    <w:rsid w:val="00203B3C"/>
    <w:rsid w:val="0020612F"/>
    <w:rsid w:val="00214843"/>
    <w:rsid w:val="00221AA4"/>
    <w:rsid w:val="00222935"/>
    <w:rsid w:val="002242E2"/>
    <w:rsid w:val="00236B95"/>
    <w:rsid w:val="002372DD"/>
    <w:rsid w:val="00237ECB"/>
    <w:rsid w:val="00244BFE"/>
    <w:rsid w:val="00251686"/>
    <w:rsid w:val="00252A1A"/>
    <w:rsid w:val="00254E76"/>
    <w:rsid w:val="0027034D"/>
    <w:rsid w:val="002707B0"/>
    <w:rsid w:val="00273D85"/>
    <w:rsid w:val="00274E71"/>
    <w:rsid w:val="00277F11"/>
    <w:rsid w:val="00283EAF"/>
    <w:rsid w:val="002911C8"/>
    <w:rsid w:val="00292ED9"/>
    <w:rsid w:val="00294E24"/>
    <w:rsid w:val="00294F9D"/>
    <w:rsid w:val="00297DD4"/>
    <w:rsid w:val="002A1EB4"/>
    <w:rsid w:val="002B3365"/>
    <w:rsid w:val="002B619B"/>
    <w:rsid w:val="002D2D47"/>
    <w:rsid w:val="002D5C15"/>
    <w:rsid w:val="002E0330"/>
    <w:rsid w:val="002E2EEC"/>
    <w:rsid w:val="002E5589"/>
    <w:rsid w:val="002E6597"/>
    <w:rsid w:val="002F2FD7"/>
    <w:rsid w:val="00301257"/>
    <w:rsid w:val="00301632"/>
    <w:rsid w:val="00301A2E"/>
    <w:rsid w:val="00301C0C"/>
    <w:rsid w:val="00306200"/>
    <w:rsid w:val="00310B2A"/>
    <w:rsid w:val="00320427"/>
    <w:rsid w:val="00324301"/>
    <w:rsid w:val="00327141"/>
    <w:rsid w:val="00327ED1"/>
    <w:rsid w:val="00330299"/>
    <w:rsid w:val="00330AA5"/>
    <w:rsid w:val="00350A38"/>
    <w:rsid w:val="00351904"/>
    <w:rsid w:val="00351911"/>
    <w:rsid w:val="00361AFB"/>
    <w:rsid w:val="00362844"/>
    <w:rsid w:val="00374E86"/>
    <w:rsid w:val="003760AB"/>
    <w:rsid w:val="00377ED1"/>
    <w:rsid w:val="003822A7"/>
    <w:rsid w:val="003830E3"/>
    <w:rsid w:val="00383BCF"/>
    <w:rsid w:val="00390454"/>
    <w:rsid w:val="003909C2"/>
    <w:rsid w:val="00392D3B"/>
    <w:rsid w:val="00393ABD"/>
    <w:rsid w:val="00394E5C"/>
    <w:rsid w:val="00395E7E"/>
    <w:rsid w:val="00395E8D"/>
    <w:rsid w:val="00396205"/>
    <w:rsid w:val="0039745B"/>
    <w:rsid w:val="003A03BB"/>
    <w:rsid w:val="003A6181"/>
    <w:rsid w:val="003B18FC"/>
    <w:rsid w:val="003B1EEE"/>
    <w:rsid w:val="003B5DB5"/>
    <w:rsid w:val="003C57A8"/>
    <w:rsid w:val="003C66A2"/>
    <w:rsid w:val="003D3384"/>
    <w:rsid w:val="003D4759"/>
    <w:rsid w:val="003D6B1B"/>
    <w:rsid w:val="003E1CB9"/>
    <w:rsid w:val="003E20FD"/>
    <w:rsid w:val="003E58A2"/>
    <w:rsid w:val="003F0F4F"/>
    <w:rsid w:val="003F3FDE"/>
    <w:rsid w:val="003F5303"/>
    <w:rsid w:val="003F77AC"/>
    <w:rsid w:val="004004CC"/>
    <w:rsid w:val="00404286"/>
    <w:rsid w:val="004065CA"/>
    <w:rsid w:val="00411F11"/>
    <w:rsid w:val="0041284E"/>
    <w:rsid w:val="00413481"/>
    <w:rsid w:val="00414082"/>
    <w:rsid w:val="00414C8E"/>
    <w:rsid w:val="004150CA"/>
    <w:rsid w:val="0042022A"/>
    <w:rsid w:val="00423316"/>
    <w:rsid w:val="004306FC"/>
    <w:rsid w:val="00441FBD"/>
    <w:rsid w:val="004465DA"/>
    <w:rsid w:val="0045157D"/>
    <w:rsid w:val="00453662"/>
    <w:rsid w:val="00464473"/>
    <w:rsid w:val="00464582"/>
    <w:rsid w:val="00464BB6"/>
    <w:rsid w:val="004707FA"/>
    <w:rsid w:val="004717C0"/>
    <w:rsid w:val="00472287"/>
    <w:rsid w:val="00481F6A"/>
    <w:rsid w:val="00482C86"/>
    <w:rsid w:val="0049077F"/>
    <w:rsid w:val="00493618"/>
    <w:rsid w:val="00496783"/>
    <w:rsid w:val="004A67B4"/>
    <w:rsid w:val="004B01C9"/>
    <w:rsid w:val="004B7382"/>
    <w:rsid w:val="004C1199"/>
    <w:rsid w:val="004C119C"/>
    <w:rsid w:val="004C2B88"/>
    <w:rsid w:val="004C70AD"/>
    <w:rsid w:val="004D4C65"/>
    <w:rsid w:val="004D7610"/>
    <w:rsid w:val="004D7830"/>
    <w:rsid w:val="004D7BE6"/>
    <w:rsid w:val="004E0770"/>
    <w:rsid w:val="004E08F4"/>
    <w:rsid w:val="004E2644"/>
    <w:rsid w:val="004E3D46"/>
    <w:rsid w:val="004E4717"/>
    <w:rsid w:val="004F1BA8"/>
    <w:rsid w:val="004F5137"/>
    <w:rsid w:val="004F5C64"/>
    <w:rsid w:val="005006DB"/>
    <w:rsid w:val="0050132B"/>
    <w:rsid w:val="00505EDD"/>
    <w:rsid w:val="0051374A"/>
    <w:rsid w:val="00513C5E"/>
    <w:rsid w:val="00517AA7"/>
    <w:rsid w:val="00521209"/>
    <w:rsid w:val="00522510"/>
    <w:rsid w:val="00525EA8"/>
    <w:rsid w:val="00526F40"/>
    <w:rsid w:val="00527FDA"/>
    <w:rsid w:val="00537C43"/>
    <w:rsid w:val="00541559"/>
    <w:rsid w:val="00543353"/>
    <w:rsid w:val="00543C8D"/>
    <w:rsid w:val="0054757D"/>
    <w:rsid w:val="00547F7A"/>
    <w:rsid w:val="0055262D"/>
    <w:rsid w:val="005533CC"/>
    <w:rsid w:val="00553C28"/>
    <w:rsid w:val="00554FF4"/>
    <w:rsid w:val="0055692F"/>
    <w:rsid w:val="0056280D"/>
    <w:rsid w:val="00570E6C"/>
    <w:rsid w:val="0057274E"/>
    <w:rsid w:val="00573131"/>
    <w:rsid w:val="00573137"/>
    <w:rsid w:val="00574147"/>
    <w:rsid w:val="00574692"/>
    <w:rsid w:val="005759D1"/>
    <w:rsid w:val="00577214"/>
    <w:rsid w:val="00577DBC"/>
    <w:rsid w:val="0058010C"/>
    <w:rsid w:val="005832C5"/>
    <w:rsid w:val="00586168"/>
    <w:rsid w:val="0059094A"/>
    <w:rsid w:val="005941D3"/>
    <w:rsid w:val="005A3202"/>
    <w:rsid w:val="005A5E8E"/>
    <w:rsid w:val="005A621A"/>
    <w:rsid w:val="005A7B76"/>
    <w:rsid w:val="005B04F1"/>
    <w:rsid w:val="005B1876"/>
    <w:rsid w:val="005B2098"/>
    <w:rsid w:val="005B4A87"/>
    <w:rsid w:val="005B730C"/>
    <w:rsid w:val="005B7517"/>
    <w:rsid w:val="005C085E"/>
    <w:rsid w:val="005C1BF8"/>
    <w:rsid w:val="005C4EA5"/>
    <w:rsid w:val="005C5D33"/>
    <w:rsid w:val="005C6417"/>
    <w:rsid w:val="005D2509"/>
    <w:rsid w:val="005D392F"/>
    <w:rsid w:val="005D77D3"/>
    <w:rsid w:val="005E25C6"/>
    <w:rsid w:val="005E43D9"/>
    <w:rsid w:val="005F542F"/>
    <w:rsid w:val="005F6A0B"/>
    <w:rsid w:val="005F7BB7"/>
    <w:rsid w:val="00606027"/>
    <w:rsid w:val="006079CD"/>
    <w:rsid w:val="00620FA2"/>
    <w:rsid w:val="006243C5"/>
    <w:rsid w:val="0062617F"/>
    <w:rsid w:val="00631461"/>
    <w:rsid w:val="006315E8"/>
    <w:rsid w:val="00635C26"/>
    <w:rsid w:val="0064045C"/>
    <w:rsid w:val="00641DDF"/>
    <w:rsid w:val="00641DF4"/>
    <w:rsid w:val="00642FFE"/>
    <w:rsid w:val="00650CC1"/>
    <w:rsid w:val="0065100B"/>
    <w:rsid w:val="00653EF2"/>
    <w:rsid w:val="00661C3C"/>
    <w:rsid w:val="00661CA3"/>
    <w:rsid w:val="006625C6"/>
    <w:rsid w:val="0066378D"/>
    <w:rsid w:val="00671812"/>
    <w:rsid w:val="006775C0"/>
    <w:rsid w:val="00677D03"/>
    <w:rsid w:val="00685533"/>
    <w:rsid w:val="00685C0B"/>
    <w:rsid w:val="0068731B"/>
    <w:rsid w:val="006918B5"/>
    <w:rsid w:val="0069541E"/>
    <w:rsid w:val="00695721"/>
    <w:rsid w:val="006962EF"/>
    <w:rsid w:val="006A24F1"/>
    <w:rsid w:val="006A2A15"/>
    <w:rsid w:val="006A3BEE"/>
    <w:rsid w:val="006B248E"/>
    <w:rsid w:val="006B2D80"/>
    <w:rsid w:val="006B43C7"/>
    <w:rsid w:val="006C0E6D"/>
    <w:rsid w:val="006C4038"/>
    <w:rsid w:val="006C48BA"/>
    <w:rsid w:val="006D2305"/>
    <w:rsid w:val="006D623F"/>
    <w:rsid w:val="006D62F4"/>
    <w:rsid w:val="006D7081"/>
    <w:rsid w:val="006D76E3"/>
    <w:rsid w:val="006E2432"/>
    <w:rsid w:val="006E2851"/>
    <w:rsid w:val="006E4FB4"/>
    <w:rsid w:val="006E66E0"/>
    <w:rsid w:val="006E71A0"/>
    <w:rsid w:val="006F38F7"/>
    <w:rsid w:val="00702C07"/>
    <w:rsid w:val="00702F88"/>
    <w:rsid w:val="007068D5"/>
    <w:rsid w:val="00710A85"/>
    <w:rsid w:val="00714FE9"/>
    <w:rsid w:val="0072498E"/>
    <w:rsid w:val="007263D4"/>
    <w:rsid w:val="00734AB2"/>
    <w:rsid w:val="0073512E"/>
    <w:rsid w:val="007366A4"/>
    <w:rsid w:val="00737BD2"/>
    <w:rsid w:val="00741741"/>
    <w:rsid w:val="00741C75"/>
    <w:rsid w:val="00744D8C"/>
    <w:rsid w:val="00745CBF"/>
    <w:rsid w:val="00747AD9"/>
    <w:rsid w:val="00750459"/>
    <w:rsid w:val="007626B5"/>
    <w:rsid w:val="00763C39"/>
    <w:rsid w:val="0076586D"/>
    <w:rsid w:val="007669C7"/>
    <w:rsid w:val="00766E01"/>
    <w:rsid w:val="007704B4"/>
    <w:rsid w:val="00771476"/>
    <w:rsid w:val="00774C38"/>
    <w:rsid w:val="007771BE"/>
    <w:rsid w:val="007804E3"/>
    <w:rsid w:val="00786E6D"/>
    <w:rsid w:val="00790D50"/>
    <w:rsid w:val="00793246"/>
    <w:rsid w:val="00793BED"/>
    <w:rsid w:val="0079767A"/>
    <w:rsid w:val="007A0C86"/>
    <w:rsid w:val="007A2F12"/>
    <w:rsid w:val="007A35BA"/>
    <w:rsid w:val="007A7C5A"/>
    <w:rsid w:val="007B62AC"/>
    <w:rsid w:val="007C4CE9"/>
    <w:rsid w:val="007D23F8"/>
    <w:rsid w:val="007E57F2"/>
    <w:rsid w:val="007E7424"/>
    <w:rsid w:val="007F1DF2"/>
    <w:rsid w:val="007F313F"/>
    <w:rsid w:val="00803157"/>
    <w:rsid w:val="008035C1"/>
    <w:rsid w:val="008042AE"/>
    <w:rsid w:val="00806974"/>
    <w:rsid w:val="00814654"/>
    <w:rsid w:val="00814684"/>
    <w:rsid w:val="008160B9"/>
    <w:rsid w:val="00817825"/>
    <w:rsid w:val="00822A90"/>
    <w:rsid w:val="008243B8"/>
    <w:rsid w:val="008359AE"/>
    <w:rsid w:val="00835DE7"/>
    <w:rsid w:val="00842C28"/>
    <w:rsid w:val="008431BB"/>
    <w:rsid w:val="008432BD"/>
    <w:rsid w:val="00844FFF"/>
    <w:rsid w:val="0084633A"/>
    <w:rsid w:val="008479A5"/>
    <w:rsid w:val="00852E62"/>
    <w:rsid w:val="008651CE"/>
    <w:rsid w:val="00867AD9"/>
    <w:rsid w:val="0087164A"/>
    <w:rsid w:val="0087386C"/>
    <w:rsid w:val="00874EB3"/>
    <w:rsid w:val="00875058"/>
    <w:rsid w:val="0087506B"/>
    <w:rsid w:val="008807DA"/>
    <w:rsid w:val="0088253F"/>
    <w:rsid w:val="00883FC3"/>
    <w:rsid w:val="00893A53"/>
    <w:rsid w:val="00894A2D"/>
    <w:rsid w:val="008969F4"/>
    <w:rsid w:val="00897AD7"/>
    <w:rsid w:val="008A2161"/>
    <w:rsid w:val="008A3805"/>
    <w:rsid w:val="008A543E"/>
    <w:rsid w:val="008B0D1E"/>
    <w:rsid w:val="008B1456"/>
    <w:rsid w:val="008B280E"/>
    <w:rsid w:val="008B469A"/>
    <w:rsid w:val="008B514A"/>
    <w:rsid w:val="008B652E"/>
    <w:rsid w:val="008C6856"/>
    <w:rsid w:val="008D3CB0"/>
    <w:rsid w:val="008D44DF"/>
    <w:rsid w:val="008D45D8"/>
    <w:rsid w:val="008D6C05"/>
    <w:rsid w:val="008E18D5"/>
    <w:rsid w:val="008E2BAD"/>
    <w:rsid w:val="008E2D99"/>
    <w:rsid w:val="008E42C9"/>
    <w:rsid w:val="008E6C95"/>
    <w:rsid w:val="008F51CE"/>
    <w:rsid w:val="008F5B51"/>
    <w:rsid w:val="008F60BD"/>
    <w:rsid w:val="00902F4F"/>
    <w:rsid w:val="0090709B"/>
    <w:rsid w:val="0090731C"/>
    <w:rsid w:val="00907793"/>
    <w:rsid w:val="00915D86"/>
    <w:rsid w:val="0091618B"/>
    <w:rsid w:val="009243D1"/>
    <w:rsid w:val="00924A43"/>
    <w:rsid w:val="0093092A"/>
    <w:rsid w:val="0093279A"/>
    <w:rsid w:val="0093374C"/>
    <w:rsid w:val="00934217"/>
    <w:rsid w:val="0094025D"/>
    <w:rsid w:val="009446FF"/>
    <w:rsid w:val="0094702C"/>
    <w:rsid w:val="00947AE4"/>
    <w:rsid w:val="009514E5"/>
    <w:rsid w:val="00952ABA"/>
    <w:rsid w:val="009548CA"/>
    <w:rsid w:val="00957681"/>
    <w:rsid w:val="00962599"/>
    <w:rsid w:val="0096609F"/>
    <w:rsid w:val="00980513"/>
    <w:rsid w:val="00981E72"/>
    <w:rsid w:val="00984CE0"/>
    <w:rsid w:val="00987217"/>
    <w:rsid w:val="009953C9"/>
    <w:rsid w:val="00995881"/>
    <w:rsid w:val="009B0310"/>
    <w:rsid w:val="009B4CA1"/>
    <w:rsid w:val="009B53F5"/>
    <w:rsid w:val="009B6A80"/>
    <w:rsid w:val="009B74D0"/>
    <w:rsid w:val="009C11C1"/>
    <w:rsid w:val="009C370C"/>
    <w:rsid w:val="009C466C"/>
    <w:rsid w:val="009C5984"/>
    <w:rsid w:val="009D22D7"/>
    <w:rsid w:val="009D391F"/>
    <w:rsid w:val="009D48EB"/>
    <w:rsid w:val="009D795D"/>
    <w:rsid w:val="009E02EC"/>
    <w:rsid w:val="009E05A7"/>
    <w:rsid w:val="009F2ADB"/>
    <w:rsid w:val="009F7747"/>
    <w:rsid w:val="00A001E0"/>
    <w:rsid w:val="00A037CF"/>
    <w:rsid w:val="00A04008"/>
    <w:rsid w:val="00A0792F"/>
    <w:rsid w:val="00A07D6A"/>
    <w:rsid w:val="00A11CDA"/>
    <w:rsid w:val="00A17505"/>
    <w:rsid w:val="00A22962"/>
    <w:rsid w:val="00A23324"/>
    <w:rsid w:val="00A26AAF"/>
    <w:rsid w:val="00A3037F"/>
    <w:rsid w:val="00A307FD"/>
    <w:rsid w:val="00A32D88"/>
    <w:rsid w:val="00A340A9"/>
    <w:rsid w:val="00A36E47"/>
    <w:rsid w:val="00A37F72"/>
    <w:rsid w:val="00A44B38"/>
    <w:rsid w:val="00A46377"/>
    <w:rsid w:val="00A47275"/>
    <w:rsid w:val="00A47A7D"/>
    <w:rsid w:val="00A47F81"/>
    <w:rsid w:val="00A51F8E"/>
    <w:rsid w:val="00A53439"/>
    <w:rsid w:val="00A543CC"/>
    <w:rsid w:val="00A5629E"/>
    <w:rsid w:val="00A57FED"/>
    <w:rsid w:val="00A6085D"/>
    <w:rsid w:val="00A6439F"/>
    <w:rsid w:val="00A668A9"/>
    <w:rsid w:val="00A71243"/>
    <w:rsid w:val="00A75CF8"/>
    <w:rsid w:val="00A76BC0"/>
    <w:rsid w:val="00A8093F"/>
    <w:rsid w:val="00A83586"/>
    <w:rsid w:val="00A84E65"/>
    <w:rsid w:val="00A87B9D"/>
    <w:rsid w:val="00A90459"/>
    <w:rsid w:val="00A9235B"/>
    <w:rsid w:val="00A97E38"/>
    <w:rsid w:val="00AA53E3"/>
    <w:rsid w:val="00AB00BD"/>
    <w:rsid w:val="00AB3A91"/>
    <w:rsid w:val="00AB4470"/>
    <w:rsid w:val="00AB5101"/>
    <w:rsid w:val="00AC099F"/>
    <w:rsid w:val="00AC2F64"/>
    <w:rsid w:val="00AD03DF"/>
    <w:rsid w:val="00AE049C"/>
    <w:rsid w:val="00AE11EE"/>
    <w:rsid w:val="00AE38FC"/>
    <w:rsid w:val="00AF1168"/>
    <w:rsid w:val="00AF2FE3"/>
    <w:rsid w:val="00AF42CC"/>
    <w:rsid w:val="00AF54D3"/>
    <w:rsid w:val="00AF60EF"/>
    <w:rsid w:val="00B01435"/>
    <w:rsid w:val="00B03422"/>
    <w:rsid w:val="00B16365"/>
    <w:rsid w:val="00B163AE"/>
    <w:rsid w:val="00B223BB"/>
    <w:rsid w:val="00B233ED"/>
    <w:rsid w:val="00B24204"/>
    <w:rsid w:val="00B244AF"/>
    <w:rsid w:val="00B259AE"/>
    <w:rsid w:val="00B259F6"/>
    <w:rsid w:val="00B2645B"/>
    <w:rsid w:val="00B26827"/>
    <w:rsid w:val="00B30AD5"/>
    <w:rsid w:val="00B357A8"/>
    <w:rsid w:val="00B36631"/>
    <w:rsid w:val="00B41BA8"/>
    <w:rsid w:val="00B41FAC"/>
    <w:rsid w:val="00B46873"/>
    <w:rsid w:val="00B504A1"/>
    <w:rsid w:val="00B52A20"/>
    <w:rsid w:val="00B53490"/>
    <w:rsid w:val="00B54803"/>
    <w:rsid w:val="00B568FA"/>
    <w:rsid w:val="00B61C77"/>
    <w:rsid w:val="00B64E1B"/>
    <w:rsid w:val="00B729A2"/>
    <w:rsid w:val="00B763C7"/>
    <w:rsid w:val="00B778FA"/>
    <w:rsid w:val="00B77A38"/>
    <w:rsid w:val="00B83ED6"/>
    <w:rsid w:val="00B879E3"/>
    <w:rsid w:val="00B91630"/>
    <w:rsid w:val="00B93D7A"/>
    <w:rsid w:val="00BA180A"/>
    <w:rsid w:val="00BB1058"/>
    <w:rsid w:val="00BB5841"/>
    <w:rsid w:val="00BC02CD"/>
    <w:rsid w:val="00BC2511"/>
    <w:rsid w:val="00BC28F8"/>
    <w:rsid w:val="00BC5D66"/>
    <w:rsid w:val="00BC7692"/>
    <w:rsid w:val="00BD1DCE"/>
    <w:rsid w:val="00BD7310"/>
    <w:rsid w:val="00BD76B8"/>
    <w:rsid w:val="00BE1595"/>
    <w:rsid w:val="00BE3A5E"/>
    <w:rsid w:val="00BE49F7"/>
    <w:rsid w:val="00BF132E"/>
    <w:rsid w:val="00BF3F50"/>
    <w:rsid w:val="00BF47C4"/>
    <w:rsid w:val="00BF563E"/>
    <w:rsid w:val="00BF56D7"/>
    <w:rsid w:val="00BF61FA"/>
    <w:rsid w:val="00BF65B8"/>
    <w:rsid w:val="00C02C4C"/>
    <w:rsid w:val="00C033DC"/>
    <w:rsid w:val="00C069B4"/>
    <w:rsid w:val="00C07454"/>
    <w:rsid w:val="00C122B4"/>
    <w:rsid w:val="00C14A18"/>
    <w:rsid w:val="00C220E1"/>
    <w:rsid w:val="00C234F7"/>
    <w:rsid w:val="00C244B5"/>
    <w:rsid w:val="00C265F3"/>
    <w:rsid w:val="00C302EE"/>
    <w:rsid w:val="00C31540"/>
    <w:rsid w:val="00C318A7"/>
    <w:rsid w:val="00C33381"/>
    <w:rsid w:val="00C362F1"/>
    <w:rsid w:val="00C3669B"/>
    <w:rsid w:val="00C369B8"/>
    <w:rsid w:val="00C40370"/>
    <w:rsid w:val="00C41509"/>
    <w:rsid w:val="00C5011A"/>
    <w:rsid w:val="00C53BF2"/>
    <w:rsid w:val="00C5406D"/>
    <w:rsid w:val="00C6526E"/>
    <w:rsid w:val="00C6676F"/>
    <w:rsid w:val="00C7280A"/>
    <w:rsid w:val="00C728BC"/>
    <w:rsid w:val="00C738DE"/>
    <w:rsid w:val="00C866C5"/>
    <w:rsid w:val="00C947B7"/>
    <w:rsid w:val="00CA2984"/>
    <w:rsid w:val="00CA42F6"/>
    <w:rsid w:val="00CA5CA7"/>
    <w:rsid w:val="00CA74CF"/>
    <w:rsid w:val="00CB2114"/>
    <w:rsid w:val="00CB5DC7"/>
    <w:rsid w:val="00CC13DD"/>
    <w:rsid w:val="00CC2B0E"/>
    <w:rsid w:val="00CC3BBB"/>
    <w:rsid w:val="00CC5001"/>
    <w:rsid w:val="00CD0AD0"/>
    <w:rsid w:val="00CD22BE"/>
    <w:rsid w:val="00CD2A94"/>
    <w:rsid w:val="00CD3673"/>
    <w:rsid w:val="00CD5EF0"/>
    <w:rsid w:val="00CF22AB"/>
    <w:rsid w:val="00CF2AB7"/>
    <w:rsid w:val="00CF5001"/>
    <w:rsid w:val="00CF59E5"/>
    <w:rsid w:val="00D01417"/>
    <w:rsid w:val="00D01423"/>
    <w:rsid w:val="00D01862"/>
    <w:rsid w:val="00D03E4E"/>
    <w:rsid w:val="00D053B1"/>
    <w:rsid w:val="00D06C6A"/>
    <w:rsid w:val="00D136E2"/>
    <w:rsid w:val="00D146B2"/>
    <w:rsid w:val="00D15261"/>
    <w:rsid w:val="00D16A98"/>
    <w:rsid w:val="00D16DC3"/>
    <w:rsid w:val="00D17A57"/>
    <w:rsid w:val="00D22517"/>
    <w:rsid w:val="00D25C0D"/>
    <w:rsid w:val="00D25F11"/>
    <w:rsid w:val="00D26736"/>
    <w:rsid w:val="00D27C3F"/>
    <w:rsid w:val="00D30C30"/>
    <w:rsid w:val="00D36722"/>
    <w:rsid w:val="00D41722"/>
    <w:rsid w:val="00D43779"/>
    <w:rsid w:val="00D449BA"/>
    <w:rsid w:val="00D4662D"/>
    <w:rsid w:val="00D47028"/>
    <w:rsid w:val="00D51663"/>
    <w:rsid w:val="00D54060"/>
    <w:rsid w:val="00D54545"/>
    <w:rsid w:val="00D61FB9"/>
    <w:rsid w:val="00D62924"/>
    <w:rsid w:val="00D63F25"/>
    <w:rsid w:val="00D67EC6"/>
    <w:rsid w:val="00D70274"/>
    <w:rsid w:val="00D70A8E"/>
    <w:rsid w:val="00D71786"/>
    <w:rsid w:val="00D71E7E"/>
    <w:rsid w:val="00D720EA"/>
    <w:rsid w:val="00D758E0"/>
    <w:rsid w:val="00D759EF"/>
    <w:rsid w:val="00D762A3"/>
    <w:rsid w:val="00D81121"/>
    <w:rsid w:val="00D8187D"/>
    <w:rsid w:val="00D933A9"/>
    <w:rsid w:val="00D97489"/>
    <w:rsid w:val="00DA1D03"/>
    <w:rsid w:val="00DA37CB"/>
    <w:rsid w:val="00DA3D3D"/>
    <w:rsid w:val="00DA57B8"/>
    <w:rsid w:val="00DB086C"/>
    <w:rsid w:val="00DB2CAC"/>
    <w:rsid w:val="00DB30A2"/>
    <w:rsid w:val="00DB6326"/>
    <w:rsid w:val="00DB633C"/>
    <w:rsid w:val="00DC5648"/>
    <w:rsid w:val="00DC6FA1"/>
    <w:rsid w:val="00DD0141"/>
    <w:rsid w:val="00DD05FB"/>
    <w:rsid w:val="00DD1FA5"/>
    <w:rsid w:val="00DD4824"/>
    <w:rsid w:val="00DE6581"/>
    <w:rsid w:val="00DE7766"/>
    <w:rsid w:val="00DF0BAF"/>
    <w:rsid w:val="00DF648D"/>
    <w:rsid w:val="00E01A43"/>
    <w:rsid w:val="00E02B15"/>
    <w:rsid w:val="00E037F8"/>
    <w:rsid w:val="00E14899"/>
    <w:rsid w:val="00E2155D"/>
    <w:rsid w:val="00E2594D"/>
    <w:rsid w:val="00E30E86"/>
    <w:rsid w:val="00E32B65"/>
    <w:rsid w:val="00E33270"/>
    <w:rsid w:val="00E33FCE"/>
    <w:rsid w:val="00E35F71"/>
    <w:rsid w:val="00E360E1"/>
    <w:rsid w:val="00E41299"/>
    <w:rsid w:val="00E45A7D"/>
    <w:rsid w:val="00E47E83"/>
    <w:rsid w:val="00E521E0"/>
    <w:rsid w:val="00E5612C"/>
    <w:rsid w:val="00E604F8"/>
    <w:rsid w:val="00E65303"/>
    <w:rsid w:val="00E65D78"/>
    <w:rsid w:val="00E74113"/>
    <w:rsid w:val="00E770D4"/>
    <w:rsid w:val="00E7798A"/>
    <w:rsid w:val="00E77CC3"/>
    <w:rsid w:val="00E8182E"/>
    <w:rsid w:val="00E82694"/>
    <w:rsid w:val="00E82990"/>
    <w:rsid w:val="00E93AFB"/>
    <w:rsid w:val="00E93CED"/>
    <w:rsid w:val="00EA2CB4"/>
    <w:rsid w:val="00EA330B"/>
    <w:rsid w:val="00EA6CB4"/>
    <w:rsid w:val="00EB0776"/>
    <w:rsid w:val="00EB1E67"/>
    <w:rsid w:val="00EB35E5"/>
    <w:rsid w:val="00EB4200"/>
    <w:rsid w:val="00EB7CB6"/>
    <w:rsid w:val="00EC3750"/>
    <w:rsid w:val="00ED4574"/>
    <w:rsid w:val="00EE3260"/>
    <w:rsid w:val="00EE3C04"/>
    <w:rsid w:val="00EE3E57"/>
    <w:rsid w:val="00EF10E8"/>
    <w:rsid w:val="00EF35CC"/>
    <w:rsid w:val="00EF7341"/>
    <w:rsid w:val="00F0290A"/>
    <w:rsid w:val="00F03A76"/>
    <w:rsid w:val="00F03B01"/>
    <w:rsid w:val="00F16B71"/>
    <w:rsid w:val="00F2126C"/>
    <w:rsid w:val="00F247C9"/>
    <w:rsid w:val="00F3160D"/>
    <w:rsid w:val="00F32112"/>
    <w:rsid w:val="00F42ABE"/>
    <w:rsid w:val="00F42B27"/>
    <w:rsid w:val="00F46E66"/>
    <w:rsid w:val="00F510D1"/>
    <w:rsid w:val="00F75E03"/>
    <w:rsid w:val="00F810DA"/>
    <w:rsid w:val="00F85267"/>
    <w:rsid w:val="00F871AE"/>
    <w:rsid w:val="00F91108"/>
    <w:rsid w:val="00F91F7C"/>
    <w:rsid w:val="00F9216E"/>
    <w:rsid w:val="00F931A0"/>
    <w:rsid w:val="00F96744"/>
    <w:rsid w:val="00F97C2D"/>
    <w:rsid w:val="00FA00E6"/>
    <w:rsid w:val="00FB0850"/>
    <w:rsid w:val="00FB456A"/>
    <w:rsid w:val="00FB4A52"/>
    <w:rsid w:val="00FC2434"/>
    <w:rsid w:val="00FC3102"/>
    <w:rsid w:val="00FC6B5C"/>
    <w:rsid w:val="00FD13B7"/>
    <w:rsid w:val="00FD199B"/>
    <w:rsid w:val="00FD3771"/>
    <w:rsid w:val="00FD3AF5"/>
    <w:rsid w:val="00FE04AB"/>
    <w:rsid w:val="00FE14B3"/>
    <w:rsid w:val="00FE591C"/>
    <w:rsid w:val="00FE7608"/>
    <w:rsid w:val="00FF48F1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A5F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FD199B"/>
    <w:pPr>
      <w:keepNext/>
      <w:keepLines/>
      <w:widowControl w:val="0"/>
      <w:tabs>
        <w:tab w:val="num" w:pos="1368"/>
      </w:tabs>
      <w:spacing w:before="280" w:after="290" w:line="376" w:lineRule="auto"/>
      <w:ind w:left="1368" w:hanging="1008"/>
      <w:jc w:val="both"/>
      <w:outlineLvl w:val="4"/>
    </w:pPr>
    <w:rPr>
      <w:rFonts w:ascii="Times New Roman" w:hAnsi="Times New Roman"/>
      <w:b/>
      <w:bCs/>
      <w:spacing w:val="0"/>
      <w:kern w:val="2"/>
      <w:sz w:val="28"/>
      <w:szCs w:val="28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D199B"/>
    <w:pPr>
      <w:widowControl w:val="0"/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hAnsi="Times New Roman"/>
      <w:spacing w:val="0"/>
      <w:kern w:val="2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qFormat/>
    <w:rsid w:val="00FD199B"/>
    <w:pPr>
      <w:widowControl w:val="0"/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hAnsi="Times New Roman"/>
      <w:i/>
      <w:iCs/>
      <w:spacing w:val="0"/>
      <w:kern w:val="2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qFormat/>
    <w:rsid w:val="00FD199B"/>
    <w:pPr>
      <w:widowControl w:val="0"/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hAnsi="Arial" w:cs="Arial"/>
      <w:spacing w:val="0"/>
      <w:kern w:val="2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0D"/>
    <w:rPr>
      <w:rFonts w:asciiTheme="majorHAnsi" w:eastAsiaTheme="majorEastAsia" w:hAnsiTheme="majorHAnsi" w:cstheme="majorBidi"/>
      <w:b/>
      <w:bCs/>
      <w:spacing w:val="10"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C0D"/>
    <w:rPr>
      <w:rFonts w:asciiTheme="majorHAnsi" w:eastAsiaTheme="majorEastAsia" w:hAnsiTheme="majorHAnsi" w:cstheme="majorBidi"/>
      <w:b/>
      <w:bCs/>
      <w:i/>
      <w:iCs/>
      <w:spacing w:val="10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C0D"/>
    <w:rPr>
      <w:rFonts w:asciiTheme="majorHAnsi" w:eastAsiaTheme="majorEastAsia" w:hAnsiTheme="majorHAnsi" w:cstheme="majorBidi"/>
      <w:b/>
      <w:bCs/>
      <w:spacing w:val="10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C0D"/>
    <w:rPr>
      <w:rFonts w:asciiTheme="minorHAnsi" w:eastAsiaTheme="minorEastAsia" w:hAnsiTheme="minorHAnsi" w:cstheme="minorBidi"/>
      <w:b/>
      <w:bCs/>
      <w:i/>
      <w:iCs/>
      <w:spacing w:val="10"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C0D"/>
    <w:rPr>
      <w:rFonts w:asciiTheme="minorHAnsi" w:eastAsiaTheme="minorEastAsia" w:hAnsiTheme="minorHAnsi" w:cstheme="minorBidi"/>
      <w:b/>
      <w:bCs/>
      <w:spacing w:val="10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C0D"/>
    <w:rPr>
      <w:rFonts w:asciiTheme="minorHAnsi" w:eastAsiaTheme="minorEastAsia" w:hAnsiTheme="minorHAnsi" w:cstheme="minorBidi"/>
      <w:spacing w:val="10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C0D"/>
    <w:rPr>
      <w:rFonts w:asciiTheme="minorHAnsi" w:eastAsiaTheme="minorEastAsia" w:hAnsiTheme="minorHAnsi" w:cstheme="minorBidi"/>
      <w:i/>
      <w:iCs/>
      <w:spacing w:val="10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C0D"/>
    <w:rPr>
      <w:rFonts w:asciiTheme="majorHAnsi" w:eastAsiaTheme="majorEastAsia" w:hAnsiTheme="majorHAnsi" w:cstheme="majorBidi"/>
      <w:spacing w:val="1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E7766"/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0D"/>
    <w:rPr>
      <w:rFonts w:ascii="SimSun" w:hAnsi="Tahoma"/>
      <w:spacing w:val="10"/>
      <w:sz w:val="18"/>
      <w:szCs w:val="18"/>
      <w:lang w:val="en-US" w:eastAsia="en-US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styleId="Hyperlink">
    <w:name w:val="Hyperlink"/>
    <w:basedOn w:val="DefaultParagraphFont"/>
    <w:uiPriority w:val="99"/>
    <w:rsid w:val="00505EDD"/>
    <w:rPr>
      <w:rFonts w:cs="Times New Roman"/>
      <w:color w:val="0000FF"/>
      <w:u w:val="single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locked/>
    <w:rsid w:val="00D97489"/>
    <w:rPr>
      <w:rFonts w:ascii="Tahoma" w:hAnsi="Tahoma" w:cs="Times New Roman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locked/>
    <w:rsid w:val="00D449BA"/>
    <w:rPr>
      <w:rFonts w:ascii="Tahoma" w:hAnsi="Tahoma" w:cs="Times New Roman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1"/>
      </w:numPr>
      <w:spacing w:before="40" w:after="80"/>
    </w:pPr>
  </w:style>
  <w:style w:type="paragraph" w:styleId="Title">
    <w:name w:val="Title"/>
    <w:basedOn w:val="Normal"/>
    <w:link w:val="TitleChar"/>
    <w:uiPriority w:val="10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locked/>
    <w:rsid w:val="000022EB"/>
    <w:rPr>
      <w:rFonts w:ascii="Tahoma" w:hAnsi="Tahoma" w:cs="Times New Roman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paragraph" w:styleId="Footer">
    <w:name w:val="footer"/>
    <w:basedOn w:val="Normal"/>
    <w:link w:val="FooterChar"/>
    <w:uiPriority w:val="99"/>
    <w:rsid w:val="00032560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line="360" w:lineRule="atLeast"/>
      <w:textAlignment w:val="baseline"/>
    </w:pPr>
    <w:rPr>
      <w:rFonts w:ascii="Times New Roman" w:hAnsi="Times New Roman"/>
      <w:color w:val="000000"/>
      <w:spacing w:val="0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5C0D"/>
    <w:rPr>
      <w:rFonts w:ascii="Tahoma" w:hAnsi="Tahoma"/>
      <w:spacing w:val="10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0F055A"/>
    <w:pPr>
      <w:widowControl w:val="0"/>
      <w:spacing w:before="240" w:after="120" w:line="240" w:lineRule="auto"/>
      <w:ind w:leftChars="30" w:left="63"/>
    </w:pPr>
    <w:rPr>
      <w:rFonts w:ascii="Arial" w:hAnsi="Arial" w:cs="Arial"/>
      <w:spacing w:val="0"/>
      <w:kern w:val="2"/>
      <w:sz w:val="22"/>
      <w:szCs w:val="22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25C0D"/>
    <w:rPr>
      <w:rFonts w:ascii="Tahoma" w:hAnsi="Tahoma"/>
      <w:spacing w:val="10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4907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5C0D"/>
    <w:rPr>
      <w:rFonts w:ascii="Tahoma" w:hAnsi="Tahoma"/>
      <w:spacing w:val="10"/>
      <w:sz w:val="16"/>
      <w:szCs w:val="16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rsid w:val="00AC099F"/>
    <w:pPr>
      <w:widowControl w:val="0"/>
      <w:spacing w:line="240" w:lineRule="auto"/>
      <w:jc w:val="both"/>
    </w:pPr>
    <w:rPr>
      <w:rFonts w:ascii="Times New Roman" w:hAnsi="Times New Roman"/>
      <w:spacing w:val="0"/>
      <w:kern w:val="2"/>
      <w:sz w:val="21"/>
      <w:szCs w:val="24"/>
      <w:lang w:eastAsia="zh-CN"/>
    </w:rPr>
  </w:style>
  <w:style w:type="table" w:styleId="TableList1">
    <w:name w:val="Table List 1"/>
    <w:basedOn w:val="TableNormal"/>
    <w:uiPriority w:val="99"/>
    <w:rsid w:val="0057274E"/>
    <w:pPr>
      <w:spacing w:line="22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3E5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58A2"/>
    <w:rPr>
      <w:rFonts w:ascii="Tahoma" w:hAnsi="Tahoma" w:cs="Times New Roman"/>
      <w:spacing w:val="1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31540"/>
    <w:pPr>
      <w:ind w:left="720"/>
      <w:contextualSpacing/>
    </w:pPr>
  </w:style>
  <w:style w:type="table" w:styleId="TableClassic3">
    <w:name w:val="Table Classic 3"/>
    <w:basedOn w:val="TableNormal"/>
    <w:rsid w:val="0072498E"/>
    <w:pPr>
      <w:spacing w:line="22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9745B"/>
    <w:pPr>
      <w:spacing w:line="22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A3202"/>
    <w:pPr>
      <w:spacing w:line="22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A3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306FC"/>
  </w:style>
  <w:style w:type="character" w:styleId="FollowedHyperlink">
    <w:name w:val="FollowedHyperlink"/>
    <w:basedOn w:val="DefaultParagraphFont"/>
    <w:rsid w:val="00DD48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66"/>
    <w:pPr>
      <w:spacing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FD199B"/>
    <w:pPr>
      <w:keepNext/>
      <w:keepLines/>
      <w:widowControl w:val="0"/>
      <w:tabs>
        <w:tab w:val="num" w:pos="1368"/>
      </w:tabs>
      <w:spacing w:before="280" w:after="290" w:line="376" w:lineRule="auto"/>
      <w:ind w:left="1368" w:hanging="1008"/>
      <w:jc w:val="both"/>
      <w:outlineLvl w:val="4"/>
    </w:pPr>
    <w:rPr>
      <w:rFonts w:ascii="Times New Roman" w:hAnsi="Times New Roman"/>
      <w:b/>
      <w:bCs/>
      <w:spacing w:val="0"/>
      <w:kern w:val="2"/>
      <w:sz w:val="28"/>
      <w:szCs w:val="28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D199B"/>
    <w:pPr>
      <w:widowControl w:val="0"/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hAnsi="Times New Roman"/>
      <w:spacing w:val="0"/>
      <w:kern w:val="2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qFormat/>
    <w:rsid w:val="00FD199B"/>
    <w:pPr>
      <w:widowControl w:val="0"/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hAnsi="Times New Roman"/>
      <w:i/>
      <w:iCs/>
      <w:spacing w:val="0"/>
      <w:kern w:val="2"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qFormat/>
    <w:rsid w:val="00FD199B"/>
    <w:pPr>
      <w:widowControl w:val="0"/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hAnsi="Arial" w:cs="Arial"/>
      <w:spacing w:val="0"/>
      <w:kern w:val="2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0D"/>
    <w:rPr>
      <w:rFonts w:asciiTheme="majorHAnsi" w:eastAsiaTheme="majorEastAsia" w:hAnsiTheme="majorHAnsi" w:cstheme="majorBidi"/>
      <w:b/>
      <w:bCs/>
      <w:spacing w:val="10"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C0D"/>
    <w:rPr>
      <w:rFonts w:asciiTheme="majorHAnsi" w:eastAsiaTheme="majorEastAsia" w:hAnsiTheme="majorHAnsi" w:cstheme="majorBidi"/>
      <w:b/>
      <w:bCs/>
      <w:i/>
      <w:iCs/>
      <w:spacing w:val="10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C0D"/>
    <w:rPr>
      <w:rFonts w:asciiTheme="majorHAnsi" w:eastAsiaTheme="majorEastAsia" w:hAnsiTheme="majorHAnsi" w:cstheme="majorBidi"/>
      <w:b/>
      <w:bCs/>
      <w:spacing w:val="10"/>
      <w:sz w:val="26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C0D"/>
    <w:rPr>
      <w:rFonts w:asciiTheme="minorHAnsi" w:eastAsiaTheme="minorEastAsia" w:hAnsiTheme="minorHAnsi" w:cstheme="minorBidi"/>
      <w:b/>
      <w:bCs/>
      <w:i/>
      <w:iCs/>
      <w:spacing w:val="10"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C0D"/>
    <w:rPr>
      <w:rFonts w:asciiTheme="minorHAnsi" w:eastAsiaTheme="minorEastAsia" w:hAnsiTheme="minorHAnsi" w:cstheme="minorBidi"/>
      <w:b/>
      <w:bCs/>
      <w:spacing w:val="10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C0D"/>
    <w:rPr>
      <w:rFonts w:asciiTheme="minorHAnsi" w:eastAsiaTheme="minorEastAsia" w:hAnsiTheme="minorHAnsi" w:cstheme="minorBidi"/>
      <w:spacing w:val="10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C0D"/>
    <w:rPr>
      <w:rFonts w:asciiTheme="minorHAnsi" w:eastAsiaTheme="minorEastAsia" w:hAnsiTheme="minorHAnsi" w:cstheme="minorBidi"/>
      <w:i/>
      <w:iCs/>
      <w:spacing w:val="10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C0D"/>
    <w:rPr>
      <w:rFonts w:asciiTheme="majorHAnsi" w:eastAsiaTheme="majorEastAsia" w:hAnsiTheme="majorHAnsi" w:cstheme="majorBidi"/>
      <w:spacing w:val="1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E7766"/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0D"/>
    <w:rPr>
      <w:rFonts w:ascii="SimSun" w:hAnsi="Tahoma"/>
      <w:spacing w:val="10"/>
      <w:sz w:val="18"/>
      <w:szCs w:val="18"/>
      <w:lang w:val="en-US" w:eastAsia="en-US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styleId="Hyperlink">
    <w:name w:val="Hyperlink"/>
    <w:basedOn w:val="DefaultParagraphFont"/>
    <w:uiPriority w:val="99"/>
    <w:rsid w:val="00505EDD"/>
    <w:rPr>
      <w:rFonts w:cs="Times New Roman"/>
      <w:color w:val="0000FF"/>
      <w:u w:val="single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locked/>
    <w:rsid w:val="00D97489"/>
    <w:rPr>
      <w:rFonts w:ascii="Tahoma" w:hAnsi="Tahoma" w:cs="Times New Roman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locked/>
    <w:rsid w:val="00D449BA"/>
    <w:rPr>
      <w:rFonts w:ascii="Tahoma" w:hAnsi="Tahoma" w:cs="Times New Roman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F510D1"/>
    <w:pPr>
      <w:numPr>
        <w:numId w:val="1"/>
      </w:numPr>
      <w:spacing w:before="40" w:after="80"/>
    </w:pPr>
  </w:style>
  <w:style w:type="paragraph" w:styleId="Title">
    <w:name w:val="Title"/>
    <w:basedOn w:val="Normal"/>
    <w:link w:val="TitleChar"/>
    <w:uiPriority w:val="10"/>
    <w:qFormat/>
    <w:rsid w:val="000022E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locked/>
    <w:rsid w:val="000022EB"/>
    <w:rPr>
      <w:rFonts w:ascii="Tahoma" w:hAnsi="Tahoma" w:cs="Times New Roman"/>
      <w:b/>
      <w:spacing w:val="10"/>
      <w:sz w:val="16"/>
      <w:szCs w:val="16"/>
      <w:lang w:val="en-US" w:eastAsia="en-US" w:bidi="ar-SA"/>
    </w:rPr>
  </w:style>
  <w:style w:type="paragraph" w:customStyle="1" w:styleId="bulletedlistlastline">
    <w:name w:val="bulleted list last line"/>
    <w:basedOn w:val="bulletedlist"/>
    <w:rsid w:val="00D449BA"/>
    <w:pPr>
      <w:spacing w:after="240"/>
    </w:pPr>
    <w:rPr>
      <w:szCs w:val="20"/>
    </w:rPr>
  </w:style>
  <w:style w:type="paragraph" w:styleId="Footer">
    <w:name w:val="footer"/>
    <w:basedOn w:val="Normal"/>
    <w:link w:val="FooterChar"/>
    <w:uiPriority w:val="99"/>
    <w:rsid w:val="00032560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line="360" w:lineRule="atLeast"/>
      <w:textAlignment w:val="baseline"/>
    </w:pPr>
    <w:rPr>
      <w:rFonts w:ascii="Times New Roman" w:hAnsi="Times New Roman"/>
      <w:color w:val="000000"/>
      <w:spacing w:val="0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5C0D"/>
    <w:rPr>
      <w:rFonts w:ascii="Tahoma" w:hAnsi="Tahoma"/>
      <w:spacing w:val="10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0F055A"/>
    <w:pPr>
      <w:widowControl w:val="0"/>
      <w:spacing w:before="240" w:after="120" w:line="240" w:lineRule="auto"/>
      <w:ind w:leftChars="30" w:left="63"/>
    </w:pPr>
    <w:rPr>
      <w:rFonts w:ascii="Arial" w:hAnsi="Arial" w:cs="Arial"/>
      <w:spacing w:val="0"/>
      <w:kern w:val="2"/>
      <w:sz w:val="22"/>
      <w:szCs w:val="22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25C0D"/>
    <w:rPr>
      <w:rFonts w:ascii="Tahoma" w:hAnsi="Tahoma"/>
      <w:spacing w:val="10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4907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5C0D"/>
    <w:rPr>
      <w:rFonts w:ascii="Tahoma" w:hAnsi="Tahoma"/>
      <w:spacing w:val="10"/>
      <w:sz w:val="16"/>
      <w:szCs w:val="16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rsid w:val="00AC099F"/>
    <w:pPr>
      <w:widowControl w:val="0"/>
      <w:spacing w:line="240" w:lineRule="auto"/>
      <w:jc w:val="both"/>
    </w:pPr>
    <w:rPr>
      <w:rFonts w:ascii="Times New Roman" w:hAnsi="Times New Roman"/>
      <w:spacing w:val="0"/>
      <w:kern w:val="2"/>
      <w:sz w:val="21"/>
      <w:szCs w:val="24"/>
      <w:lang w:eastAsia="zh-CN"/>
    </w:rPr>
  </w:style>
  <w:style w:type="table" w:styleId="TableList1">
    <w:name w:val="Table List 1"/>
    <w:basedOn w:val="TableNormal"/>
    <w:uiPriority w:val="99"/>
    <w:rsid w:val="0057274E"/>
    <w:pPr>
      <w:spacing w:line="22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3E5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58A2"/>
    <w:rPr>
      <w:rFonts w:ascii="Tahoma" w:hAnsi="Tahoma" w:cs="Times New Roman"/>
      <w:spacing w:val="1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31540"/>
    <w:pPr>
      <w:ind w:left="720"/>
      <w:contextualSpacing/>
    </w:pPr>
  </w:style>
  <w:style w:type="table" w:styleId="TableClassic3">
    <w:name w:val="Table Classic 3"/>
    <w:basedOn w:val="TableNormal"/>
    <w:rsid w:val="0072498E"/>
    <w:pPr>
      <w:spacing w:line="22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9745B"/>
    <w:pPr>
      <w:spacing w:line="22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A3202"/>
    <w:pPr>
      <w:spacing w:line="22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A3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306FC"/>
  </w:style>
  <w:style w:type="character" w:styleId="FollowedHyperlink">
    <w:name w:val="FollowedHyperlink"/>
    <w:basedOn w:val="DefaultParagraphFont"/>
    <w:rsid w:val="00DD48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www.webmd.com/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yperlink" Target="http://www1.nyc.gov/site/dsny/index.page" TargetMode="External"/><Relationship Id="rId19" Type="http://schemas.openxmlformats.org/officeDocument/2006/relationships/image" Target="media/image4.png"/><Relationship Id="rId63" Type="http://schemas.openxmlformats.org/officeDocument/2006/relationships/image" Target="media/image20.png"/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50" Type="http://schemas.openxmlformats.org/officeDocument/2006/relationships/hyperlink" Target="http://www.kaltire.com/" TargetMode="External"/><Relationship Id="rId51" Type="http://schemas.openxmlformats.org/officeDocument/2006/relationships/hyperlink" Target="http://www.vanabc.com" TargetMode="External"/><Relationship Id="rId52" Type="http://schemas.openxmlformats.org/officeDocument/2006/relationships/image" Target="media/image15.png"/><Relationship Id="rId53" Type="http://schemas.openxmlformats.org/officeDocument/2006/relationships/hyperlink" Target="http://fedex.com" TargetMode="External"/><Relationship Id="rId54" Type="http://schemas.openxmlformats.org/officeDocument/2006/relationships/hyperlink" Target="http://fedex.sg" TargetMode="External"/><Relationship Id="rId55" Type="http://schemas.openxmlformats.org/officeDocument/2006/relationships/image" Target="media/image16.png"/><Relationship Id="rId56" Type="http://schemas.openxmlformats.org/officeDocument/2006/relationships/hyperlink" Target="http://www.givs.com.sg" TargetMode="External"/><Relationship Id="rId57" Type="http://schemas.openxmlformats.org/officeDocument/2006/relationships/hyperlink" Target="http://tais.givs.com.sg" TargetMode="External"/><Relationship Id="rId58" Type="http://schemas.openxmlformats.org/officeDocument/2006/relationships/hyperlink" Target="http://studio.oraclemobile.com" TargetMode="External"/><Relationship Id="rId59" Type="http://schemas.openxmlformats.org/officeDocument/2006/relationships/image" Target="media/image17.png"/><Relationship Id="rId40" Type="http://schemas.openxmlformats.org/officeDocument/2006/relationships/hyperlink" Target="http://mycibp.ca" TargetMode="External"/><Relationship Id="rId41" Type="http://schemas.openxmlformats.org/officeDocument/2006/relationships/hyperlink" Target="http://mycibp.ca/pams/" TargetMode="External"/><Relationship Id="rId42" Type="http://schemas.openxmlformats.org/officeDocument/2006/relationships/hyperlink" Target="http://ufcwpensionplan.com" TargetMode="External"/><Relationship Id="rId43" Type="http://schemas.openxmlformats.org/officeDocument/2006/relationships/hyperlink" Target="http://www.cdat.com" TargetMode="External"/><Relationship Id="rId44" Type="http://schemas.openxmlformats.org/officeDocument/2006/relationships/image" Target="media/image11.png"/><Relationship Id="rId45" Type="http://schemas.openxmlformats.org/officeDocument/2006/relationships/hyperlink" Target="http://ltcglobal.com" TargetMode="External"/><Relationship Id="rId46" Type="http://schemas.openxmlformats.org/officeDocument/2006/relationships/image" Target="media/image12.png"/><Relationship Id="rId47" Type="http://schemas.openxmlformats.org/officeDocument/2006/relationships/image" Target="media/image13.png"/><Relationship Id="rId48" Type="http://schemas.openxmlformats.org/officeDocument/2006/relationships/hyperlink" Target="http://www.bestitconsulting.com" TargetMode="External"/><Relationship Id="rId4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williamjxj@hotmail.com" TargetMode="External"/><Relationship Id="rId30" Type="http://schemas.openxmlformats.org/officeDocument/2006/relationships/hyperlink" Target="http://www.move.com/" TargetMode="External"/><Relationship Id="rId31" Type="http://schemas.openxmlformats.org/officeDocument/2006/relationships/hyperlink" Target="http://www.realtor.com" TargetMode="External"/><Relationship Id="rId32" Type="http://schemas.openxmlformats.org/officeDocument/2006/relationships/hyperlink" Target="http://dixitruth.com" TargetMode="External"/><Relationship Id="rId33" Type="http://schemas.openxmlformats.org/officeDocument/2006/relationships/hyperlink" Target="http://www.pliew.ca" TargetMode="External"/><Relationship Id="rId34" Type="http://schemas.openxmlformats.org/officeDocument/2006/relationships/hyperlink" Target="http://www.netdaigou.com" TargetMode="External"/><Relationship Id="rId35" Type="http://schemas.openxmlformats.org/officeDocument/2006/relationships/hyperlink" Target="http://peoplemelt.com" TargetMode="External"/><Relationship Id="rId36" Type="http://schemas.openxmlformats.org/officeDocument/2006/relationships/hyperlink" Target="http://dixitruth.com/php_rest/" TargetMode="External"/><Relationship Id="rId37" Type="http://schemas.openxmlformats.org/officeDocument/2006/relationships/image" Target="media/image9.png"/><Relationship Id="rId38" Type="http://schemas.openxmlformats.org/officeDocument/2006/relationships/hyperlink" Target="http://cdat.com/cdat/index.php" TargetMode="External"/><Relationship Id="rId39" Type="http://schemas.openxmlformats.org/officeDocument/2006/relationships/image" Target="media/image10.png"/><Relationship Id="rId20" Type="http://schemas.openxmlformats.org/officeDocument/2006/relationships/image" Target="media/image5.png"/><Relationship Id="rId21" Type="http://schemas.openxmlformats.org/officeDocument/2006/relationships/hyperlink" Target="http://pubmatic.com/index-eng.php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yperlink" Target="http://www.chinesecio.com/" TargetMode="External"/><Relationship Id="rId26" Type="http://schemas.openxmlformats.org/officeDocument/2006/relationships/hyperlink" Target="http://www.Bestbuy.ca/" TargetMode="External"/><Relationship Id="rId27" Type="http://schemas.openxmlformats.org/officeDocument/2006/relationships/hyperlink" Target="http://bestbuy.ca" TargetMode="External"/><Relationship Id="rId28" Type="http://schemas.openxmlformats.org/officeDocument/2006/relationships/hyperlink" Target="http://futureshop.ca" TargetMode="External"/><Relationship Id="rId29" Type="http://schemas.openxmlformats.org/officeDocument/2006/relationships/hyperlink" Target="http://www.topproducer.com/" TargetMode="External"/><Relationship Id="rId60" Type="http://schemas.openxmlformats.org/officeDocument/2006/relationships/hyperlink" Target="http://wwwen.zte.com.cn/en/" TargetMode="External"/><Relationship Id="rId61" Type="http://schemas.openxmlformats.org/officeDocument/2006/relationships/image" Target="media/image18.png"/><Relationship Id="rId62" Type="http://schemas.openxmlformats.org/officeDocument/2006/relationships/image" Target="media/image19.png"/><Relationship Id="rId10" Type="http://schemas.openxmlformats.org/officeDocument/2006/relationships/hyperlink" Target="http://williamjxj.com" TargetMode="External"/><Relationship Id="rId11" Type="http://schemas.openxmlformats.org/officeDocument/2006/relationships/hyperlink" Target="https://github.com/williamjxj?tab=repositories" TargetMode="External"/><Relationship Id="rId12" Type="http://schemas.openxmlformats.org/officeDocument/2006/relationships/hyperlink" Target="http://jsfiddle.net/user/williamjxj/fiddl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14\LOCALS~1\Temp\17\TCD53.tmp\Computer%20programmer%20resum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7FA70-247E-AE4C-805D-CE24CCF03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\DOCUME~1\14\LOCALS~1\Temp\17\TCD53.tmp\Computer programmer resume.dot</Template>
  <TotalTime>3</TotalTime>
  <Pages>6</Pages>
  <Words>3049</Words>
  <Characters>17380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Jiang</vt:lpstr>
    </vt:vector>
  </TitlesOfParts>
  <Company>Microsoft Corporation</Company>
  <LinksUpToDate>false</LinksUpToDate>
  <CharactersWithSpaces>20389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Jiang</dc:title>
  <dc:creator>WebMD</dc:creator>
  <cp:lastModifiedBy>William Jiang</cp:lastModifiedBy>
  <cp:revision>3</cp:revision>
  <cp:lastPrinted>2013-09-26T04:33:00Z</cp:lastPrinted>
  <dcterms:created xsi:type="dcterms:W3CDTF">2016-02-08T18:24:00Z</dcterms:created>
  <dcterms:modified xsi:type="dcterms:W3CDTF">2016-02-28T15:57:00Z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